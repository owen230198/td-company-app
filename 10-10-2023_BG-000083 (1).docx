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  <w:lang w:val="en-GB" w:eastAsia="en-GB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Công ty TNHH dược phẩm Blue pharma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Mr Hải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0968754654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Số nhà 22, ngách 50/37 Đường Khuyến Lương, Trần phú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zalo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1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Túi Eva Estrogen 245*80*170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GIẤY IVOLRY</w:t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24.5 x 8 x 17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File cũ không chỉnh sửa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Chọn 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431800B" w14:textId="77777777" w:rsidR="009404EE" w:rsidRPr="004C1C5C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+ Cán nilon: Cán bóng 2 mặt </w:t>
            </w:r>
          </w:p>
          <w:p w14:paraId="30F0A9EC" w14:textId="42ECAB95" w:rsidR="004C1C5C" w:rsidRPr="004C1C5C" w:rsidRDefault="004C1C5C" w:rsidP="004C1C5C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Ghi chú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Ghi chu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2000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2,072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4,145,000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4,145,000đ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Hoàng Dung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0969303888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8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CB35E" w14:textId="77777777" w:rsidR="00AE4B37" w:rsidRDefault="00AE4B37" w:rsidP="002A0F65">
      <w:r>
        <w:separator/>
      </w:r>
    </w:p>
  </w:endnote>
  <w:endnote w:type="continuationSeparator" w:id="0">
    <w:p w14:paraId="10BC73E6" w14:textId="77777777" w:rsidR="00AE4B37" w:rsidRDefault="00AE4B37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7F6DF" w14:textId="77777777" w:rsidR="00AE4B37" w:rsidRDefault="00AE4B37" w:rsidP="002A0F65">
      <w:r>
        <w:separator/>
      </w:r>
    </w:p>
  </w:footnote>
  <w:footnote w:type="continuationSeparator" w:id="0">
    <w:p w14:paraId="35865B02" w14:textId="77777777" w:rsidR="00AE4B37" w:rsidRDefault="00AE4B37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C1C5C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C05D4"/>
    <w:rsid w:val="006C1477"/>
    <w:rsid w:val="006C2960"/>
    <w:rsid w:val="006C298B"/>
    <w:rsid w:val="006C560E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E4B37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  <w15:docId w15:val="{864D61C0-D66A-4526-96DA-5BCA4EE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Michael Khanhs Owen</cp:lastModifiedBy>
  <cp:revision>18</cp:revision>
  <cp:lastPrinted>2023-05-10T08:20:00Z</cp:lastPrinted>
  <dcterms:created xsi:type="dcterms:W3CDTF">2023-05-10T08:16:00Z</dcterms:created>
  <dcterms:modified xsi:type="dcterms:W3CDTF">2023-10-10T03:51:00Z</dcterms:modified>
</cp:coreProperties>
</file>