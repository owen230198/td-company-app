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DƯỢC PHẨM DIAMOND PHÁP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0917129458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Khu CN Đồng Văn I - Hà Nam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Hộp cứng đựng 3 lọ + 3 tem cuộn + Toa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22 x 14 x 6.5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mờ 1 mặt + ép nhũ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20,323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101,617,000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101,617,000đ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Nguyen Duy Khanh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0378050251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