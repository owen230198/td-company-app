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7D777" w14:textId="5AD3748F" w:rsidR="00777952" w:rsidRPr="000229A6" w:rsidRDefault="00C736B6" w:rsidP="00777952">
      <w:pPr>
        <w:tabs>
          <w:tab w:val="left" w:pos="567"/>
        </w:tabs>
        <w:spacing w:line="276" w:lineRule="auto"/>
        <w:jc w:val="both"/>
        <w:rPr>
          <w:rFonts w:ascii="Times New Roman" w:hAnsi="Times New Roman"/>
          <w:color w:val="000000"/>
          <w:sz w:val="23"/>
          <w:szCs w:val="25"/>
        </w:rPr>
      </w:pPr>
      <w:r>
        <w:rPr>
          <w:rFonts w:ascii="Times New Roman" w:hAnsi="Times New Roman"/>
          <w:noProof/>
          <w:color w:val="000000"/>
          <w:sz w:val="17"/>
          <w:szCs w:val="25"/>
        </w:rPr>
        <w:drawing>
          <wp:inline distT="0" distB="0" distL="0" distR="0" wp14:anchorId="07124AC8" wp14:editId="03F7F736">
            <wp:extent cx="6334125" cy="1323975"/>
            <wp:effectExtent l="0" t="0" r="9525" b="9525"/>
            <wp:docPr id="8" name="Picture 8" descr="C:\Users\pc\Desktop\Tiêu đề báo giá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Desktop\Tiêu đề báo giá 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E51F" w14:textId="77777777" w:rsidR="003948B4" w:rsidRPr="000229A6" w:rsidRDefault="003948B4" w:rsidP="007E53AE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b/>
          <w:sz w:val="23"/>
          <w:szCs w:val="25"/>
        </w:rPr>
      </w:pPr>
    </w:p>
    <w:p w14:paraId="149F9787" w14:textId="77777777" w:rsidR="00B956C9" w:rsidRPr="00975AEF" w:rsidRDefault="006E6CE5" w:rsidP="007E53AE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b/>
          <w:color w:val="000000" w:themeColor="text1"/>
          <w:sz w:val="41"/>
          <w:szCs w:val="25"/>
        </w:rPr>
      </w:pPr>
      <w:r w:rsidRPr="00975AEF">
        <w:rPr>
          <w:rFonts w:ascii="Times New Roman" w:hAnsi="Times New Roman"/>
          <w:b/>
          <w:color w:val="000000" w:themeColor="text1"/>
          <w:sz w:val="41"/>
          <w:szCs w:val="25"/>
        </w:rPr>
        <w:t>BẢNG BÁO GIÁ</w:t>
      </w:r>
    </w:p>
    <w:tbl>
      <w:tblPr>
        <w:tblW w:w="955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191"/>
        <w:gridCol w:w="272"/>
        <w:gridCol w:w="8087"/>
      </w:tblGrid>
      <w:tr w:rsidR="00975AEF" w:rsidRPr="00975AEF" w14:paraId="51498BCA" w14:textId="77777777" w:rsidTr="001245C0">
        <w:trPr>
          <w:trHeight w:val="318"/>
        </w:trPr>
        <w:tc>
          <w:tcPr>
            <w:tcW w:w="1191" w:type="dxa"/>
          </w:tcPr>
          <w:p w14:paraId="023C0BB2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Kính gửi </w:t>
            </w:r>
          </w:p>
        </w:tc>
        <w:tc>
          <w:tcPr>
            <w:tcW w:w="272" w:type="dxa"/>
          </w:tcPr>
          <w:p w14:paraId="54994B82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17F29BA3" w14:textId="5991F66B" w:rsidR="009404EE" w:rsidRPr="00975AEF" w:rsidRDefault="00BB6B49" w:rsidP="009F24E6">
            <w:pPr>
              <w:autoSpaceDE w:val="0"/>
              <w:snapToGrid w:val="0"/>
              <w:spacing w:before="40" w:after="40" w:line="276" w:lineRule="auto"/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  <w:t>CTY TNHH IN &amp; SẢN XUẤT BAO BÌ NGHỆ AN</w:t>
            </w:r>
            <w:r w:rsidR="009404EE" w:rsidRPr="00975AEF"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  <w:t xml:space="preserve">  </w:t>
            </w:r>
          </w:p>
        </w:tc>
      </w:tr>
      <w:tr w:rsidR="00975AEF" w:rsidRPr="00975AEF" w14:paraId="25743094" w14:textId="77777777" w:rsidTr="001245C0">
        <w:trPr>
          <w:trHeight w:val="318"/>
        </w:trPr>
        <w:tc>
          <w:tcPr>
            <w:tcW w:w="1191" w:type="dxa"/>
          </w:tcPr>
          <w:p w14:paraId="0D849A7B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Đại diện</w:t>
            </w:r>
          </w:p>
        </w:tc>
        <w:tc>
          <w:tcPr>
            <w:tcW w:w="272" w:type="dxa"/>
          </w:tcPr>
          <w:p w14:paraId="332708D9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7B8B2E17" w14:textId="00C2FE46" w:rsidR="009404EE" w:rsidRPr="00975AEF" w:rsidRDefault="00BB6B49" w:rsidP="009F24E6">
            <w:pPr>
              <w:autoSpaceDE w:val="0"/>
              <w:snapToGrid w:val="0"/>
              <w:spacing w:before="40" w:after="40" w:line="276" w:lineRule="auto"/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>Mr Dũng</w:t>
            </w:r>
            <w:r w:rsidR="009404EE" w:rsidRPr="00975AEF"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 xml:space="preserve">  </w:t>
            </w:r>
          </w:p>
        </w:tc>
      </w:tr>
      <w:tr w:rsidR="00975AEF" w:rsidRPr="00975AEF" w14:paraId="7714F8EC" w14:textId="77777777" w:rsidTr="001245C0">
        <w:trPr>
          <w:trHeight w:val="360"/>
        </w:trPr>
        <w:tc>
          <w:tcPr>
            <w:tcW w:w="1191" w:type="dxa"/>
          </w:tcPr>
          <w:p w14:paraId="757859C8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Tel</w:t>
            </w:r>
          </w:p>
        </w:tc>
        <w:tc>
          <w:tcPr>
            <w:tcW w:w="272" w:type="dxa"/>
          </w:tcPr>
          <w:p w14:paraId="25193A74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53E44417" w14:textId="2F878473" w:rsidR="009404EE" w:rsidRPr="00975AEF" w:rsidRDefault="00BB6B49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>0912188628</w:t>
            </w:r>
            <w:r w:rsidR="009404EE" w:rsidRPr="00975AEF"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 xml:space="preserve"> </w:t>
            </w:r>
          </w:p>
        </w:tc>
      </w:tr>
      <w:tr w:rsidR="00975AEF" w:rsidRPr="00975AEF" w14:paraId="0625447E" w14:textId="77777777" w:rsidTr="001245C0">
        <w:trPr>
          <w:trHeight w:val="360"/>
        </w:trPr>
        <w:tc>
          <w:tcPr>
            <w:tcW w:w="1191" w:type="dxa"/>
          </w:tcPr>
          <w:p w14:paraId="7A9E7C61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Địa chỉ</w:t>
            </w:r>
          </w:p>
        </w:tc>
        <w:tc>
          <w:tcPr>
            <w:tcW w:w="272" w:type="dxa"/>
          </w:tcPr>
          <w:p w14:paraId="2D167ED0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530BC8DA" w14:textId="7AA45611" w:rsidR="009404EE" w:rsidRPr="00975AEF" w:rsidRDefault="00BB6B49" w:rsidP="009F24E6">
            <w:pPr>
              <w:pStyle w:val="BogihpbthnhubinanhNgc0977825999"/>
              <w:rPr>
                <w:color w:val="000000" w:themeColor="text1"/>
                <w:sz w:val="23"/>
              </w:rPr>
            </w:pPr>
            <w:r>
              <w:rPr>
                <w:bCs/>
                <w:color w:val="000000" w:themeColor="text1"/>
                <w:sz w:val="23"/>
              </w:rPr>
              <w:t>TP Vinh - Nghệ An</w:t>
            </w:r>
            <w:r w:rsidR="009404EE" w:rsidRPr="00975AEF">
              <w:rPr>
                <w:bCs/>
                <w:color w:val="000000" w:themeColor="text1"/>
                <w:sz w:val="23"/>
              </w:rPr>
              <w:t xml:space="preserve">  </w:t>
            </w:r>
          </w:p>
        </w:tc>
      </w:tr>
      <w:tr w:rsidR="00975AEF" w:rsidRPr="00975AEF" w14:paraId="3214048B" w14:textId="77777777" w:rsidTr="001245C0">
        <w:trPr>
          <w:trHeight w:val="360"/>
        </w:trPr>
        <w:tc>
          <w:tcPr>
            <w:tcW w:w="1191" w:type="dxa"/>
          </w:tcPr>
          <w:p w14:paraId="5EC13B76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Email</w:t>
            </w:r>
          </w:p>
        </w:tc>
        <w:tc>
          <w:tcPr>
            <w:tcW w:w="272" w:type="dxa"/>
          </w:tcPr>
          <w:p w14:paraId="361305B8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12CF343F" w14:textId="403D540E" w:rsidR="009404EE" w:rsidRPr="00975AEF" w:rsidRDefault="00BB6B49" w:rsidP="009F24E6">
            <w:pPr>
              <w:pStyle w:val="BogihpbthnhubinanhNgc0977825999"/>
              <w:rPr>
                <w:bCs/>
                <w:color w:val="000000" w:themeColor="text1"/>
                <w:sz w:val="23"/>
              </w:rPr>
            </w:pPr>
            <w:r>
              <w:rPr>
                <w:bCs/>
                <w:color w:val="000000" w:themeColor="text1"/>
                <w:sz w:val="23"/>
              </w:rPr>
              <w:t>zalo</w:t>
            </w:r>
          </w:p>
        </w:tc>
      </w:tr>
    </w:tbl>
    <w:p w14:paraId="0183B8F6" w14:textId="77777777" w:rsidR="009404EE" w:rsidRPr="00975AEF" w:rsidRDefault="009404EE" w:rsidP="00D569C8">
      <w:pPr>
        <w:tabs>
          <w:tab w:val="left" w:pos="567"/>
        </w:tabs>
        <w:spacing w:line="276" w:lineRule="auto"/>
        <w:rPr>
          <w:rFonts w:ascii="Times New Roman" w:hAnsi="Times New Roman"/>
          <w:b/>
          <w:color w:val="000000" w:themeColor="text1"/>
          <w:sz w:val="23"/>
          <w:szCs w:val="25"/>
        </w:rPr>
      </w:pPr>
    </w:p>
    <w:p w14:paraId="0834D68D" w14:textId="77777777" w:rsidR="00D97245" w:rsidRPr="00975AEF" w:rsidRDefault="00FE4FAA" w:rsidP="00D569C8">
      <w:pPr>
        <w:tabs>
          <w:tab w:val="left" w:pos="567"/>
        </w:tabs>
        <w:spacing w:line="276" w:lineRule="auto"/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ty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CP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 in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&amp; SX bao bì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 Tuấn Dung xin gửi báo giá theo yêu cầu của quý khách. Chúc quý khá</w:t>
      </w:r>
      <w:r w:rsidR="00D97245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ch</w:t>
      </w:r>
    </w:p>
    <w:p w14:paraId="6E178582" w14:textId="77777777" w:rsidR="00680E7A" w:rsidRPr="00975AEF" w:rsidRDefault="00D97245" w:rsidP="009231AC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Mạnh khỏe – Hạnh phúc – A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n khan</w:t>
      </w:r>
      <w:r w:rsidR="00695FEF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g 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thịnh </w:t>
      </w:r>
      <w:r w:rsidR="003C1BC0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vượng!</w:t>
      </w:r>
    </w:p>
    <w:tbl>
      <w:tblPr>
        <w:tblW w:w="103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33"/>
        <w:gridCol w:w="5359"/>
        <w:gridCol w:w="694"/>
        <w:gridCol w:w="967"/>
        <w:gridCol w:w="990"/>
        <w:gridCol w:w="1780"/>
      </w:tblGrid>
      <w:tr w:rsidR="00680E7A" w:rsidRPr="000229A6" w14:paraId="10F08055" w14:textId="77777777" w:rsidTr="00975AEF">
        <w:trPr>
          <w:trHeight w:val="366"/>
          <w:jc w:val="center"/>
        </w:trPr>
        <w:tc>
          <w:tcPr>
            <w:tcW w:w="533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1769C577" w14:textId="04EBD975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TT</w:t>
            </w:r>
          </w:p>
        </w:tc>
        <w:tc>
          <w:tcPr>
            <w:tcW w:w="5359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4FC915CF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NỘI DUNG</w:t>
            </w:r>
          </w:p>
        </w:tc>
        <w:tc>
          <w:tcPr>
            <w:tcW w:w="694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70568D26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ĐVT</w:t>
            </w:r>
          </w:p>
        </w:tc>
        <w:tc>
          <w:tcPr>
            <w:tcW w:w="967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4371DAAC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SL</w:t>
            </w:r>
          </w:p>
        </w:tc>
        <w:tc>
          <w:tcPr>
            <w:tcW w:w="99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01DED9AC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  <w:lang w:val="vi-VN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Đ.GIÁ</w:t>
            </w:r>
          </w:p>
        </w:tc>
        <w:tc>
          <w:tcPr>
            <w:tcW w:w="178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5D513F26" w14:textId="53E80F26" w:rsidR="00680E7A" w:rsidRPr="000229A6" w:rsidRDefault="00680E7A" w:rsidP="00975AEF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 xml:space="preserve">T.TIỀN  </w:t>
            </w:r>
          </w:p>
        </w:tc>
      </w:tr>
      <w:tr w:rsidR="007E79B4" w:rsidRPr="000229A6" w14:paraId="7801F92D" w14:textId="77777777" w:rsidTr="00975AEF">
        <w:trPr>
          <w:trHeight w:val="2055"/>
          <w:jc w:val="center"/>
        </w:trPr>
        <w:tc>
          <w:tcPr>
            <w:tcW w:w="533" w:type="dxa"/>
            <w:vAlign w:val="center"/>
          </w:tcPr>
          <w:p w14:paraId="31BD457A" w14:textId="54BEFD55" w:rsidR="007E79B4" w:rsidRPr="000229A6" w:rsidRDefault="00975AEF" w:rsidP="001245C0">
            <w:pPr>
              <w:spacing w:before="120" w:after="120" w:line="276" w:lineRule="auto"/>
              <w:ind w:left="-271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 xml:space="preserve">     </w:t>
            </w:r>
            <w:r w:rsidR="00063E53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>1</w:t>
            </w:r>
          </w:p>
        </w:tc>
        <w:tc>
          <w:tcPr>
            <w:tcW w:w="5359" w:type="dxa"/>
          </w:tcPr>
          <w:p w14:paraId="451F27D8" w14:textId="77777777" w:rsidR="007E79B4" w:rsidRPr="000229A6" w:rsidRDefault="007E79B4" w:rsidP="00F95B82">
            <w:pPr>
              <w:spacing w:line="276" w:lineRule="auto"/>
              <w:rPr>
                <w:rFonts w:ascii="Times New Roman" w:hAnsi="Times New Roman"/>
                <w:b/>
                <w:i/>
                <w:color w:val="auto"/>
                <w:sz w:val="23"/>
                <w:szCs w:val="25"/>
              </w:rPr>
            </w:pPr>
          </w:p>
          <w:p w14:paraId="11278794" w14:textId="156575A2" w:rsidR="007E79B4" w:rsidRPr="00975AEF" w:rsidRDefault="00063E53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3"/>
                <w:szCs w:val="25"/>
              </w:rPr>
              <w:t>Hộp cứng CRUSTAL SERUM</w:t>
            </w:r>
            <w:r w:rsidR="007E79B4"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 </w:t>
            </w:r>
          </w:p>
          <w:p w14:paraId="3488F4C9" w14:textId="623F31B3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 xml:space="preserve">Chất liệu giấy bồi 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470E62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GIẤY COUCHES</w:t>
            </w:r>
          </w:p>
          <w:p w14:paraId="05238975" w14:textId="2894B7A7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>Kích thước</w:t>
            </w:r>
            <w:r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: </w:t>
            </w:r>
            <w:r w:rsidR="00EB52C6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>11 x 7 x 4</w:t>
            </w:r>
            <w:r w:rsidR="006C59EA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>cm</w:t>
            </w:r>
          </w:p>
          <w:p w14:paraId="3F5CF717" w14:textId="23CEB7A9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Mẫu Thiết kế do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6C298B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Thiết kế mới</w:t>
            </w:r>
          </w:p>
          <w:p w14:paraId="6C7FFFED" w14:textId="4B091946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Công nghệ in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E019E5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In offset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 </w:t>
            </w:r>
          </w:p>
          <w:p w14:paraId="4F3B85A5" w14:textId="77777777" w:rsidR="009404EE" w:rsidRPr="00E03370" w:rsidRDefault="005276EE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 xml:space="preserve">+ </w:t>
            </w:r>
            <w:r w:rsidRPr="00E03370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Cán nilon: Cán mờ 1 mặt + ép nhũ theo maket</w:t>
            </w:r>
          </w:p>
          <w:p w14:paraId="078DECD1" w14:textId="77777777" w:rsidR="007E21D0" w:rsidRDefault="007E21D0" w:rsidP="007E21D0">
            <w:pPr>
              <w:spacing w:line="276" w:lineRule="auto"/>
              <w:ind w:left="360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E03370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Ghi chú: Carton 1.8ly, mặt trong bồi C trắng, cao su non dầy 1.5cm định hình sản phẩm</w:t>
            </w:r>
          </w:p>
          <w:p w14:paraId="30F0A9EC" w14:textId="0A3DD9D3" w:rsidR="00E03370" w:rsidRPr="000229A6" w:rsidRDefault="00E03370" w:rsidP="007E21D0">
            <w:pPr>
              <w:spacing w:line="276" w:lineRule="auto"/>
              <w:ind w:left="360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bookmarkStart w:id="0" w:name="_GoBack"/>
            <w:bookmarkEnd w:id="0"/>
          </w:p>
        </w:tc>
        <w:tc>
          <w:tcPr>
            <w:tcW w:w="694" w:type="dxa"/>
            <w:vAlign w:val="center"/>
          </w:tcPr>
          <w:p w14:paraId="1BB39801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 w:rsidRPr="000229A6"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Hộp</w:t>
            </w:r>
          </w:p>
        </w:tc>
        <w:tc>
          <w:tcPr>
            <w:tcW w:w="967" w:type="dxa"/>
            <w:vAlign w:val="center"/>
          </w:tcPr>
          <w:p w14:paraId="53DB2CF6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  <w:p w14:paraId="1A58C7F7" w14:textId="16CC4D50" w:rsidR="007E79B4" w:rsidRPr="000229A6" w:rsidRDefault="0078369A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3000</w:t>
            </w:r>
          </w:p>
          <w:p w14:paraId="5AFC061A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</w:tc>
        <w:tc>
          <w:tcPr>
            <w:tcW w:w="990" w:type="dxa"/>
            <w:vAlign w:val="center"/>
          </w:tcPr>
          <w:p w14:paraId="1182F634" w14:textId="3D64AC0F" w:rsidR="007E79B4" w:rsidRPr="000229A6" w:rsidRDefault="00BA504D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6,867</w:t>
            </w:r>
            <w:r w:rsidR="007E79B4"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  <w:tc>
          <w:tcPr>
            <w:tcW w:w="1780" w:type="dxa"/>
            <w:vAlign w:val="center"/>
          </w:tcPr>
          <w:p w14:paraId="682BEBCD" w14:textId="327E861E" w:rsidR="007E79B4" w:rsidRPr="000229A6" w:rsidRDefault="00EA2D72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20,600,000</w:t>
            </w:r>
            <w:r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</w:tr>
      <w:tr w:rsidR="00B446F5" w:rsidRPr="000229A6" w14:paraId="2CB5876D" w14:textId="77777777" w:rsidTr="00975AEF">
        <w:trPr>
          <w:trHeight w:val="554"/>
          <w:jc w:val="center"/>
        </w:trPr>
        <w:tc>
          <w:tcPr>
            <w:tcW w:w="533" w:type="dxa"/>
            <w:vAlign w:val="center"/>
          </w:tcPr>
          <w:p w14:paraId="164169D5" w14:textId="24DA52EB" w:rsidR="00B446F5" w:rsidRPr="000229A6" w:rsidRDefault="00B446F5" w:rsidP="00454CA4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</w:p>
        </w:tc>
        <w:tc>
          <w:tcPr>
            <w:tcW w:w="8010" w:type="dxa"/>
            <w:gridSpan w:val="4"/>
          </w:tcPr>
          <w:p w14:paraId="6685D3E3" w14:textId="13C5AC2A" w:rsidR="00B446F5" w:rsidRPr="00015D03" w:rsidRDefault="00B446F5" w:rsidP="006E6EA3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  <w:t>TỔNG CỘNG CHƯA VAT 10%</w:t>
            </w:r>
            <w:r w:rsidR="00015D03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  <w:t> : 20,600,000đ</w:t>
            </w:r>
          </w:p>
        </w:tc>
        <w:tc>
          <w:tcPr>
            <w:tcW w:w="1780" w:type="dxa"/>
            <w:vAlign w:val="center"/>
          </w:tcPr>
          <w:p w14:paraId="371E9E8E" w14:textId="77777777" w:rsidR="00B446F5" w:rsidRPr="000229A6" w:rsidRDefault="00B446F5" w:rsidP="00EA122D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</w:pPr>
          </w:p>
        </w:tc>
      </w:tr>
    </w:tbl>
    <w:p w14:paraId="42C52285" w14:textId="77777777" w:rsidR="00D7474D" w:rsidRDefault="00D7474D" w:rsidP="00D569C8">
      <w:pPr>
        <w:spacing w:line="276" w:lineRule="auto"/>
        <w:jc w:val="both"/>
        <w:rPr>
          <w:rFonts w:ascii="Times New Roman" w:hAnsi="Times New Roman"/>
          <w:b/>
          <w:i/>
          <w:color w:val="000000" w:themeColor="text1"/>
          <w:sz w:val="23"/>
          <w:szCs w:val="25"/>
        </w:rPr>
      </w:pPr>
    </w:p>
    <w:p w14:paraId="4B193245" w14:textId="38E4E4E6" w:rsidR="002A0F65" w:rsidRPr="00D7474D" w:rsidRDefault="002A0F65" w:rsidP="00D569C8">
      <w:pPr>
        <w:spacing w:line="276" w:lineRule="auto"/>
        <w:jc w:val="both"/>
        <w:rPr>
          <w:rFonts w:ascii="Times New Roman" w:hAnsi="Times New Roman"/>
          <w:b/>
          <w:i/>
          <w:color w:val="000000" w:themeColor="text1"/>
          <w:sz w:val="23"/>
          <w:szCs w:val="25"/>
        </w:rPr>
      </w:pP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Quý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k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hách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h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àng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lưu ý:</w:t>
      </w:r>
    </w:p>
    <w:p w14:paraId="20AA5A75" w14:textId="77777777" w:rsidR="002A0F65" w:rsidRPr="00975AEF" w:rsidRDefault="00AA6A02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giao hàng tại: </w:t>
      </w:r>
      <w:r w:rsidR="00341302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Tại </w:t>
      </w:r>
      <w:r w:rsidR="00D84505" w:rsidRPr="00975AEF">
        <w:rPr>
          <w:rFonts w:ascii="Times New Roman" w:hAnsi="Times New Roman"/>
          <w:i/>
          <w:color w:val="000000" w:themeColor="text1"/>
          <w:sz w:val="23"/>
          <w:szCs w:val="25"/>
        </w:rPr>
        <w:t>Nhà máy</w:t>
      </w:r>
    </w:p>
    <w:p w14:paraId="425D08BB" w14:textId="30E2D215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chưa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bao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gồm </w:t>
      </w:r>
      <w:r w:rsidR="009404EE" w:rsidRPr="00975AEF">
        <w:rPr>
          <w:rFonts w:ascii="Times New Roman" w:hAnsi="Times New Roman"/>
          <w:i/>
          <w:color w:val="000000" w:themeColor="text1"/>
          <w:sz w:val="23"/>
          <w:szCs w:val="25"/>
        </w:rPr>
        <w:t>10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% VAT.</w:t>
      </w:r>
    </w:p>
    <w:p w14:paraId="0624B9B1" w14:textId="49B207EB" w:rsidR="002A0F65" w:rsidRPr="00975AEF" w:rsidRDefault="002A0F65" w:rsidP="00A76550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Thời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gian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thực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hiện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sản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xuất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là</w:t>
      </w:r>
      <w:r w:rsidR="002B0502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15 -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5722C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20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ngày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làm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việc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kể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từ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khi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duyệt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mẫu</w:t>
      </w:r>
      <w:r w:rsidR="00610194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hoặc maket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</w:p>
    <w:p w14:paraId="49F460EA" w14:textId="77777777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Báo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có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hiệu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lực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trong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vòng 30 ngày.</w:t>
      </w:r>
    </w:p>
    <w:p w14:paraId="3F36D1E4" w14:textId="77777777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Phươngthứcthanhtoán:</w:t>
      </w:r>
    </w:p>
    <w:p w14:paraId="351EEC59" w14:textId="77777777" w:rsidR="002A0F65" w:rsidRPr="00975AEF" w:rsidRDefault="002A0F65" w:rsidP="00D569C8">
      <w:pPr>
        <w:spacing w:line="276" w:lineRule="auto"/>
        <w:ind w:left="720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+ 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ặ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trước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>5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0% 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trị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hàng.(Trước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tiến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hành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sản xuất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).</w:t>
      </w:r>
    </w:p>
    <w:p w14:paraId="7E5DE7F9" w14:textId="77777777" w:rsidR="00814AD2" w:rsidRPr="00975AEF" w:rsidRDefault="002A0F65" w:rsidP="009231AC">
      <w:pPr>
        <w:spacing w:line="276" w:lineRule="auto"/>
        <w:ind w:left="720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+ 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thanh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toán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nốt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số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tiền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còn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lại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>trước khi chuyển hàng.</w:t>
      </w:r>
    </w:p>
    <w:p w14:paraId="73992CE5" w14:textId="77777777" w:rsidR="009C7E2A" w:rsidRPr="000229A6" w:rsidRDefault="009C7E2A" w:rsidP="002311C0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</w:p>
    <w:p w14:paraId="565C4DB1" w14:textId="77777777" w:rsidR="00B91266" w:rsidRPr="000229A6" w:rsidRDefault="003B5B66" w:rsidP="002311C0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 w:rsidRPr="000229A6"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Người lập báo giá.</w:t>
      </w:r>
    </w:p>
    <w:p w14:paraId="2E1D6CEC" w14:textId="34520335" w:rsidR="005E77B0" w:rsidRPr="000229A6" w:rsidRDefault="00125710" w:rsidP="002E5278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Nghiêm Thanh Tuấn</w:t>
      </w:r>
    </w:p>
    <w:p w14:paraId="39E8699C" w14:textId="2C7296C3" w:rsidR="00B91266" w:rsidRDefault="007618C7" w:rsidP="00777952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0963.303.999</w:t>
      </w:r>
    </w:p>
    <w:p w14:paraId="05F58A62" w14:textId="77777777" w:rsidR="000229A6" w:rsidRPr="000229A6" w:rsidRDefault="000229A6" w:rsidP="00777952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</w:p>
    <w:sectPr w:rsidR="000229A6" w:rsidRPr="000229A6" w:rsidSect="002D6439">
      <w:footerReference w:type="default" r:id="rId9"/>
      <w:type w:val="evenPage"/>
      <w:pgSz w:w="11907" w:h="16840" w:code="9"/>
      <w:pgMar w:top="450" w:right="792" w:bottom="810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CAC98A" w14:textId="77777777" w:rsidR="006B5B5D" w:rsidRDefault="006B5B5D" w:rsidP="002A0F65">
      <w:r>
        <w:separator/>
      </w:r>
    </w:p>
  </w:endnote>
  <w:endnote w:type="continuationSeparator" w:id="0">
    <w:p w14:paraId="1FBF4CE0" w14:textId="77777777" w:rsidR="006B5B5D" w:rsidRDefault="006B5B5D" w:rsidP="002A0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3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Nnew Century Schoolboo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38" w:type="pct"/>
      <w:tblInd w:w="56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978"/>
      <w:gridCol w:w="8102"/>
    </w:tblGrid>
    <w:tr w:rsidR="00404F05" w14:paraId="09D01F28" w14:textId="77777777" w:rsidTr="00404F05">
      <w:trPr>
        <w:trHeight w:val="281"/>
      </w:trPr>
      <w:tc>
        <w:tcPr>
          <w:tcW w:w="981" w:type="pct"/>
          <w:tcBorders>
            <w:top w:val="single" w:sz="4" w:space="0" w:color="943634"/>
          </w:tcBorders>
          <w:shd w:val="clear" w:color="auto" w:fill="943634"/>
        </w:tcPr>
        <w:p w14:paraId="72E9C033" w14:textId="77777777" w:rsidR="00404F05" w:rsidRPr="00404F05" w:rsidRDefault="00404F05" w:rsidP="00777952">
          <w:pPr>
            <w:pStyle w:val="Footer"/>
            <w:jc w:val="right"/>
            <w:rPr>
              <w:rFonts w:ascii="Times New Roman" w:hAnsi="Times New Roman"/>
              <w:color w:val="FFFFFF"/>
            </w:rPr>
          </w:pPr>
          <w:r w:rsidRPr="00404F05">
            <w:rPr>
              <w:rFonts w:ascii="Times New Roman" w:hAnsi="Times New Roman"/>
              <w:color w:val="FFFFFF"/>
            </w:rPr>
            <w:t>In Tuấn Dung_</w:t>
          </w:r>
          <w:r w:rsidR="00777952">
            <w:rPr>
              <w:rFonts w:ascii="Times New Roman" w:hAnsi="Times New Roman"/>
              <w:color w:val="FFFFFF"/>
            </w:rPr>
            <w:t>1</w:t>
          </w:r>
        </w:p>
      </w:tc>
      <w:tc>
        <w:tcPr>
          <w:tcW w:w="4019" w:type="pct"/>
          <w:tcBorders>
            <w:top w:val="single" w:sz="4" w:space="0" w:color="auto"/>
          </w:tcBorders>
        </w:tcPr>
        <w:p w14:paraId="0C7F46E9" w14:textId="77777777" w:rsidR="00404F05" w:rsidRPr="00404F05" w:rsidRDefault="00404F05">
          <w:pPr>
            <w:pStyle w:val="Footer"/>
            <w:rPr>
              <w:rFonts w:ascii="Times New Roman" w:hAnsi="Times New Roman"/>
            </w:rPr>
          </w:pPr>
          <w:r w:rsidRPr="00404F05">
            <w:rPr>
              <w:rFonts w:ascii="Times New Roman" w:hAnsi="Times New Roman"/>
            </w:rPr>
            <w:t>“NghìnnămmộtchữTín”</w:t>
          </w:r>
        </w:p>
      </w:tc>
    </w:tr>
  </w:tbl>
  <w:p w14:paraId="1047F217" w14:textId="77777777" w:rsidR="002A0F65" w:rsidRDefault="002A0F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B47FE9" w14:textId="77777777" w:rsidR="006B5B5D" w:rsidRDefault="006B5B5D" w:rsidP="002A0F65">
      <w:r>
        <w:separator/>
      </w:r>
    </w:p>
  </w:footnote>
  <w:footnote w:type="continuationSeparator" w:id="0">
    <w:p w14:paraId="29850C4A" w14:textId="77777777" w:rsidR="006B5B5D" w:rsidRDefault="006B5B5D" w:rsidP="002A0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6D16"/>
    <w:multiLevelType w:val="multilevel"/>
    <w:tmpl w:val="6E2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95891"/>
    <w:multiLevelType w:val="hybridMultilevel"/>
    <w:tmpl w:val="7EC0F52A"/>
    <w:lvl w:ilvl="0" w:tplc="8A8A73A8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980E18"/>
    <w:multiLevelType w:val="hybridMultilevel"/>
    <w:tmpl w:val="E2346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B030DD"/>
    <w:multiLevelType w:val="hybridMultilevel"/>
    <w:tmpl w:val="8EE6AF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74632D"/>
    <w:multiLevelType w:val="hybridMultilevel"/>
    <w:tmpl w:val="F894E22C"/>
    <w:lvl w:ilvl="0" w:tplc="75B650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690B9A"/>
    <w:multiLevelType w:val="hybridMultilevel"/>
    <w:tmpl w:val="6590D1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30755"/>
    <w:multiLevelType w:val="hybridMultilevel"/>
    <w:tmpl w:val="E2CC61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B25B7A"/>
    <w:multiLevelType w:val="hybridMultilevel"/>
    <w:tmpl w:val="9B42B8AA"/>
    <w:lvl w:ilvl="0" w:tplc="B266904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E47EC3"/>
    <w:multiLevelType w:val="hybridMultilevel"/>
    <w:tmpl w:val="AC7E0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4F044B"/>
    <w:multiLevelType w:val="hybridMultilevel"/>
    <w:tmpl w:val="F53E07D8"/>
    <w:lvl w:ilvl="0" w:tplc="2876BC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7902DD"/>
    <w:multiLevelType w:val="hybridMultilevel"/>
    <w:tmpl w:val="EDA21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200CFF"/>
    <w:multiLevelType w:val="multilevel"/>
    <w:tmpl w:val="6E2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6533FB"/>
    <w:multiLevelType w:val="hybridMultilevel"/>
    <w:tmpl w:val="D58E3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FB5523"/>
    <w:multiLevelType w:val="hybridMultilevel"/>
    <w:tmpl w:val="35487A98"/>
    <w:lvl w:ilvl="0" w:tplc="A88444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69D2ECE"/>
    <w:multiLevelType w:val="hybridMultilevel"/>
    <w:tmpl w:val="A27E6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4D7D27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>
    <w:nsid w:val="556B2872"/>
    <w:multiLevelType w:val="multilevel"/>
    <w:tmpl w:val="95D8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3B0EBC"/>
    <w:multiLevelType w:val="hybridMultilevel"/>
    <w:tmpl w:val="01E644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77D7F42"/>
    <w:multiLevelType w:val="hybridMultilevel"/>
    <w:tmpl w:val="96860064"/>
    <w:lvl w:ilvl="0" w:tplc="75B650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840B80"/>
    <w:multiLevelType w:val="hybridMultilevel"/>
    <w:tmpl w:val="B1B60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E9B00AA"/>
    <w:multiLevelType w:val="hybridMultilevel"/>
    <w:tmpl w:val="515819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9A0389C"/>
    <w:multiLevelType w:val="hybridMultilevel"/>
    <w:tmpl w:val="FEB62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6"/>
  </w:num>
  <w:num w:numId="4">
    <w:abstractNumId w:val="2"/>
  </w:num>
  <w:num w:numId="5">
    <w:abstractNumId w:val="17"/>
  </w:num>
  <w:num w:numId="6">
    <w:abstractNumId w:val="3"/>
  </w:num>
  <w:num w:numId="7">
    <w:abstractNumId w:val="20"/>
  </w:num>
  <w:num w:numId="8">
    <w:abstractNumId w:val="5"/>
  </w:num>
  <w:num w:numId="9">
    <w:abstractNumId w:val="19"/>
  </w:num>
  <w:num w:numId="10">
    <w:abstractNumId w:val="6"/>
  </w:num>
  <w:num w:numId="11">
    <w:abstractNumId w:val="10"/>
  </w:num>
  <w:num w:numId="12">
    <w:abstractNumId w:val="14"/>
  </w:num>
  <w:num w:numId="13">
    <w:abstractNumId w:val="8"/>
  </w:num>
  <w:num w:numId="14">
    <w:abstractNumId w:val="21"/>
  </w:num>
  <w:num w:numId="15">
    <w:abstractNumId w:val="11"/>
  </w:num>
  <w:num w:numId="16">
    <w:abstractNumId w:val="12"/>
  </w:num>
  <w:num w:numId="17">
    <w:abstractNumId w:val="18"/>
  </w:num>
  <w:num w:numId="18">
    <w:abstractNumId w:val="4"/>
  </w:num>
  <w:num w:numId="19">
    <w:abstractNumId w:val="7"/>
  </w:num>
  <w:num w:numId="20">
    <w:abstractNumId w:val="9"/>
  </w:num>
  <w:num w:numId="21">
    <w:abstractNumId w:val="13"/>
  </w:num>
  <w:num w:numId="2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9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77"/>
    <w:rsid w:val="000046D1"/>
    <w:rsid w:val="00007BC6"/>
    <w:rsid w:val="00007FDE"/>
    <w:rsid w:val="00011B54"/>
    <w:rsid w:val="00015A6D"/>
    <w:rsid w:val="00015D03"/>
    <w:rsid w:val="000163DD"/>
    <w:rsid w:val="000229A6"/>
    <w:rsid w:val="00022F21"/>
    <w:rsid w:val="000232ED"/>
    <w:rsid w:val="000241FF"/>
    <w:rsid w:val="00027F62"/>
    <w:rsid w:val="00032710"/>
    <w:rsid w:val="0003457B"/>
    <w:rsid w:val="00037252"/>
    <w:rsid w:val="000418A3"/>
    <w:rsid w:val="00041BDA"/>
    <w:rsid w:val="00043AFC"/>
    <w:rsid w:val="00044B29"/>
    <w:rsid w:val="00044C40"/>
    <w:rsid w:val="00047EAD"/>
    <w:rsid w:val="0005000F"/>
    <w:rsid w:val="00053F4C"/>
    <w:rsid w:val="00054026"/>
    <w:rsid w:val="000606EA"/>
    <w:rsid w:val="00062B9C"/>
    <w:rsid w:val="0006343E"/>
    <w:rsid w:val="00063E53"/>
    <w:rsid w:val="00064731"/>
    <w:rsid w:val="00064779"/>
    <w:rsid w:val="00071F99"/>
    <w:rsid w:val="000723B1"/>
    <w:rsid w:val="00072432"/>
    <w:rsid w:val="0008004D"/>
    <w:rsid w:val="000800E2"/>
    <w:rsid w:val="00081210"/>
    <w:rsid w:val="000816B6"/>
    <w:rsid w:val="00081D34"/>
    <w:rsid w:val="0008311F"/>
    <w:rsid w:val="00086D52"/>
    <w:rsid w:val="00087299"/>
    <w:rsid w:val="000910BB"/>
    <w:rsid w:val="00091358"/>
    <w:rsid w:val="000967D9"/>
    <w:rsid w:val="00097C39"/>
    <w:rsid w:val="000A02F5"/>
    <w:rsid w:val="000A07FF"/>
    <w:rsid w:val="000A14A4"/>
    <w:rsid w:val="000A1D31"/>
    <w:rsid w:val="000A3A86"/>
    <w:rsid w:val="000A74C2"/>
    <w:rsid w:val="000A7A19"/>
    <w:rsid w:val="000B173A"/>
    <w:rsid w:val="000B203A"/>
    <w:rsid w:val="000B5839"/>
    <w:rsid w:val="000C1A7C"/>
    <w:rsid w:val="000C244B"/>
    <w:rsid w:val="000C4022"/>
    <w:rsid w:val="000C5AC2"/>
    <w:rsid w:val="000C5EE9"/>
    <w:rsid w:val="000C65A3"/>
    <w:rsid w:val="000C7A61"/>
    <w:rsid w:val="000D1619"/>
    <w:rsid w:val="000D297A"/>
    <w:rsid w:val="000D5FAB"/>
    <w:rsid w:val="000D7084"/>
    <w:rsid w:val="000D7B68"/>
    <w:rsid w:val="000E1E18"/>
    <w:rsid w:val="000E4D0C"/>
    <w:rsid w:val="000F2286"/>
    <w:rsid w:val="000F4092"/>
    <w:rsid w:val="000F4A0C"/>
    <w:rsid w:val="000F5405"/>
    <w:rsid w:val="000F6EA1"/>
    <w:rsid w:val="001115B4"/>
    <w:rsid w:val="0011217E"/>
    <w:rsid w:val="00113087"/>
    <w:rsid w:val="001136CF"/>
    <w:rsid w:val="00116A0D"/>
    <w:rsid w:val="00120BF0"/>
    <w:rsid w:val="001229EC"/>
    <w:rsid w:val="001239B5"/>
    <w:rsid w:val="00123B82"/>
    <w:rsid w:val="001245C0"/>
    <w:rsid w:val="00125710"/>
    <w:rsid w:val="00127120"/>
    <w:rsid w:val="001271B1"/>
    <w:rsid w:val="00127F4E"/>
    <w:rsid w:val="001319C9"/>
    <w:rsid w:val="00131BF9"/>
    <w:rsid w:val="00132599"/>
    <w:rsid w:val="001325AD"/>
    <w:rsid w:val="00134ED6"/>
    <w:rsid w:val="001351E3"/>
    <w:rsid w:val="001368F9"/>
    <w:rsid w:val="001412B3"/>
    <w:rsid w:val="00141424"/>
    <w:rsid w:val="00142D91"/>
    <w:rsid w:val="00145E43"/>
    <w:rsid w:val="001460B4"/>
    <w:rsid w:val="00146D16"/>
    <w:rsid w:val="00147277"/>
    <w:rsid w:val="00147693"/>
    <w:rsid w:val="00150FD7"/>
    <w:rsid w:val="00152609"/>
    <w:rsid w:val="00152853"/>
    <w:rsid w:val="00154C91"/>
    <w:rsid w:val="00156A8E"/>
    <w:rsid w:val="00157115"/>
    <w:rsid w:val="0016192B"/>
    <w:rsid w:val="00164A63"/>
    <w:rsid w:val="00165717"/>
    <w:rsid w:val="0017092E"/>
    <w:rsid w:val="0017126C"/>
    <w:rsid w:val="00172CD4"/>
    <w:rsid w:val="00173667"/>
    <w:rsid w:val="00176230"/>
    <w:rsid w:val="001806DB"/>
    <w:rsid w:val="00180BA1"/>
    <w:rsid w:val="00183406"/>
    <w:rsid w:val="0018349A"/>
    <w:rsid w:val="0018481A"/>
    <w:rsid w:val="00187473"/>
    <w:rsid w:val="001921C5"/>
    <w:rsid w:val="001A33B2"/>
    <w:rsid w:val="001A693C"/>
    <w:rsid w:val="001A6A5F"/>
    <w:rsid w:val="001B00CC"/>
    <w:rsid w:val="001B07EE"/>
    <w:rsid w:val="001B106D"/>
    <w:rsid w:val="001B5F9B"/>
    <w:rsid w:val="001B67EE"/>
    <w:rsid w:val="001C00C1"/>
    <w:rsid w:val="001C030B"/>
    <w:rsid w:val="001C2070"/>
    <w:rsid w:val="001C2EFF"/>
    <w:rsid w:val="001C4976"/>
    <w:rsid w:val="001C6D6E"/>
    <w:rsid w:val="001D005A"/>
    <w:rsid w:val="001D4ACB"/>
    <w:rsid w:val="001D5B40"/>
    <w:rsid w:val="001D5DCE"/>
    <w:rsid w:val="001D7AC3"/>
    <w:rsid w:val="001E1B83"/>
    <w:rsid w:val="001E4D3F"/>
    <w:rsid w:val="001E6B8D"/>
    <w:rsid w:val="001E742F"/>
    <w:rsid w:val="001F0C8D"/>
    <w:rsid w:val="001F2FA2"/>
    <w:rsid w:val="001F4850"/>
    <w:rsid w:val="001F4AD4"/>
    <w:rsid w:val="001F6038"/>
    <w:rsid w:val="001F6FE4"/>
    <w:rsid w:val="002046A3"/>
    <w:rsid w:val="00204BA2"/>
    <w:rsid w:val="00207793"/>
    <w:rsid w:val="00210540"/>
    <w:rsid w:val="00210E92"/>
    <w:rsid w:val="00213851"/>
    <w:rsid w:val="002175D1"/>
    <w:rsid w:val="00217B9A"/>
    <w:rsid w:val="00217FB9"/>
    <w:rsid w:val="00221FD2"/>
    <w:rsid w:val="0022461B"/>
    <w:rsid w:val="00224F2A"/>
    <w:rsid w:val="00226610"/>
    <w:rsid w:val="002272CD"/>
    <w:rsid w:val="002308E6"/>
    <w:rsid w:val="002311C0"/>
    <w:rsid w:val="002354AC"/>
    <w:rsid w:val="00236217"/>
    <w:rsid w:val="00236778"/>
    <w:rsid w:val="00241E0B"/>
    <w:rsid w:val="00243BBD"/>
    <w:rsid w:val="00243D3D"/>
    <w:rsid w:val="00244D40"/>
    <w:rsid w:val="002451E3"/>
    <w:rsid w:val="00245816"/>
    <w:rsid w:val="00246A43"/>
    <w:rsid w:val="00246DFA"/>
    <w:rsid w:val="00250B47"/>
    <w:rsid w:val="0025114C"/>
    <w:rsid w:val="0025200C"/>
    <w:rsid w:val="00252707"/>
    <w:rsid w:val="00256325"/>
    <w:rsid w:val="0025697D"/>
    <w:rsid w:val="0026005E"/>
    <w:rsid w:val="002626EC"/>
    <w:rsid w:val="00262C49"/>
    <w:rsid w:val="00266644"/>
    <w:rsid w:val="0026698D"/>
    <w:rsid w:val="00267C39"/>
    <w:rsid w:val="002702C2"/>
    <w:rsid w:val="002710D4"/>
    <w:rsid w:val="00275D4C"/>
    <w:rsid w:val="00275FDC"/>
    <w:rsid w:val="0027642B"/>
    <w:rsid w:val="002776CB"/>
    <w:rsid w:val="00283EDD"/>
    <w:rsid w:val="00284BAF"/>
    <w:rsid w:val="00286179"/>
    <w:rsid w:val="00286746"/>
    <w:rsid w:val="00286B87"/>
    <w:rsid w:val="00287684"/>
    <w:rsid w:val="00287BA5"/>
    <w:rsid w:val="00290052"/>
    <w:rsid w:val="00291583"/>
    <w:rsid w:val="00295AD9"/>
    <w:rsid w:val="002A0F65"/>
    <w:rsid w:val="002A499B"/>
    <w:rsid w:val="002A4C08"/>
    <w:rsid w:val="002A4FFE"/>
    <w:rsid w:val="002A7404"/>
    <w:rsid w:val="002B0502"/>
    <w:rsid w:val="002B407C"/>
    <w:rsid w:val="002B596D"/>
    <w:rsid w:val="002B5F9F"/>
    <w:rsid w:val="002B7512"/>
    <w:rsid w:val="002C414D"/>
    <w:rsid w:val="002C5631"/>
    <w:rsid w:val="002C7746"/>
    <w:rsid w:val="002C7C93"/>
    <w:rsid w:val="002D03E1"/>
    <w:rsid w:val="002D6439"/>
    <w:rsid w:val="002E417E"/>
    <w:rsid w:val="002E5278"/>
    <w:rsid w:val="002E52C8"/>
    <w:rsid w:val="002E66A4"/>
    <w:rsid w:val="002F081A"/>
    <w:rsid w:val="002F1370"/>
    <w:rsid w:val="002F1AA9"/>
    <w:rsid w:val="002F2351"/>
    <w:rsid w:val="002F5046"/>
    <w:rsid w:val="002F60A3"/>
    <w:rsid w:val="002F718B"/>
    <w:rsid w:val="00301461"/>
    <w:rsid w:val="00302496"/>
    <w:rsid w:val="00302C1A"/>
    <w:rsid w:val="00304685"/>
    <w:rsid w:val="00306961"/>
    <w:rsid w:val="00307233"/>
    <w:rsid w:val="00307553"/>
    <w:rsid w:val="00312298"/>
    <w:rsid w:val="00313CBA"/>
    <w:rsid w:val="00314903"/>
    <w:rsid w:val="00314E66"/>
    <w:rsid w:val="00316719"/>
    <w:rsid w:val="003172EF"/>
    <w:rsid w:val="00317314"/>
    <w:rsid w:val="00320A6B"/>
    <w:rsid w:val="00320D7B"/>
    <w:rsid w:val="00321193"/>
    <w:rsid w:val="00321279"/>
    <w:rsid w:val="00322A2F"/>
    <w:rsid w:val="0032339A"/>
    <w:rsid w:val="003255BD"/>
    <w:rsid w:val="00326138"/>
    <w:rsid w:val="003305D2"/>
    <w:rsid w:val="00330E1C"/>
    <w:rsid w:val="00332C87"/>
    <w:rsid w:val="00334530"/>
    <w:rsid w:val="00335663"/>
    <w:rsid w:val="003356A9"/>
    <w:rsid w:val="00336302"/>
    <w:rsid w:val="00340962"/>
    <w:rsid w:val="00341302"/>
    <w:rsid w:val="00341C80"/>
    <w:rsid w:val="00342A60"/>
    <w:rsid w:val="0034370E"/>
    <w:rsid w:val="0034558B"/>
    <w:rsid w:val="00345A60"/>
    <w:rsid w:val="00350EB4"/>
    <w:rsid w:val="0035198B"/>
    <w:rsid w:val="00351D30"/>
    <w:rsid w:val="00352195"/>
    <w:rsid w:val="003530E4"/>
    <w:rsid w:val="00353A72"/>
    <w:rsid w:val="003542A4"/>
    <w:rsid w:val="00354DD7"/>
    <w:rsid w:val="0036365C"/>
    <w:rsid w:val="00365DB0"/>
    <w:rsid w:val="00370799"/>
    <w:rsid w:val="003722CF"/>
    <w:rsid w:val="003765BA"/>
    <w:rsid w:val="00377734"/>
    <w:rsid w:val="00377F9F"/>
    <w:rsid w:val="00382279"/>
    <w:rsid w:val="00386469"/>
    <w:rsid w:val="00390BE6"/>
    <w:rsid w:val="00394019"/>
    <w:rsid w:val="003948B4"/>
    <w:rsid w:val="003A0C29"/>
    <w:rsid w:val="003A1271"/>
    <w:rsid w:val="003A261D"/>
    <w:rsid w:val="003A46AD"/>
    <w:rsid w:val="003A516B"/>
    <w:rsid w:val="003A5231"/>
    <w:rsid w:val="003A5C84"/>
    <w:rsid w:val="003A7AAF"/>
    <w:rsid w:val="003B026D"/>
    <w:rsid w:val="003B06B7"/>
    <w:rsid w:val="003B3A64"/>
    <w:rsid w:val="003B4D56"/>
    <w:rsid w:val="003B5B66"/>
    <w:rsid w:val="003B64F0"/>
    <w:rsid w:val="003C040D"/>
    <w:rsid w:val="003C1804"/>
    <w:rsid w:val="003C18F5"/>
    <w:rsid w:val="003C1BC0"/>
    <w:rsid w:val="003C5C6B"/>
    <w:rsid w:val="003C6F61"/>
    <w:rsid w:val="003C7101"/>
    <w:rsid w:val="003D0638"/>
    <w:rsid w:val="003D1DF3"/>
    <w:rsid w:val="003D2C26"/>
    <w:rsid w:val="003D3ABF"/>
    <w:rsid w:val="003D5919"/>
    <w:rsid w:val="003D5B75"/>
    <w:rsid w:val="003D73D3"/>
    <w:rsid w:val="003E0976"/>
    <w:rsid w:val="003E2E65"/>
    <w:rsid w:val="003E58BF"/>
    <w:rsid w:val="003E79C5"/>
    <w:rsid w:val="003E7F52"/>
    <w:rsid w:val="003F0A25"/>
    <w:rsid w:val="003F42E7"/>
    <w:rsid w:val="003F7456"/>
    <w:rsid w:val="00400311"/>
    <w:rsid w:val="0040352A"/>
    <w:rsid w:val="00404647"/>
    <w:rsid w:val="00404F05"/>
    <w:rsid w:val="004050DC"/>
    <w:rsid w:val="00407004"/>
    <w:rsid w:val="00407AC8"/>
    <w:rsid w:val="004114F7"/>
    <w:rsid w:val="00411BD1"/>
    <w:rsid w:val="004146DC"/>
    <w:rsid w:val="00415000"/>
    <w:rsid w:val="00415776"/>
    <w:rsid w:val="00420390"/>
    <w:rsid w:val="00420776"/>
    <w:rsid w:val="00420B27"/>
    <w:rsid w:val="00421FDA"/>
    <w:rsid w:val="004235F3"/>
    <w:rsid w:val="00426F78"/>
    <w:rsid w:val="004273D4"/>
    <w:rsid w:val="00427465"/>
    <w:rsid w:val="00427DA3"/>
    <w:rsid w:val="0043368D"/>
    <w:rsid w:val="004375A4"/>
    <w:rsid w:val="004403C7"/>
    <w:rsid w:val="00442341"/>
    <w:rsid w:val="00445F3D"/>
    <w:rsid w:val="00446ACB"/>
    <w:rsid w:val="00453123"/>
    <w:rsid w:val="004541DB"/>
    <w:rsid w:val="00454CA4"/>
    <w:rsid w:val="00456842"/>
    <w:rsid w:val="00457BBD"/>
    <w:rsid w:val="00463E35"/>
    <w:rsid w:val="00465B83"/>
    <w:rsid w:val="00467064"/>
    <w:rsid w:val="004672B1"/>
    <w:rsid w:val="00470E62"/>
    <w:rsid w:val="0047544F"/>
    <w:rsid w:val="00477813"/>
    <w:rsid w:val="004826BF"/>
    <w:rsid w:val="00486B0E"/>
    <w:rsid w:val="00491789"/>
    <w:rsid w:val="00491D0E"/>
    <w:rsid w:val="004929C2"/>
    <w:rsid w:val="00493633"/>
    <w:rsid w:val="00493856"/>
    <w:rsid w:val="00493F0B"/>
    <w:rsid w:val="004951D6"/>
    <w:rsid w:val="004961C6"/>
    <w:rsid w:val="004968D5"/>
    <w:rsid w:val="004A0BCE"/>
    <w:rsid w:val="004A13B0"/>
    <w:rsid w:val="004A1C27"/>
    <w:rsid w:val="004A28F1"/>
    <w:rsid w:val="004A3CD8"/>
    <w:rsid w:val="004A3EDF"/>
    <w:rsid w:val="004A6D45"/>
    <w:rsid w:val="004A7C63"/>
    <w:rsid w:val="004B04CA"/>
    <w:rsid w:val="004B4B3E"/>
    <w:rsid w:val="004B4FA2"/>
    <w:rsid w:val="004B6F2A"/>
    <w:rsid w:val="004B70E8"/>
    <w:rsid w:val="004C0767"/>
    <w:rsid w:val="004D12E5"/>
    <w:rsid w:val="004D2177"/>
    <w:rsid w:val="004D327E"/>
    <w:rsid w:val="004D38FA"/>
    <w:rsid w:val="004D48E4"/>
    <w:rsid w:val="004E122E"/>
    <w:rsid w:val="004E1CED"/>
    <w:rsid w:val="004E2777"/>
    <w:rsid w:val="004E5E69"/>
    <w:rsid w:val="004E778F"/>
    <w:rsid w:val="004F059F"/>
    <w:rsid w:val="004F10C4"/>
    <w:rsid w:val="004F2584"/>
    <w:rsid w:val="004F31FB"/>
    <w:rsid w:val="004F327C"/>
    <w:rsid w:val="004F3A66"/>
    <w:rsid w:val="004F4413"/>
    <w:rsid w:val="004F4C5C"/>
    <w:rsid w:val="004F5AFF"/>
    <w:rsid w:val="004F5FC3"/>
    <w:rsid w:val="004F60B4"/>
    <w:rsid w:val="00504B1B"/>
    <w:rsid w:val="00507A23"/>
    <w:rsid w:val="00510B0F"/>
    <w:rsid w:val="0051335E"/>
    <w:rsid w:val="00520328"/>
    <w:rsid w:val="00522C40"/>
    <w:rsid w:val="005231E3"/>
    <w:rsid w:val="00524379"/>
    <w:rsid w:val="00524A01"/>
    <w:rsid w:val="005276EE"/>
    <w:rsid w:val="00530A0B"/>
    <w:rsid w:val="00530C1D"/>
    <w:rsid w:val="00531424"/>
    <w:rsid w:val="00532340"/>
    <w:rsid w:val="00534F99"/>
    <w:rsid w:val="0054025D"/>
    <w:rsid w:val="00544340"/>
    <w:rsid w:val="00545FB0"/>
    <w:rsid w:val="005477F1"/>
    <w:rsid w:val="00547DB0"/>
    <w:rsid w:val="00550010"/>
    <w:rsid w:val="005521F1"/>
    <w:rsid w:val="005527B7"/>
    <w:rsid w:val="0055581E"/>
    <w:rsid w:val="0055684D"/>
    <w:rsid w:val="00556F9B"/>
    <w:rsid w:val="00557AA9"/>
    <w:rsid w:val="00563AD6"/>
    <w:rsid w:val="00565567"/>
    <w:rsid w:val="00565ABE"/>
    <w:rsid w:val="00565B6E"/>
    <w:rsid w:val="005667E5"/>
    <w:rsid w:val="00566E5C"/>
    <w:rsid w:val="0057037C"/>
    <w:rsid w:val="0057173F"/>
    <w:rsid w:val="005722C0"/>
    <w:rsid w:val="0057249B"/>
    <w:rsid w:val="00573E7C"/>
    <w:rsid w:val="00580AB6"/>
    <w:rsid w:val="00580F9D"/>
    <w:rsid w:val="00582F59"/>
    <w:rsid w:val="00583DB2"/>
    <w:rsid w:val="00584180"/>
    <w:rsid w:val="0058449F"/>
    <w:rsid w:val="00585147"/>
    <w:rsid w:val="00586CB4"/>
    <w:rsid w:val="00587D9C"/>
    <w:rsid w:val="00587FE5"/>
    <w:rsid w:val="005905A4"/>
    <w:rsid w:val="00591590"/>
    <w:rsid w:val="00592474"/>
    <w:rsid w:val="00592ACC"/>
    <w:rsid w:val="0059308F"/>
    <w:rsid w:val="005A024A"/>
    <w:rsid w:val="005A1408"/>
    <w:rsid w:val="005A1705"/>
    <w:rsid w:val="005A1FEF"/>
    <w:rsid w:val="005A3189"/>
    <w:rsid w:val="005A34B9"/>
    <w:rsid w:val="005A600B"/>
    <w:rsid w:val="005C03FB"/>
    <w:rsid w:val="005C166F"/>
    <w:rsid w:val="005C1ACA"/>
    <w:rsid w:val="005C47F0"/>
    <w:rsid w:val="005C68C0"/>
    <w:rsid w:val="005D1855"/>
    <w:rsid w:val="005D21E8"/>
    <w:rsid w:val="005D3AC3"/>
    <w:rsid w:val="005D58CE"/>
    <w:rsid w:val="005D608E"/>
    <w:rsid w:val="005D6851"/>
    <w:rsid w:val="005D7160"/>
    <w:rsid w:val="005E0542"/>
    <w:rsid w:val="005E0D68"/>
    <w:rsid w:val="005E0EB2"/>
    <w:rsid w:val="005E1AE8"/>
    <w:rsid w:val="005E1B8C"/>
    <w:rsid w:val="005E418B"/>
    <w:rsid w:val="005E4C0C"/>
    <w:rsid w:val="005E77B0"/>
    <w:rsid w:val="005F0801"/>
    <w:rsid w:val="005F384B"/>
    <w:rsid w:val="005F450C"/>
    <w:rsid w:val="005F4FB9"/>
    <w:rsid w:val="00601D76"/>
    <w:rsid w:val="006045FC"/>
    <w:rsid w:val="00606214"/>
    <w:rsid w:val="0060693A"/>
    <w:rsid w:val="00606B29"/>
    <w:rsid w:val="00607DEB"/>
    <w:rsid w:val="00610194"/>
    <w:rsid w:val="0061106F"/>
    <w:rsid w:val="00611CC0"/>
    <w:rsid w:val="006125D0"/>
    <w:rsid w:val="0061419C"/>
    <w:rsid w:val="00615C62"/>
    <w:rsid w:val="006160A3"/>
    <w:rsid w:val="00621D71"/>
    <w:rsid w:val="00622206"/>
    <w:rsid w:val="006236BA"/>
    <w:rsid w:val="0062584D"/>
    <w:rsid w:val="00627574"/>
    <w:rsid w:val="00631E1A"/>
    <w:rsid w:val="006340BB"/>
    <w:rsid w:val="0063433B"/>
    <w:rsid w:val="006346A4"/>
    <w:rsid w:val="006349FD"/>
    <w:rsid w:val="00634A1D"/>
    <w:rsid w:val="00636EBB"/>
    <w:rsid w:val="00637054"/>
    <w:rsid w:val="00640A03"/>
    <w:rsid w:val="006411BC"/>
    <w:rsid w:val="00643BB2"/>
    <w:rsid w:val="00652997"/>
    <w:rsid w:val="00653C21"/>
    <w:rsid w:val="006549B8"/>
    <w:rsid w:val="00654C49"/>
    <w:rsid w:val="0065612F"/>
    <w:rsid w:val="00661167"/>
    <w:rsid w:val="006611D8"/>
    <w:rsid w:val="00661C0C"/>
    <w:rsid w:val="006622E7"/>
    <w:rsid w:val="00666970"/>
    <w:rsid w:val="006669AD"/>
    <w:rsid w:val="00666E7B"/>
    <w:rsid w:val="006726FE"/>
    <w:rsid w:val="00675618"/>
    <w:rsid w:val="00675993"/>
    <w:rsid w:val="00680E7A"/>
    <w:rsid w:val="006837B2"/>
    <w:rsid w:val="00683862"/>
    <w:rsid w:val="00684E22"/>
    <w:rsid w:val="00686756"/>
    <w:rsid w:val="00686851"/>
    <w:rsid w:val="00686D3E"/>
    <w:rsid w:val="00686DEF"/>
    <w:rsid w:val="00692181"/>
    <w:rsid w:val="0069288E"/>
    <w:rsid w:val="00692F76"/>
    <w:rsid w:val="006937A9"/>
    <w:rsid w:val="00695FEF"/>
    <w:rsid w:val="00696D5C"/>
    <w:rsid w:val="00696E99"/>
    <w:rsid w:val="006A043C"/>
    <w:rsid w:val="006A0B50"/>
    <w:rsid w:val="006A16DC"/>
    <w:rsid w:val="006A254A"/>
    <w:rsid w:val="006B0328"/>
    <w:rsid w:val="006B048C"/>
    <w:rsid w:val="006B2A0A"/>
    <w:rsid w:val="006B3AE4"/>
    <w:rsid w:val="006B3B68"/>
    <w:rsid w:val="006B3FA6"/>
    <w:rsid w:val="006B430E"/>
    <w:rsid w:val="006B5B5D"/>
    <w:rsid w:val="006C05D4"/>
    <w:rsid w:val="006C1477"/>
    <w:rsid w:val="006C2960"/>
    <w:rsid w:val="006C298B"/>
    <w:rsid w:val="006C560E"/>
    <w:rsid w:val="006C59EA"/>
    <w:rsid w:val="006D088A"/>
    <w:rsid w:val="006D0F94"/>
    <w:rsid w:val="006D2202"/>
    <w:rsid w:val="006D29DC"/>
    <w:rsid w:val="006D3C51"/>
    <w:rsid w:val="006D713F"/>
    <w:rsid w:val="006D7721"/>
    <w:rsid w:val="006E07FF"/>
    <w:rsid w:val="006E26F1"/>
    <w:rsid w:val="006E6CE5"/>
    <w:rsid w:val="006E6EA3"/>
    <w:rsid w:val="006E7845"/>
    <w:rsid w:val="006F1025"/>
    <w:rsid w:val="006F14B5"/>
    <w:rsid w:val="006F4441"/>
    <w:rsid w:val="006F78DF"/>
    <w:rsid w:val="007000D0"/>
    <w:rsid w:val="00702B34"/>
    <w:rsid w:val="00705123"/>
    <w:rsid w:val="0070611B"/>
    <w:rsid w:val="00711A26"/>
    <w:rsid w:val="00711D34"/>
    <w:rsid w:val="007129D9"/>
    <w:rsid w:val="00727589"/>
    <w:rsid w:val="00727D26"/>
    <w:rsid w:val="00731022"/>
    <w:rsid w:val="00733BEC"/>
    <w:rsid w:val="00733D2A"/>
    <w:rsid w:val="00741E56"/>
    <w:rsid w:val="00745491"/>
    <w:rsid w:val="00751234"/>
    <w:rsid w:val="007524BF"/>
    <w:rsid w:val="007530CD"/>
    <w:rsid w:val="00755FF8"/>
    <w:rsid w:val="00757A8E"/>
    <w:rsid w:val="007609A5"/>
    <w:rsid w:val="007614A0"/>
    <w:rsid w:val="007618C7"/>
    <w:rsid w:val="007644C2"/>
    <w:rsid w:val="00767707"/>
    <w:rsid w:val="0077175B"/>
    <w:rsid w:val="0077695B"/>
    <w:rsid w:val="00777952"/>
    <w:rsid w:val="007802F5"/>
    <w:rsid w:val="00781A0F"/>
    <w:rsid w:val="00782CC3"/>
    <w:rsid w:val="00782CC7"/>
    <w:rsid w:val="0078317B"/>
    <w:rsid w:val="0078369A"/>
    <w:rsid w:val="00783E59"/>
    <w:rsid w:val="00784C51"/>
    <w:rsid w:val="00786F5D"/>
    <w:rsid w:val="007907E1"/>
    <w:rsid w:val="00791378"/>
    <w:rsid w:val="0079374A"/>
    <w:rsid w:val="0079412F"/>
    <w:rsid w:val="007964C5"/>
    <w:rsid w:val="00796628"/>
    <w:rsid w:val="00796FBE"/>
    <w:rsid w:val="007A06CC"/>
    <w:rsid w:val="007A1243"/>
    <w:rsid w:val="007A2317"/>
    <w:rsid w:val="007A27C7"/>
    <w:rsid w:val="007A418C"/>
    <w:rsid w:val="007A58F1"/>
    <w:rsid w:val="007A61AD"/>
    <w:rsid w:val="007A74CE"/>
    <w:rsid w:val="007B0DE3"/>
    <w:rsid w:val="007B2AFC"/>
    <w:rsid w:val="007B5C90"/>
    <w:rsid w:val="007B5EDE"/>
    <w:rsid w:val="007C1E05"/>
    <w:rsid w:val="007C264A"/>
    <w:rsid w:val="007C268C"/>
    <w:rsid w:val="007C43C4"/>
    <w:rsid w:val="007D0CB8"/>
    <w:rsid w:val="007D2740"/>
    <w:rsid w:val="007D2E82"/>
    <w:rsid w:val="007E11D2"/>
    <w:rsid w:val="007E21D0"/>
    <w:rsid w:val="007E275F"/>
    <w:rsid w:val="007E2FEF"/>
    <w:rsid w:val="007E4996"/>
    <w:rsid w:val="007E4D35"/>
    <w:rsid w:val="007E53AE"/>
    <w:rsid w:val="007E61BD"/>
    <w:rsid w:val="007E79B4"/>
    <w:rsid w:val="007F1713"/>
    <w:rsid w:val="007F309F"/>
    <w:rsid w:val="007F347D"/>
    <w:rsid w:val="007F5750"/>
    <w:rsid w:val="007F7451"/>
    <w:rsid w:val="007F7708"/>
    <w:rsid w:val="00804578"/>
    <w:rsid w:val="008051FB"/>
    <w:rsid w:val="0080665B"/>
    <w:rsid w:val="00806DFB"/>
    <w:rsid w:val="00813728"/>
    <w:rsid w:val="00814AD2"/>
    <w:rsid w:val="00815464"/>
    <w:rsid w:val="00817C78"/>
    <w:rsid w:val="0082427F"/>
    <w:rsid w:val="008242C9"/>
    <w:rsid w:val="008269CC"/>
    <w:rsid w:val="00827444"/>
    <w:rsid w:val="00830BA2"/>
    <w:rsid w:val="00832451"/>
    <w:rsid w:val="00834DCD"/>
    <w:rsid w:val="00834DD5"/>
    <w:rsid w:val="00835228"/>
    <w:rsid w:val="008356B0"/>
    <w:rsid w:val="00842148"/>
    <w:rsid w:val="00843226"/>
    <w:rsid w:val="00844B0E"/>
    <w:rsid w:val="0084606B"/>
    <w:rsid w:val="0085145F"/>
    <w:rsid w:val="0085163C"/>
    <w:rsid w:val="00851854"/>
    <w:rsid w:val="00853A90"/>
    <w:rsid w:val="00854B6D"/>
    <w:rsid w:val="00856954"/>
    <w:rsid w:val="00857E88"/>
    <w:rsid w:val="008611CB"/>
    <w:rsid w:val="008623F4"/>
    <w:rsid w:val="00862430"/>
    <w:rsid w:val="00862D38"/>
    <w:rsid w:val="00864C89"/>
    <w:rsid w:val="008658CA"/>
    <w:rsid w:val="00866089"/>
    <w:rsid w:val="008676EA"/>
    <w:rsid w:val="00871625"/>
    <w:rsid w:val="008751EE"/>
    <w:rsid w:val="00881F62"/>
    <w:rsid w:val="00883A4D"/>
    <w:rsid w:val="0088588F"/>
    <w:rsid w:val="008869C6"/>
    <w:rsid w:val="00887623"/>
    <w:rsid w:val="00887E39"/>
    <w:rsid w:val="00891151"/>
    <w:rsid w:val="008914DA"/>
    <w:rsid w:val="00894C73"/>
    <w:rsid w:val="008A0308"/>
    <w:rsid w:val="008A2C40"/>
    <w:rsid w:val="008A30F5"/>
    <w:rsid w:val="008A4C17"/>
    <w:rsid w:val="008A507D"/>
    <w:rsid w:val="008A754B"/>
    <w:rsid w:val="008A7791"/>
    <w:rsid w:val="008B0C61"/>
    <w:rsid w:val="008B1174"/>
    <w:rsid w:val="008B1EB7"/>
    <w:rsid w:val="008B2555"/>
    <w:rsid w:val="008B3D14"/>
    <w:rsid w:val="008B52FA"/>
    <w:rsid w:val="008C1F99"/>
    <w:rsid w:val="008C28D5"/>
    <w:rsid w:val="008C4714"/>
    <w:rsid w:val="008C6596"/>
    <w:rsid w:val="008C7784"/>
    <w:rsid w:val="008D0C01"/>
    <w:rsid w:val="008D5D4E"/>
    <w:rsid w:val="008E19C3"/>
    <w:rsid w:val="008E46DC"/>
    <w:rsid w:val="008E5FB8"/>
    <w:rsid w:val="008F169B"/>
    <w:rsid w:val="008F286B"/>
    <w:rsid w:val="008F3233"/>
    <w:rsid w:val="008F3A3E"/>
    <w:rsid w:val="008F48FD"/>
    <w:rsid w:val="008F4913"/>
    <w:rsid w:val="008F7A96"/>
    <w:rsid w:val="00902A99"/>
    <w:rsid w:val="00902E11"/>
    <w:rsid w:val="00903C30"/>
    <w:rsid w:val="0090694B"/>
    <w:rsid w:val="0091327D"/>
    <w:rsid w:val="009144F3"/>
    <w:rsid w:val="009165DA"/>
    <w:rsid w:val="009165E0"/>
    <w:rsid w:val="0091697C"/>
    <w:rsid w:val="00917834"/>
    <w:rsid w:val="00922CD8"/>
    <w:rsid w:val="009231AC"/>
    <w:rsid w:val="00923D2C"/>
    <w:rsid w:val="00923F62"/>
    <w:rsid w:val="00924339"/>
    <w:rsid w:val="0093169A"/>
    <w:rsid w:val="00931AA5"/>
    <w:rsid w:val="00933D50"/>
    <w:rsid w:val="0093434B"/>
    <w:rsid w:val="00934788"/>
    <w:rsid w:val="009349D1"/>
    <w:rsid w:val="00934B9A"/>
    <w:rsid w:val="00937115"/>
    <w:rsid w:val="009404EE"/>
    <w:rsid w:val="0094069A"/>
    <w:rsid w:val="00941330"/>
    <w:rsid w:val="00942B0F"/>
    <w:rsid w:val="00942BFE"/>
    <w:rsid w:val="00945F6C"/>
    <w:rsid w:val="00951334"/>
    <w:rsid w:val="009525BC"/>
    <w:rsid w:val="00953076"/>
    <w:rsid w:val="0096028F"/>
    <w:rsid w:val="00962A09"/>
    <w:rsid w:val="009673B6"/>
    <w:rsid w:val="009751E4"/>
    <w:rsid w:val="009752E4"/>
    <w:rsid w:val="00975AEF"/>
    <w:rsid w:val="0097604C"/>
    <w:rsid w:val="0098014C"/>
    <w:rsid w:val="00981CF1"/>
    <w:rsid w:val="00983F58"/>
    <w:rsid w:val="00985DB7"/>
    <w:rsid w:val="009862B4"/>
    <w:rsid w:val="00987FF5"/>
    <w:rsid w:val="0099174E"/>
    <w:rsid w:val="00996B21"/>
    <w:rsid w:val="009972AA"/>
    <w:rsid w:val="00997904"/>
    <w:rsid w:val="009A3DEB"/>
    <w:rsid w:val="009A4299"/>
    <w:rsid w:val="009A5F73"/>
    <w:rsid w:val="009A62E2"/>
    <w:rsid w:val="009B0D73"/>
    <w:rsid w:val="009B586E"/>
    <w:rsid w:val="009B7609"/>
    <w:rsid w:val="009B7DF3"/>
    <w:rsid w:val="009C48E4"/>
    <w:rsid w:val="009C4AC3"/>
    <w:rsid w:val="009C67EB"/>
    <w:rsid w:val="009C7E2A"/>
    <w:rsid w:val="009D47C4"/>
    <w:rsid w:val="009D628C"/>
    <w:rsid w:val="009D6517"/>
    <w:rsid w:val="009D6617"/>
    <w:rsid w:val="009E0AB5"/>
    <w:rsid w:val="009E696E"/>
    <w:rsid w:val="009E73CB"/>
    <w:rsid w:val="009E772B"/>
    <w:rsid w:val="009F1962"/>
    <w:rsid w:val="009F38E3"/>
    <w:rsid w:val="00A00E49"/>
    <w:rsid w:val="00A0157D"/>
    <w:rsid w:val="00A015BB"/>
    <w:rsid w:val="00A016C4"/>
    <w:rsid w:val="00A02A5E"/>
    <w:rsid w:val="00A02F53"/>
    <w:rsid w:val="00A04C3E"/>
    <w:rsid w:val="00A057D2"/>
    <w:rsid w:val="00A067B3"/>
    <w:rsid w:val="00A06EA8"/>
    <w:rsid w:val="00A071A2"/>
    <w:rsid w:val="00A07518"/>
    <w:rsid w:val="00A07F60"/>
    <w:rsid w:val="00A128C2"/>
    <w:rsid w:val="00A1599C"/>
    <w:rsid w:val="00A2157D"/>
    <w:rsid w:val="00A21C70"/>
    <w:rsid w:val="00A22B70"/>
    <w:rsid w:val="00A23A09"/>
    <w:rsid w:val="00A2502F"/>
    <w:rsid w:val="00A26E8A"/>
    <w:rsid w:val="00A27C3A"/>
    <w:rsid w:val="00A30579"/>
    <w:rsid w:val="00A31DE6"/>
    <w:rsid w:val="00A36910"/>
    <w:rsid w:val="00A37F17"/>
    <w:rsid w:val="00A4065C"/>
    <w:rsid w:val="00A42492"/>
    <w:rsid w:val="00A427FC"/>
    <w:rsid w:val="00A43405"/>
    <w:rsid w:val="00A44485"/>
    <w:rsid w:val="00A54556"/>
    <w:rsid w:val="00A61F19"/>
    <w:rsid w:val="00A6395B"/>
    <w:rsid w:val="00A64352"/>
    <w:rsid w:val="00A65AB3"/>
    <w:rsid w:val="00A76550"/>
    <w:rsid w:val="00A76B9B"/>
    <w:rsid w:val="00A76C4D"/>
    <w:rsid w:val="00A846FE"/>
    <w:rsid w:val="00A84D6C"/>
    <w:rsid w:val="00A86BDF"/>
    <w:rsid w:val="00A91C6F"/>
    <w:rsid w:val="00A9255D"/>
    <w:rsid w:val="00A93C41"/>
    <w:rsid w:val="00A95FA0"/>
    <w:rsid w:val="00A964CA"/>
    <w:rsid w:val="00A97CED"/>
    <w:rsid w:val="00AA6A02"/>
    <w:rsid w:val="00AB102B"/>
    <w:rsid w:val="00AB123C"/>
    <w:rsid w:val="00AB5181"/>
    <w:rsid w:val="00AB66B6"/>
    <w:rsid w:val="00AB7915"/>
    <w:rsid w:val="00AC0FAD"/>
    <w:rsid w:val="00AD16F2"/>
    <w:rsid w:val="00AD60EA"/>
    <w:rsid w:val="00AD68B4"/>
    <w:rsid w:val="00AD6E5A"/>
    <w:rsid w:val="00AE05FE"/>
    <w:rsid w:val="00AE09A5"/>
    <w:rsid w:val="00AE0B48"/>
    <w:rsid w:val="00AE1FFF"/>
    <w:rsid w:val="00AE32EE"/>
    <w:rsid w:val="00AE3DE8"/>
    <w:rsid w:val="00AE4419"/>
    <w:rsid w:val="00AF0657"/>
    <w:rsid w:val="00AF111C"/>
    <w:rsid w:val="00AF14A8"/>
    <w:rsid w:val="00AF587F"/>
    <w:rsid w:val="00AF6716"/>
    <w:rsid w:val="00B00B32"/>
    <w:rsid w:val="00B01622"/>
    <w:rsid w:val="00B0357A"/>
    <w:rsid w:val="00B03CC6"/>
    <w:rsid w:val="00B05063"/>
    <w:rsid w:val="00B0669F"/>
    <w:rsid w:val="00B10455"/>
    <w:rsid w:val="00B1196D"/>
    <w:rsid w:val="00B1197D"/>
    <w:rsid w:val="00B1431E"/>
    <w:rsid w:val="00B1465B"/>
    <w:rsid w:val="00B14789"/>
    <w:rsid w:val="00B147C3"/>
    <w:rsid w:val="00B168CE"/>
    <w:rsid w:val="00B21C13"/>
    <w:rsid w:val="00B21FA8"/>
    <w:rsid w:val="00B2262E"/>
    <w:rsid w:val="00B24B80"/>
    <w:rsid w:val="00B25F3B"/>
    <w:rsid w:val="00B33B6D"/>
    <w:rsid w:val="00B3578E"/>
    <w:rsid w:val="00B3616C"/>
    <w:rsid w:val="00B37526"/>
    <w:rsid w:val="00B40EF9"/>
    <w:rsid w:val="00B42461"/>
    <w:rsid w:val="00B428A4"/>
    <w:rsid w:val="00B44063"/>
    <w:rsid w:val="00B446F5"/>
    <w:rsid w:val="00B45153"/>
    <w:rsid w:val="00B4610D"/>
    <w:rsid w:val="00B46E59"/>
    <w:rsid w:val="00B47B72"/>
    <w:rsid w:val="00B52107"/>
    <w:rsid w:val="00B529BA"/>
    <w:rsid w:val="00B53EBD"/>
    <w:rsid w:val="00B577C8"/>
    <w:rsid w:val="00B604F7"/>
    <w:rsid w:val="00B6134A"/>
    <w:rsid w:val="00B66129"/>
    <w:rsid w:val="00B6783E"/>
    <w:rsid w:val="00B70609"/>
    <w:rsid w:val="00B715AE"/>
    <w:rsid w:val="00B8297E"/>
    <w:rsid w:val="00B83727"/>
    <w:rsid w:val="00B847ED"/>
    <w:rsid w:val="00B85054"/>
    <w:rsid w:val="00B871A1"/>
    <w:rsid w:val="00B87D81"/>
    <w:rsid w:val="00B91266"/>
    <w:rsid w:val="00B92D46"/>
    <w:rsid w:val="00B93DE0"/>
    <w:rsid w:val="00B94428"/>
    <w:rsid w:val="00B951E7"/>
    <w:rsid w:val="00B956C9"/>
    <w:rsid w:val="00B978C9"/>
    <w:rsid w:val="00BA3254"/>
    <w:rsid w:val="00BA36B7"/>
    <w:rsid w:val="00BA3898"/>
    <w:rsid w:val="00BA504D"/>
    <w:rsid w:val="00BA67AD"/>
    <w:rsid w:val="00BA68D2"/>
    <w:rsid w:val="00BA6B20"/>
    <w:rsid w:val="00BB15AD"/>
    <w:rsid w:val="00BB1B35"/>
    <w:rsid w:val="00BB36C8"/>
    <w:rsid w:val="00BB37DC"/>
    <w:rsid w:val="00BB4563"/>
    <w:rsid w:val="00BB4B80"/>
    <w:rsid w:val="00BB6B49"/>
    <w:rsid w:val="00BC4625"/>
    <w:rsid w:val="00BC5A7C"/>
    <w:rsid w:val="00BC7C5E"/>
    <w:rsid w:val="00BD1170"/>
    <w:rsid w:val="00BD2449"/>
    <w:rsid w:val="00BD3347"/>
    <w:rsid w:val="00BD3D4D"/>
    <w:rsid w:val="00BD469B"/>
    <w:rsid w:val="00BD46F5"/>
    <w:rsid w:val="00BD496E"/>
    <w:rsid w:val="00BD5F0F"/>
    <w:rsid w:val="00BD72C8"/>
    <w:rsid w:val="00BE223A"/>
    <w:rsid w:val="00BE5E6C"/>
    <w:rsid w:val="00BE7F89"/>
    <w:rsid w:val="00BF1202"/>
    <w:rsid w:val="00BF3696"/>
    <w:rsid w:val="00BF5F66"/>
    <w:rsid w:val="00BF7A9C"/>
    <w:rsid w:val="00C00086"/>
    <w:rsid w:val="00C00DC7"/>
    <w:rsid w:val="00C031EF"/>
    <w:rsid w:val="00C03AE7"/>
    <w:rsid w:val="00C0456F"/>
    <w:rsid w:val="00C064A4"/>
    <w:rsid w:val="00C10668"/>
    <w:rsid w:val="00C1138E"/>
    <w:rsid w:val="00C114A3"/>
    <w:rsid w:val="00C14D62"/>
    <w:rsid w:val="00C14DEA"/>
    <w:rsid w:val="00C1592A"/>
    <w:rsid w:val="00C20CD9"/>
    <w:rsid w:val="00C2102F"/>
    <w:rsid w:val="00C23377"/>
    <w:rsid w:val="00C23FD9"/>
    <w:rsid w:val="00C24065"/>
    <w:rsid w:val="00C25C31"/>
    <w:rsid w:val="00C31415"/>
    <w:rsid w:val="00C33371"/>
    <w:rsid w:val="00C34885"/>
    <w:rsid w:val="00C349B4"/>
    <w:rsid w:val="00C35AD9"/>
    <w:rsid w:val="00C37415"/>
    <w:rsid w:val="00C3784C"/>
    <w:rsid w:val="00C41839"/>
    <w:rsid w:val="00C420A7"/>
    <w:rsid w:val="00C42E16"/>
    <w:rsid w:val="00C440D3"/>
    <w:rsid w:val="00C601AA"/>
    <w:rsid w:val="00C614AF"/>
    <w:rsid w:val="00C62C73"/>
    <w:rsid w:val="00C670D7"/>
    <w:rsid w:val="00C736B6"/>
    <w:rsid w:val="00C743DF"/>
    <w:rsid w:val="00C7763C"/>
    <w:rsid w:val="00C80E11"/>
    <w:rsid w:val="00C8413A"/>
    <w:rsid w:val="00C8453E"/>
    <w:rsid w:val="00C85B9C"/>
    <w:rsid w:val="00C865BC"/>
    <w:rsid w:val="00C87119"/>
    <w:rsid w:val="00C94D1A"/>
    <w:rsid w:val="00C95965"/>
    <w:rsid w:val="00C97649"/>
    <w:rsid w:val="00C97A90"/>
    <w:rsid w:val="00CA226C"/>
    <w:rsid w:val="00CA40EA"/>
    <w:rsid w:val="00CA4C09"/>
    <w:rsid w:val="00CA58FB"/>
    <w:rsid w:val="00CA6DF0"/>
    <w:rsid w:val="00CA79B2"/>
    <w:rsid w:val="00CB1A58"/>
    <w:rsid w:val="00CB1FE4"/>
    <w:rsid w:val="00CB296C"/>
    <w:rsid w:val="00CB5497"/>
    <w:rsid w:val="00CB6453"/>
    <w:rsid w:val="00CC161D"/>
    <w:rsid w:val="00CC34A7"/>
    <w:rsid w:val="00CC6566"/>
    <w:rsid w:val="00CC7CC6"/>
    <w:rsid w:val="00CD43A9"/>
    <w:rsid w:val="00CE290F"/>
    <w:rsid w:val="00CE6540"/>
    <w:rsid w:val="00CF1718"/>
    <w:rsid w:val="00CF490E"/>
    <w:rsid w:val="00CF4C54"/>
    <w:rsid w:val="00D023AA"/>
    <w:rsid w:val="00D03C22"/>
    <w:rsid w:val="00D04438"/>
    <w:rsid w:val="00D07717"/>
    <w:rsid w:val="00D11E6C"/>
    <w:rsid w:val="00D12A0F"/>
    <w:rsid w:val="00D1362A"/>
    <w:rsid w:val="00D13B1A"/>
    <w:rsid w:val="00D1458A"/>
    <w:rsid w:val="00D1614D"/>
    <w:rsid w:val="00D170DB"/>
    <w:rsid w:val="00D1740C"/>
    <w:rsid w:val="00D17D39"/>
    <w:rsid w:val="00D20BCD"/>
    <w:rsid w:val="00D21852"/>
    <w:rsid w:val="00D22E67"/>
    <w:rsid w:val="00D23D8E"/>
    <w:rsid w:val="00D23E40"/>
    <w:rsid w:val="00D23F93"/>
    <w:rsid w:val="00D25F0B"/>
    <w:rsid w:val="00D27581"/>
    <w:rsid w:val="00D27600"/>
    <w:rsid w:val="00D31B1E"/>
    <w:rsid w:val="00D34EF8"/>
    <w:rsid w:val="00D35F5A"/>
    <w:rsid w:val="00D43392"/>
    <w:rsid w:val="00D44887"/>
    <w:rsid w:val="00D451BD"/>
    <w:rsid w:val="00D47B39"/>
    <w:rsid w:val="00D47B53"/>
    <w:rsid w:val="00D52AD4"/>
    <w:rsid w:val="00D53D2C"/>
    <w:rsid w:val="00D569C8"/>
    <w:rsid w:val="00D57C0A"/>
    <w:rsid w:val="00D607EF"/>
    <w:rsid w:val="00D711AC"/>
    <w:rsid w:val="00D724BC"/>
    <w:rsid w:val="00D725D3"/>
    <w:rsid w:val="00D72BE7"/>
    <w:rsid w:val="00D7474D"/>
    <w:rsid w:val="00D75F90"/>
    <w:rsid w:val="00D84505"/>
    <w:rsid w:val="00D85679"/>
    <w:rsid w:val="00D85735"/>
    <w:rsid w:val="00D91BAD"/>
    <w:rsid w:val="00D92B40"/>
    <w:rsid w:val="00D93554"/>
    <w:rsid w:val="00D9471D"/>
    <w:rsid w:val="00D94ADB"/>
    <w:rsid w:val="00D953B6"/>
    <w:rsid w:val="00D966F6"/>
    <w:rsid w:val="00D97245"/>
    <w:rsid w:val="00D97C04"/>
    <w:rsid w:val="00DA0785"/>
    <w:rsid w:val="00DA1BB8"/>
    <w:rsid w:val="00DA37B9"/>
    <w:rsid w:val="00DA38E0"/>
    <w:rsid w:val="00DA3CDB"/>
    <w:rsid w:val="00DA3DCE"/>
    <w:rsid w:val="00DA4D7A"/>
    <w:rsid w:val="00DA5B19"/>
    <w:rsid w:val="00DA62EB"/>
    <w:rsid w:val="00DA6CFE"/>
    <w:rsid w:val="00DA7BAD"/>
    <w:rsid w:val="00DB0370"/>
    <w:rsid w:val="00DB0F6B"/>
    <w:rsid w:val="00DB722B"/>
    <w:rsid w:val="00DC3402"/>
    <w:rsid w:val="00DC34B3"/>
    <w:rsid w:val="00DC45BC"/>
    <w:rsid w:val="00DC5C37"/>
    <w:rsid w:val="00DD0A6E"/>
    <w:rsid w:val="00DD3D02"/>
    <w:rsid w:val="00DD7520"/>
    <w:rsid w:val="00DE418E"/>
    <w:rsid w:val="00DE72AE"/>
    <w:rsid w:val="00DE7333"/>
    <w:rsid w:val="00DE73E1"/>
    <w:rsid w:val="00DE7B02"/>
    <w:rsid w:val="00DF0B81"/>
    <w:rsid w:val="00DF1E32"/>
    <w:rsid w:val="00DF2626"/>
    <w:rsid w:val="00DF3116"/>
    <w:rsid w:val="00DF3D90"/>
    <w:rsid w:val="00DF5C02"/>
    <w:rsid w:val="00DF6DBA"/>
    <w:rsid w:val="00E00E52"/>
    <w:rsid w:val="00E019E5"/>
    <w:rsid w:val="00E03370"/>
    <w:rsid w:val="00E03A27"/>
    <w:rsid w:val="00E048BE"/>
    <w:rsid w:val="00E0698F"/>
    <w:rsid w:val="00E06E9A"/>
    <w:rsid w:val="00E07815"/>
    <w:rsid w:val="00E078C7"/>
    <w:rsid w:val="00E11C6C"/>
    <w:rsid w:val="00E122A9"/>
    <w:rsid w:val="00E1345D"/>
    <w:rsid w:val="00E15CF4"/>
    <w:rsid w:val="00E1673D"/>
    <w:rsid w:val="00E17277"/>
    <w:rsid w:val="00E174D1"/>
    <w:rsid w:val="00E20BDA"/>
    <w:rsid w:val="00E2123F"/>
    <w:rsid w:val="00E2320E"/>
    <w:rsid w:val="00E247B2"/>
    <w:rsid w:val="00E26758"/>
    <w:rsid w:val="00E26C28"/>
    <w:rsid w:val="00E316A1"/>
    <w:rsid w:val="00E32B45"/>
    <w:rsid w:val="00E33105"/>
    <w:rsid w:val="00E33385"/>
    <w:rsid w:val="00E3380F"/>
    <w:rsid w:val="00E36D4B"/>
    <w:rsid w:val="00E374CE"/>
    <w:rsid w:val="00E41221"/>
    <w:rsid w:val="00E431AD"/>
    <w:rsid w:val="00E4409F"/>
    <w:rsid w:val="00E45E4B"/>
    <w:rsid w:val="00E504BC"/>
    <w:rsid w:val="00E51471"/>
    <w:rsid w:val="00E5263F"/>
    <w:rsid w:val="00E55012"/>
    <w:rsid w:val="00E57B6D"/>
    <w:rsid w:val="00E60F7A"/>
    <w:rsid w:val="00E62600"/>
    <w:rsid w:val="00E632E7"/>
    <w:rsid w:val="00E64029"/>
    <w:rsid w:val="00E66B80"/>
    <w:rsid w:val="00E66D2D"/>
    <w:rsid w:val="00E720A4"/>
    <w:rsid w:val="00E74285"/>
    <w:rsid w:val="00E7525E"/>
    <w:rsid w:val="00E75DE3"/>
    <w:rsid w:val="00E80016"/>
    <w:rsid w:val="00E800FF"/>
    <w:rsid w:val="00E802A2"/>
    <w:rsid w:val="00E80B52"/>
    <w:rsid w:val="00E841D8"/>
    <w:rsid w:val="00E920D9"/>
    <w:rsid w:val="00E93943"/>
    <w:rsid w:val="00E954A2"/>
    <w:rsid w:val="00E95A84"/>
    <w:rsid w:val="00EA122D"/>
    <w:rsid w:val="00EA212D"/>
    <w:rsid w:val="00EA2D72"/>
    <w:rsid w:val="00EA4E41"/>
    <w:rsid w:val="00EB52C6"/>
    <w:rsid w:val="00EC0F10"/>
    <w:rsid w:val="00EC2588"/>
    <w:rsid w:val="00EC4AE5"/>
    <w:rsid w:val="00EC57C1"/>
    <w:rsid w:val="00EC58E5"/>
    <w:rsid w:val="00EC5C9A"/>
    <w:rsid w:val="00EC70BA"/>
    <w:rsid w:val="00ED16AF"/>
    <w:rsid w:val="00ED25A2"/>
    <w:rsid w:val="00ED3952"/>
    <w:rsid w:val="00ED548B"/>
    <w:rsid w:val="00ED6839"/>
    <w:rsid w:val="00EE228D"/>
    <w:rsid w:val="00EE33BA"/>
    <w:rsid w:val="00EE3656"/>
    <w:rsid w:val="00EE5161"/>
    <w:rsid w:val="00EE7D27"/>
    <w:rsid w:val="00EF07B3"/>
    <w:rsid w:val="00EF1AFE"/>
    <w:rsid w:val="00EF2556"/>
    <w:rsid w:val="00EF3162"/>
    <w:rsid w:val="00EF4B08"/>
    <w:rsid w:val="00F008A5"/>
    <w:rsid w:val="00F01369"/>
    <w:rsid w:val="00F02B98"/>
    <w:rsid w:val="00F02EBC"/>
    <w:rsid w:val="00F0307A"/>
    <w:rsid w:val="00F03E21"/>
    <w:rsid w:val="00F03F1B"/>
    <w:rsid w:val="00F0463B"/>
    <w:rsid w:val="00F05225"/>
    <w:rsid w:val="00F05575"/>
    <w:rsid w:val="00F06D01"/>
    <w:rsid w:val="00F11E28"/>
    <w:rsid w:val="00F1209B"/>
    <w:rsid w:val="00F12384"/>
    <w:rsid w:val="00F13C3A"/>
    <w:rsid w:val="00F164CA"/>
    <w:rsid w:val="00F238D0"/>
    <w:rsid w:val="00F30088"/>
    <w:rsid w:val="00F31EF9"/>
    <w:rsid w:val="00F3464B"/>
    <w:rsid w:val="00F36D6D"/>
    <w:rsid w:val="00F40F00"/>
    <w:rsid w:val="00F40FD4"/>
    <w:rsid w:val="00F4280E"/>
    <w:rsid w:val="00F44879"/>
    <w:rsid w:val="00F466A5"/>
    <w:rsid w:val="00F52076"/>
    <w:rsid w:val="00F527E1"/>
    <w:rsid w:val="00F5352A"/>
    <w:rsid w:val="00F53C2E"/>
    <w:rsid w:val="00F6164C"/>
    <w:rsid w:val="00F64417"/>
    <w:rsid w:val="00F66FC2"/>
    <w:rsid w:val="00F673DF"/>
    <w:rsid w:val="00F70378"/>
    <w:rsid w:val="00F709F0"/>
    <w:rsid w:val="00F72554"/>
    <w:rsid w:val="00F81BCB"/>
    <w:rsid w:val="00F82700"/>
    <w:rsid w:val="00F833C3"/>
    <w:rsid w:val="00F833F9"/>
    <w:rsid w:val="00F8420D"/>
    <w:rsid w:val="00F84854"/>
    <w:rsid w:val="00F84CA1"/>
    <w:rsid w:val="00F8613E"/>
    <w:rsid w:val="00F862AF"/>
    <w:rsid w:val="00F86C06"/>
    <w:rsid w:val="00F90683"/>
    <w:rsid w:val="00F94293"/>
    <w:rsid w:val="00F97ABC"/>
    <w:rsid w:val="00FB15E7"/>
    <w:rsid w:val="00FB67DF"/>
    <w:rsid w:val="00FB6E3E"/>
    <w:rsid w:val="00FC0E60"/>
    <w:rsid w:val="00FC5D9C"/>
    <w:rsid w:val="00FC7056"/>
    <w:rsid w:val="00FC75E0"/>
    <w:rsid w:val="00FD0845"/>
    <w:rsid w:val="00FD1BDE"/>
    <w:rsid w:val="00FD2A1C"/>
    <w:rsid w:val="00FD2A5D"/>
    <w:rsid w:val="00FD3F32"/>
    <w:rsid w:val="00FD5261"/>
    <w:rsid w:val="00FD77EB"/>
    <w:rsid w:val="00FE05F6"/>
    <w:rsid w:val="00FE1C0F"/>
    <w:rsid w:val="00FE4549"/>
    <w:rsid w:val="00FE4FAA"/>
    <w:rsid w:val="00FF1551"/>
    <w:rsid w:val="00FF2B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6653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n3D" w:eastAsia="Times New Roman" w:hAnsi="Vn3D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8D2"/>
    <w:rPr>
      <w:rFonts w:ascii="VNnew Century Schoolbook" w:hAnsi="VNnew Century Schoolbook"/>
      <w:color w:val="FF0000"/>
      <w:sz w:val="24"/>
    </w:rPr>
  </w:style>
  <w:style w:type="paragraph" w:styleId="Heading1">
    <w:name w:val="heading 1"/>
    <w:basedOn w:val="Normal"/>
    <w:next w:val="Normal"/>
    <w:qFormat/>
    <w:rsid w:val="00CB1A58"/>
    <w:pPr>
      <w:keepNext/>
      <w:numPr>
        <w:numId w:val="1"/>
      </w:numPr>
      <w:jc w:val="center"/>
      <w:outlineLvl w:val="0"/>
    </w:pPr>
    <w:rPr>
      <w:b/>
      <w:sz w:val="30"/>
    </w:rPr>
  </w:style>
  <w:style w:type="paragraph" w:styleId="Heading2">
    <w:name w:val="heading 2"/>
    <w:basedOn w:val="Normal"/>
    <w:next w:val="Normal"/>
    <w:qFormat/>
    <w:rsid w:val="00CB1A58"/>
    <w:pPr>
      <w:keepNext/>
      <w:numPr>
        <w:ilvl w:val="1"/>
        <w:numId w:val="1"/>
      </w:numPr>
      <w:spacing w:before="200" w:after="60"/>
      <w:jc w:val="center"/>
      <w:outlineLvl w:val="1"/>
    </w:pPr>
    <w:rPr>
      <w:b/>
      <w:color w:val="0000FF"/>
      <w:sz w:val="26"/>
    </w:rPr>
  </w:style>
  <w:style w:type="paragraph" w:styleId="Heading3">
    <w:name w:val="heading 3"/>
    <w:basedOn w:val="Normal"/>
    <w:next w:val="Normal"/>
    <w:qFormat/>
    <w:rsid w:val="00CB1A58"/>
    <w:pPr>
      <w:keepNext/>
      <w:numPr>
        <w:ilvl w:val="2"/>
        <w:numId w:val="1"/>
      </w:numPr>
      <w:tabs>
        <w:tab w:val="left" w:pos="851"/>
      </w:tabs>
      <w:outlineLvl w:val="2"/>
    </w:pPr>
    <w:rPr>
      <w:b/>
      <w:color w:val="0000FF"/>
    </w:rPr>
  </w:style>
  <w:style w:type="paragraph" w:styleId="Heading4">
    <w:name w:val="heading 4"/>
    <w:basedOn w:val="Normal"/>
    <w:next w:val="Normal"/>
    <w:qFormat/>
    <w:rsid w:val="00CB1A58"/>
    <w:pPr>
      <w:keepNext/>
      <w:numPr>
        <w:ilvl w:val="3"/>
        <w:numId w:val="1"/>
      </w:numPr>
      <w:jc w:val="center"/>
      <w:outlineLvl w:val="3"/>
    </w:pPr>
    <w:rPr>
      <w:b/>
      <w:i/>
      <w:color w:val="auto"/>
      <w:sz w:val="20"/>
    </w:rPr>
  </w:style>
  <w:style w:type="paragraph" w:styleId="Heading5">
    <w:name w:val="heading 5"/>
    <w:basedOn w:val="Normal"/>
    <w:next w:val="Normal"/>
    <w:qFormat/>
    <w:rsid w:val="00CB1A58"/>
    <w:pPr>
      <w:keepNext/>
      <w:numPr>
        <w:ilvl w:val="4"/>
        <w:numId w:val="1"/>
      </w:numPr>
      <w:tabs>
        <w:tab w:val="left" w:pos="4976"/>
      </w:tabs>
      <w:outlineLvl w:val="4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B1A58"/>
    <w:pPr>
      <w:tabs>
        <w:tab w:val="left" w:pos="567"/>
        <w:tab w:val="left" w:pos="851"/>
      </w:tabs>
      <w:jc w:val="both"/>
    </w:pPr>
  </w:style>
  <w:style w:type="paragraph" w:styleId="Title">
    <w:name w:val="Title"/>
    <w:basedOn w:val="Normal"/>
    <w:qFormat/>
    <w:rsid w:val="00CB1A58"/>
    <w:pPr>
      <w:jc w:val="center"/>
    </w:pPr>
    <w:rPr>
      <w:b/>
      <w:sz w:val="22"/>
    </w:rPr>
  </w:style>
  <w:style w:type="paragraph" w:styleId="Subtitle">
    <w:name w:val="Subtitle"/>
    <w:basedOn w:val="Normal"/>
    <w:qFormat/>
    <w:rsid w:val="00CB1A58"/>
    <w:pPr>
      <w:jc w:val="center"/>
    </w:pPr>
    <w:rPr>
      <w:b/>
      <w:i/>
      <w:sz w:val="22"/>
    </w:rPr>
  </w:style>
  <w:style w:type="table" w:styleId="TableGrid">
    <w:name w:val="Table Grid"/>
    <w:basedOn w:val="TableNormal"/>
    <w:rsid w:val="002077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814AD2"/>
    <w:pPr>
      <w:spacing w:before="100" w:beforeAutospacing="1" w:after="100" w:afterAutospacing="1"/>
    </w:pPr>
    <w:rPr>
      <w:rFonts w:ascii="Times New Roman" w:hAnsi="Times New Roman"/>
      <w:color w:val="auto"/>
      <w:szCs w:val="24"/>
    </w:rPr>
  </w:style>
  <w:style w:type="character" w:customStyle="1" w:styleId="apple-style-span">
    <w:name w:val="apple-style-span"/>
    <w:basedOn w:val="DefaultParagraphFont"/>
    <w:rsid w:val="00D52AD4"/>
  </w:style>
  <w:style w:type="character" w:styleId="Hyperlink">
    <w:name w:val="Hyperlink"/>
    <w:basedOn w:val="DefaultParagraphFont"/>
    <w:uiPriority w:val="99"/>
    <w:rsid w:val="003B5B66"/>
    <w:rPr>
      <w:color w:val="0000FF"/>
      <w:u w:val="single"/>
    </w:rPr>
  </w:style>
  <w:style w:type="character" w:styleId="Strong">
    <w:name w:val="Strong"/>
    <w:basedOn w:val="DefaultParagraphFont"/>
    <w:qFormat/>
    <w:rsid w:val="00C0456F"/>
    <w:rPr>
      <w:b/>
      <w:bCs/>
    </w:rPr>
  </w:style>
  <w:style w:type="character" w:customStyle="1" w:styleId="apple-converted-space">
    <w:name w:val="apple-converted-space"/>
    <w:basedOn w:val="DefaultParagraphFont"/>
    <w:rsid w:val="004672B1"/>
  </w:style>
  <w:style w:type="paragraph" w:styleId="Header">
    <w:name w:val="header"/>
    <w:basedOn w:val="Normal"/>
    <w:link w:val="HeaderChar"/>
    <w:uiPriority w:val="99"/>
    <w:rsid w:val="002A0F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F65"/>
    <w:rPr>
      <w:rFonts w:ascii="VNnew Century Schoolbook" w:hAnsi="VNnew Century Schoolbook"/>
      <w:color w:val="FF0000"/>
      <w:sz w:val="24"/>
    </w:rPr>
  </w:style>
  <w:style w:type="paragraph" w:styleId="Footer">
    <w:name w:val="footer"/>
    <w:basedOn w:val="Normal"/>
    <w:link w:val="FooterChar"/>
    <w:uiPriority w:val="99"/>
    <w:rsid w:val="002A0F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F65"/>
    <w:rPr>
      <w:rFonts w:ascii="VNnew Century Schoolbook" w:hAnsi="VNnew Century Schoolbook"/>
      <w:color w:val="FF0000"/>
      <w:sz w:val="24"/>
    </w:rPr>
  </w:style>
  <w:style w:type="paragraph" w:styleId="BalloonText">
    <w:name w:val="Balloon Text"/>
    <w:basedOn w:val="Normal"/>
    <w:link w:val="BalloonTextChar"/>
    <w:rsid w:val="002A0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0F65"/>
    <w:rPr>
      <w:rFonts w:ascii="Tahoma" w:hAnsi="Tahoma" w:cs="Tahoma"/>
      <w:color w:val="FF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7AD"/>
    <w:pPr>
      <w:ind w:left="720"/>
      <w:contextualSpacing/>
    </w:pPr>
  </w:style>
  <w:style w:type="character" w:customStyle="1" w:styleId="il">
    <w:name w:val="il"/>
    <w:basedOn w:val="DefaultParagraphFont"/>
    <w:rsid w:val="0008004D"/>
  </w:style>
  <w:style w:type="character" w:customStyle="1" w:styleId="go">
    <w:name w:val="go"/>
    <w:basedOn w:val="DefaultParagraphFont"/>
    <w:rsid w:val="00312298"/>
  </w:style>
  <w:style w:type="character" w:customStyle="1" w:styleId="st">
    <w:name w:val="st"/>
    <w:basedOn w:val="DefaultParagraphFont"/>
    <w:rsid w:val="001D4ACB"/>
  </w:style>
  <w:style w:type="paragraph" w:customStyle="1" w:styleId="BogihpbthnhubinanhNgc0977825999">
    <w:name w:val="Báo giá hộp bổ thận hàu biển anh Ngọc 0977.825.999"/>
    <w:basedOn w:val="Normal"/>
    <w:qFormat/>
    <w:rsid w:val="009404EE"/>
    <w:pPr>
      <w:tabs>
        <w:tab w:val="left" w:pos="567"/>
      </w:tabs>
      <w:spacing w:line="276" w:lineRule="auto"/>
    </w:pPr>
    <w:rPr>
      <w:rFonts w:ascii="Times New Roman" w:hAnsi="Times New Roman"/>
      <w:i/>
      <w:color w:val="auto"/>
      <w:sz w:val="25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n3D" w:eastAsia="Times New Roman" w:hAnsi="Vn3D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8D2"/>
    <w:rPr>
      <w:rFonts w:ascii="VNnew Century Schoolbook" w:hAnsi="VNnew Century Schoolbook"/>
      <w:color w:val="FF0000"/>
      <w:sz w:val="24"/>
    </w:rPr>
  </w:style>
  <w:style w:type="paragraph" w:styleId="Heading1">
    <w:name w:val="heading 1"/>
    <w:basedOn w:val="Normal"/>
    <w:next w:val="Normal"/>
    <w:qFormat/>
    <w:rsid w:val="00CB1A58"/>
    <w:pPr>
      <w:keepNext/>
      <w:numPr>
        <w:numId w:val="1"/>
      </w:numPr>
      <w:jc w:val="center"/>
      <w:outlineLvl w:val="0"/>
    </w:pPr>
    <w:rPr>
      <w:b/>
      <w:sz w:val="30"/>
    </w:rPr>
  </w:style>
  <w:style w:type="paragraph" w:styleId="Heading2">
    <w:name w:val="heading 2"/>
    <w:basedOn w:val="Normal"/>
    <w:next w:val="Normal"/>
    <w:qFormat/>
    <w:rsid w:val="00CB1A58"/>
    <w:pPr>
      <w:keepNext/>
      <w:numPr>
        <w:ilvl w:val="1"/>
        <w:numId w:val="1"/>
      </w:numPr>
      <w:spacing w:before="200" w:after="60"/>
      <w:jc w:val="center"/>
      <w:outlineLvl w:val="1"/>
    </w:pPr>
    <w:rPr>
      <w:b/>
      <w:color w:val="0000FF"/>
      <w:sz w:val="26"/>
    </w:rPr>
  </w:style>
  <w:style w:type="paragraph" w:styleId="Heading3">
    <w:name w:val="heading 3"/>
    <w:basedOn w:val="Normal"/>
    <w:next w:val="Normal"/>
    <w:qFormat/>
    <w:rsid w:val="00CB1A58"/>
    <w:pPr>
      <w:keepNext/>
      <w:numPr>
        <w:ilvl w:val="2"/>
        <w:numId w:val="1"/>
      </w:numPr>
      <w:tabs>
        <w:tab w:val="left" w:pos="851"/>
      </w:tabs>
      <w:outlineLvl w:val="2"/>
    </w:pPr>
    <w:rPr>
      <w:b/>
      <w:color w:val="0000FF"/>
    </w:rPr>
  </w:style>
  <w:style w:type="paragraph" w:styleId="Heading4">
    <w:name w:val="heading 4"/>
    <w:basedOn w:val="Normal"/>
    <w:next w:val="Normal"/>
    <w:qFormat/>
    <w:rsid w:val="00CB1A58"/>
    <w:pPr>
      <w:keepNext/>
      <w:numPr>
        <w:ilvl w:val="3"/>
        <w:numId w:val="1"/>
      </w:numPr>
      <w:jc w:val="center"/>
      <w:outlineLvl w:val="3"/>
    </w:pPr>
    <w:rPr>
      <w:b/>
      <w:i/>
      <w:color w:val="auto"/>
      <w:sz w:val="20"/>
    </w:rPr>
  </w:style>
  <w:style w:type="paragraph" w:styleId="Heading5">
    <w:name w:val="heading 5"/>
    <w:basedOn w:val="Normal"/>
    <w:next w:val="Normal"/>
    <w:qFormat/>
    <w:rsid w:val="00CB1A58"/>
    <w:pPr>
      <w:keepNext/>
      <w:numPr>
        <w:ilvl w:val="4"/>
        <w:numId w:val="1"/>
      </w:numPr>
      <w:tabs>
        <w:tab w:val="left" w:pos="4976"/>
      </w:tabs>
      <w:outlineLvl w:val="4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B1A58"/>
    <w:pPr>
      <w:tabs>
        <w:tab w:val="left" w:pos="567"/>
        <w:tab w:val="left" w:pos="851"/>
      </w:tabs>
      <w:jc w:val="both"/>
    </w:pPr>
  </w:style>
  <w:style w:type="paragraph" w:styleId="Title">
    <w:name w:val="Title"/>
    <w:basedOn w:val="Normal"/>
    <w:qFormat/>
    <w:rsid w:val="00CB1A58"/>
    <w:pPr>
      <w:jc w:val="center"/>
    </w:pPr>
    <w:rPr>
      <w:b/>
      <w:sz w:val="22"/>
    </w:rPr>
  </w:style>
  <w:style w:type="paragraph" w:styleId="Subtitle">
    <w:name w:val="Subtitle"/>
    <w:basedOn w:val="Normal"/>
    <w:qFormat/>
    <w:rsid w:val="00CB1A58"/>
    <w:pPr>
      <w:jc w:val="center"/>
    </w:pPr>
    <w:rPr>
      <w:b/>
      <w:i/>
      <w:sz w:val="22"/>
    </w:rPr>
  </w:style>
  <w:style w:type="table" w:styleId="TableGrid">
    <w:name w:val="Table Grid"/>
    <w:basedOn w:val="TableNormal"/>
    <w:rsid w:val="002077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814AD2"/>
    <w:pPr>
      <w:spacing w:before="100" w:beforeAutospacing="1" w:after="100" w:afterAutospacing="1"/>
    </w:pPr>
    <w:rPr>
      <w:rFonts w:ascii="Times New Roman" w:hAnsi="Times New Roman"/>
      <w:color w:val="auto"/>
      <w:szCs w:val="24"/>
    </w:rPr>
  </w:style>
  <w:style w:type="character" w:customStyle="1" w:styleId="apple-style-span">
    <w:name w:val="apple-style-span"/>
    <w:basedOn w:val="DefaultParagraphFont"/>
    <w:rsid w:val="00D52AD4"/>
  </w:style>
  <w:style w:type="character" w:styleId="Hyperlink">
    <w:name w:val="Hyperlink"/>
    <w:basedOn w:val="DefaultParagraphFont"/>
    <w:uiPriority w:val="99"/>
    <w:rsid w:val="003B5B66"/>
    <w:rPr>
      <w:color w:val="0000FF"/>
      <w:u w:val="single"/>
    </w:rPr>
  </w:style>
  <w:style w:type="character" w:styleId="Strong">
    <w:name w:val="Strong"/>
    <w:basedOn w:val="DefaultParagraphFont"/>
    <w:qFormat/>
    <w:rsid w:val="00C0456F"/>
    <w:rPr>
      <w:b/>
      <w:bCs/>
    </w:rPr>
  </w:style>
  <w:style w:type="character" w:customStyle="1" w:styleId="apple-converted-space">
    <w:name w:val="apple-converted-space"/>
    <w:basedOn w:val="DefaultParagraphFont"/>
    <w:rsid w:val="004672B1"/>
  </w:style>
  <w:style w:type="paragraph" w:styleId="Header">
    <w:name w:val="header"/>
    <w:basedOn w:val="Normal"/>
    <w:link w:val="HeaderChar"/>
    <w:uiPriority w:val="99"/>
    <w:rsid w:val="002A0F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F65"/>
    <w:rPr>
      <w:rFonts w:ascii="VNnew Century Schoolbook" w:hAnsi="VNnew Century Schoolbook"/>
      <w:color w:val="FF0000"/>
      <w:sz w:val="24"/>
    </w:rPr>
  </w:style>
  <w:style w:type="paragraph" w:styleId="Footer">
    <w:name w:val="footer"/>
    <w:basedOn w:val="Normal"/>
    <w:link w:val="FooterChar"/>
    <w:uiPriority w:val="99"/>
    <w:rsid w:val="002A0F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F65"/>
    <w:rPr>
      <w:rFonts w:ascii="VNnew Century Schoolbook" w:hAnsi="VNnew Century Schoolbook"/>
      <w:color w:val="FF0000"/>
      <w:sz w:val="24"/>
    </w:rPr>
  </w:style>
  <w:style w:type="paragraph" w:styleId="BalloonText">
    <w:name w:val="Balloon Text"/>
    <w:basedOn w:val="Normal"/>
    <w:link w:val="BalloonTextChar"/>
    <w:rsid w:val="002A0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0F65"/>
    <w:rPr>
      <w:rFonts w:ascii="Tahoma" w:hAnsi="Tahoma" w:cs="Tahoma"/>
      <w:color w:val="FF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7AD"/>
    <w:pPr>
      <w:ind w:left="720"/>
      <w:contextualSpacing/>
    </w:pPr>
  </w:style>
  <w:style w:type="character" w:customStyle="1" w:styleId="il">
    <w:name w:val="il"/>
    <w:basedOn w:val="DefaultParagraphFont"/>
    <w:rsid w:val="0008004D"/>
  </w:style>
  <w:style w:type="character" w:customStyle="1" w:styleId="go">
    <w:name w:val="go"/>
    <w:basedOn w:val="DefaultParagraphFont"/>
    <w:rsid w:val="00312298"/>
  </w:style>
  <w:style w:type="character" w:customStyle="1" w:styleId="st">
    <w:name w:val="st"/>
    <w:basedOn w:val="DefaultParagraphFont"/>
    <w:rsid w:val="001D4ACB"/>
  </w:style>
  <w:style w:type="paragraph" w:customStyle="1" w:styleId="BogihpbthnhubinanhNgc0977825999">
    <w:name w:val="Báo giá hộp bổ thận hàu biển anh Ngọc 0977.825.999"/>
    <w:basedOn w:val="Normal"/>
    <w:qFormat/>
    <w:rsid w:val="009404EE"/>
    <w:pPr>
      <w:tabs>
        <w:tab w:val="left" w:pos="567"/>
      </w:tabs>
      <w:spacing w:line="276" w:lineRule="auto"/>
    </w:pPr>
    <w:rPr>
      <w:rFonts w:ascii="Times New Roman" w:hAnsi="Times New Roman"/>
      <w:i/>
      <w:color w:val="auto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4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\My%20Documents\Downloads\M&#7851;u%20B&#225;o%20Gi&#225;%20Chu&#7849;n%2020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Mẫu Báo Giá Chuẩn 2003</Template>
  <TotalTime>32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In Tuấn Dung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Admin</dc:creator>
  <cp:lastModifiedBy>pc</cp:lastModifiedBy>
  <cp:revision>21</cp:revision>
  <cp:lastPrinted>2023-05-10T08:20:00Z</cp:lastPrinted>
  <dcterms:created xsi:type="dcterms:W3CDTF">2023-05-10T08:16:00Z</dcterms:created>
  <dcterms:modified xsi:type="dcterms:W3CDTF">2023-09-23T09:56:00Z</dcterms:modified>
</cp:coreProperties>
</file>