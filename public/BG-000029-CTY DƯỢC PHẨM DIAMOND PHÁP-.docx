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7D777" w14:textId="5AD3748F" w:rsidR="00777952" w:rsidRPr="000229A6" w:rsidRDefault="00C736B6" w:rsidP="00777952">
      <w:pPr>
        <w:tabs>
          <w:tab w:val="left" w:pos="567"/>
        </w:tabs>
        <w:spacing w:line="276" w:lineRule="auto"/>
        <w:jc w:val="both"/>
        <w:rPr>
          <w:rFonts w:ascii="Times New Roman" w:hAnsi="Times New Roman"/>
          <w:color w:val="000000"/>
          <w:sz w:val="23"/>
          <w:szCs w:val="25"/>
        </w:rPr>
      </w:pPr>
      <w:r>
        <w:rPr>
          <w:rFonts w:ascii="Times New Roman" w:hAnsi="Times New Roman"/>
          <w:noProof/>
          <w:color w:val="000000"/>
          <w:sz w:val="17"/>
          <w:szCs w:val="25"/>
        </w:rPr>
        <w:drawing>
          <wp:inline distT="0" distB="0" distL="0" distR="0" wp14:anchorId="07124AC8" wp14:editId="03F7F736">
            <wp:extent cx="6334125" cy="1323975"/>
            <wp:effectExtent l="0" t="0" r="9525" b="9525"/>
            <wp:docPr id="8" name="Picture 8" descr="C:\Users\pc\Desktop\Tiêu đề báo giá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esktop\Tiêu đề báo giá 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1E51F" w14:textId="77777777" w:rsidR="003948B4" w:rsidRPr="000229A6" w:rsidRDefault="003948B4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sz w:val="23"/>
          <w:szCs w:val="25"/>
        </w:rPr>
      </w:pPr>
    </w:p>
    <w:p w14:paraId="149F9787" w14:textId="77777777" w:rsidR="00B956C9" w:rsidRPr="00975AEF" w:rsidRDefault="006E6CE5" w:rsidP="007E53AE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b/>
          <w:color w:val="000000" w:themeColor="text1"/>
          <w:sz w:val="41"/>
          <w:szCs w:val="25"/>
        </w:rPr>
      </w:pPr>
      <w:r w:rsidRPr="00975AEF">
        <w:rPr>
          <w:rFonts w:ascii="Times New Roman" w:hAnsi="Times New Roman"/>
          <w:b/>
          <w:color w:val="000000" w:themeColor="text1"/>
          <w:sz w:val="41"/>
          <w:szCs w:val="25"/>
        </w:rPr>
        <w:t>BẢNG BÁO GIÁ</w:t>
      </w:r>
    </w:p>
    <w:tbl>
      <w:tblPr>
        <w:tblW w:w="955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1191"/>
        <w:gridCol w:w="272"/>
        <w:gridCol w:w="8087"/>
      </w:tblGrid>
      <w:tr w:rsidR="00975AEF" w:rsidRPr="00975AEF" w14:paraId="51498BCA" w14:textId="77777777" w:rsidTr="001245C0">
        <w:trPr>
          <w:trHeight w:val="318"/>
        </w:trPr>
        <w:tc>
          <w:tcPr>
            <w:tcW w:w="1191" w:type="dxa"/>
          </w:tcPr>
          <w:p w14:paraId="023C0BB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Kính gửi </w:t>
            </w:r>
          </w:p>
        </w:tc>
        <w:tc>
          <w:tcPr>
            <w:tcW w:w="272" w:type="dxa"/>
          </w:tcPr>
          <w:p w14:paraId="54994B82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7F29BA3" w14:textId="5991F66B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>CTY DƯỢC PHẨM DIAMOND PHÁP</w:t>
            </w:r>
            <w:r w:rsidR="009404EE" w:rsidRPr="00975AEF">
              <w:rPr>
                <w:rFonts w:ascii="Times New Roman" w:hAnsi="Times New Roman"/>
                <w:b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25743094" w14:textId="77777777" w:rsidTr="001245C0">
        <w:trPr>
          <w:trHeight w:val="318"/>
        </w:trPr>
        <w:tc>
          <w:tcPr>
            <w:tcW w:w="1191" w:type="dxa"/>
          </w:tcPr>
          <w:p w14:paraId="0D849A7B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Đại diện</w:t>
            </w:r>
          </w:p>
        </w:tc>
        <w:tc>
          <w:tcPr>
            <w:tcW w:w="272" w:type="dxa"/>
          </w:tcPr>
          <w:p w14:paraId="332708D9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7B8B2E17" w14:textId="00C2FE46" w:rsidR="009404EE" w:rsidRPr="00975AEF" w:rsidRDefault="00BB6B49" w:rsidP="009F24E6">
            <w:pPr>
              <w:autoSpaceDE w:val="0"/>
              <w:snapToGrid w:val="0"/>
              <w:spacing w:before="40" w:after="40" w:line="276" w:lineRule="auto"/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Ms Hải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 </w:t>
            </w:r>
          </w:p>
        </w:tc>
      </w:tr>
      <w:tr w:rsidR="00975AEF" w:rsidRPr="00975AEF" w14:paraId="7714F8EC" w14:textId="77777777" w:rsidTr="001245C0">
        <w:trPr>
          <w:trHeight w:val="360"/>
        </w:trPr>
        <w:tc>
          <w:tcPr>
            <w:tcW w:w="1191" w:type="dxa"/>
          </w:tcPr>
          <w:p w14:paraId="757859C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Tel</w:t>
            </w:r>
          </w:p>
        </w:tc>
        <w:tc>
          <w:tcPr>
            <w:tcW w:w="272" w:type="dxa"/>
          </w:tcPr>
          <w:p w14:paraId="25193A74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E44417" w14:textId="2F878473" w:rsidR="009404EE" w:rsidRPr="00975AEF" w:rsidRDefault="00BB6B49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>0917129458</w:t>
            </w:r>
            <w:r w:rsidR="009404EE" w:rsidRPr="00975AEF">
              <w:rPr>
                <w:rFonts w:ascii="Times New Roman" w:hAnsi="Times New Roman"/>
                <w:bCs/>
                <w:i/>
                <w:color w:val="000000" w:themeColor="text1"/>
                <w:sz w:val="23"/>
                <w:szCs w:val="25"/>
              </w:rPr>
              <w:t xml:space="preserve"> </w:t>
            </w:r>
          </w:p>
        </w:tc>
      </w:tr>
      <w:tr w:rsidR="00975AEF" w:rsidRPr="00975AEF" w14:paraId="0625447E" w14:textId="77777777" w:rsidTr="001245C0">
        <w:trPr>
          <w:trHeight w:val="360"/>
        </w:trPr>
        <w:tc>
          <w:tcPr>
            <w:tcW w:w="1191" w:type="dxa"/>
          </w:tcPr>
          <w:p w14:paraId="7A9E7C61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Địa chỉ</w:t>
            </w:r>
          </w:p>
        </w:tc>
        <w:tc>
          <w:tcPr>
            <w:tcW w:w="272" w:type="dxa"/>
          </w:tcPr>
          <w:p w14:paraId="2D167ED0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530BC8DA" w14:textId="7AA45611" w:rsidR="009404EE" w:rsidRPr="00975AEF" w:rsidRDefault="00BB6B49" w:rsidP="009F24E6">
            <w:pPr>
              <w:pStyle w:val="BogihpbthnhubinanhNgc0977825999"/>
              <w:rPr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Khu CN Đồng Văn I - Hà Nam</w:t>
            </w:r>
            <w:r w:rsidR="009404EE" w:rsidRPr="00975AEF">
              <w:rPr>
                <w:bCs/>
                <w:color w:val="000000" w:themeColor="text1"/>
                <w:sz w:val="23"/>
              </w:rPr>
              <w:t xml:space="preserve">  </w:t>
            </w:r>
          </w:p>
        </w:tc>
      </w:tr>
      <w:tr w:rsidR="00975AEF" w:rsidRPr="00975AEF" w14:paraId="3214048B" w14:textId="77777777" w:rsidTr="001245C0">
        <w:trPr>
          <w:trHeight w:val="360"/>
        </w:trPr>
        <w:tc>
          <w:tcPr>
            <w:tcW w:w="1191" w:type="dxa"/>
          </w:tcPr>
          <w:p w14:paraId="5EC13B76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Email</w:t>
            </w:r>
          </w:p>
        </w:tc>
        <w:tc>
          <w:tcPr>
            <w:tcW w:w="272" w:type="dxa"/>
          </w:tcPr>
          <w:p w14:paraId="361305B8" w14:textId="77777777" w:rsidR="009404EE" w:rsidRPr="00975AEF" w:rsidRDefault="009404EE" w:rsidP="009F24E6">
            <w:pPr>
              <w:tabs>
                <w:tab w:val="left" w:pos="567"/>
              </w:tabs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:</w:t>
            </w:r>
          </w:p>
        </w:tc>
        <w:tc>
          <w:tcPr>
            <w:tcW w:w="8087" w:type="dxa"/>
          </w:tcPr>
          <w:p w14:paraId="12CF343F" w14:textId="403D540E" w:rsidR="009404EE" w:rsidRPr="00975AEF" w:rsidRDefault="00BB6B49" w:rsidP="009F24E6">
            <w:pPr>
              <w:pStyle w:val="BogihpbthnhubinanhNgc0977825999"/>
              <w:rPr>
                <w:bCs/>
                <w:color w:val="000000" w:themeColor="text1"/>
                <w:sz w:val="23"/>
              </w:rPr>
            </w:pPr>
            <w:r>
              <w:rPr>
                <w:bCs/>
                <w:color w:val="000000" w:themeColor="text1"/>
                <w:sz w:val="23"/>
              </w:rPr>
              <w:t>zalo</w:t>
            </w:r>
          </w:p>
        </w:tc>
      </w:tr>
    </w:tbl>
    <w:p w14:paraId="0183B8F6" w14:textId="77777777" w:rsidR="009404EE" w:rsidRPr="00975AEF" w:rsidRDefault="009404EE" w:rsidP="00D569C8">
      <w:pPr>
        <w:tabs>
          <w:tab w:val="left" w:pos="567"/>
        </w:tabs>
        <w:spacing w:line="276" w:lineRule="auto"/>
        <w:rPr>
          <w:rFonts w:ascii="Times New Roman" w:hAnsi="Times New Roman"/>
          <w:b/>
          <w:color w:val="000000" w:themeColor="text1"/>
          <w:sz w:val="23"/>
          <w:szCs w:val="25"/>
        </w:rPr>
      </w:pPr>
    </w:p>
    <w:p w14:paraId="0834D68D" w14:textId="77777777" w:rsidR="00D97245" w:rsidRPr="00975AEF" w:rsidRDefault="00FE4FAA" w:rsidP="00D569C8">
      <w:pPr>
        <w:tabs>
          <w:tab w:val="left" w:pos="567"/>
        </w:tabs>
        <w:spacing w:line="276" w:lineRule="auto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ty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CP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in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&amp; SX bao bì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 Tuấn Dung xin gửi báo giá theo yêu cầu của quý khách. Chúc quý khá</w:t>
      </w:r>
      <w:r w:rsidR="00D97245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ch</w:t>
      </w:r>
    </w:p>
    <w:p w14:paraId="6E178582" w14:textId="77777777" w:rsidR="00680E7A" w:rsidRPr="00975AEF" w:rsidRDefault="00D97245" w:rsidP="009231AC">
      <w:pPr>
        <w:tabs>
          <w:tab w:val="left" w:pos="567"/>
        </w:tabs>
        <w:spacing w:line="276" w:lineRule="auto"/>
        <w:jc w:val="center"/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Mạnh khỏe – Hạnh phúc – A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n khan</w:t>
      </w:r>
      <w:r w:rsidR="00695FEF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g </w:t>
      </w:r>
      <w:r w:rsidR="00F03E21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 xml:space="preserve">thịnh </w:t>
      </w:r>
      <w:r w:rsidR="003C1BC0" w:rsidRPr="00975AEF">
        <w:rPr>
          <w:rFonts w:ascii="Times New Roman" w:hAnsi="Times New Roman"/>
          <w:i/>
          <w:color w:val="000000" w:themeColor="text1"/>
          <w:sz w:val="23"/>
          <w:szCs w:val="25"/>
          <w:lang w:val="vi-VN"/>
        </w:rPr>
        <w:t>vượng!</w:t>
      </w:r>
    </w:p>
    <w:tbl>
      <w:tblPr>
        <w:tblW w:w="1032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33"/>
        <w:gridCol w:w="5359"/>
        <w:gridCol w:w="694"/>
        <w:gridCol w:w="967"/>
        <w:gridCol w:w="990"/>
        <w:gridCol w:w="1780"/>
      </w:tblGrid>
      <w:tr w:rsidR="00680E7A" w:rsidRPr="000229A6" w14:paraId="10F08055" w14:textId="77777777" w:rsidTr="00975AEF">
        <w:trPr>
          <w:trHeight w:val="366"/>
          <w:jc w:val="center"/>
        </w:trPr>
        <w:tc>
          <w:tcPr>
            <w:tcW w:w="533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1769C577" w14:textId="04EBD975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TT</w:t>
            </w:r>
          </w:p>
        </w:tc>
        <w:tc>
          <w:tcPr>
            <w:tcW w:w="535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FC915CF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NỘI DUNG</w:t>
            </w:r>
          </w:p>
        </w:tc>
        <w:tc>
          <w:tcPr>
            <w:tcW w:w="694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70568D26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ĐVT</w:t>
            </w:r>
          </w:p>
        </w:tc>
        <w:tc>
          <w:tcPr>
            <w:tcW w:w="967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4371DA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SL</w:t>
            </w:r>
          </w:p>
        </w:tc>
        <w:tc>
          <w:tcPr>
            <w:tcW w:w="99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01DED9AC" w14:textId="77777777" w:rsidR="00680E7A" w:rsidRPr="000229A6" w:rsidRDefault="00680E7A" w:rsidP="00D569C8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  <w:lang w:val="vi-VN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>Đ.GIÁ</w:t>
            </w:r>
          </w:p>
        </w:tc>
        <w:tc>
          <w:tcPr>
            <w:tcW w:w="178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C00000"/>
            <w:vAlign w:val="center"/>
          </w:tcPr>
          <w:p w14:paraId="5D513F26" w14:textId="53E80F26" w:rsidR="00680E7A" w:rsidRPr="000229A6" w:rsidRDefault="00680E7A" w:rsidP="00975AEF">
            <w:pPr>
              <w:spacing w:after="100" w:afterAutospacing="1" w:line="276" w:lineRule="auto"/>
              <w:jc w:val="center"/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FFFFFF"/>
                <w:sz w:val="23"/>
                <w:szCs w:val="25"/>
              </w:rPr>
              <w:t xml:space="preserve">T.TIỀN  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1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Bộ hộp đựng 3 lọ 120ml + 3 Tem cuộn + Toa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22 x 14 x 6.5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mờ 1 mặt + ép nhũ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10000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17,494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174,937,000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7E79B4" w:rsidRPr="000229A6" w14:paraId="7801F92D" w14:textId="77777777" w:rsidTr="00975AEF">
        <w:trPr>
          <w:trHeight w:val="2055"/>
          <w:jc w:val="center"/>
        </w:trPr>
        <w:tc>
          <w:tcPr>
            <w:tcW w:w="533" w:type="dxa"/>
            <w:vAlign w:val="center"/>
          </w:tcPr>
          <w:p w14:paraId="31BD457A" w14:textId="54BEFD55" w:rsidR="007E79B4" w:rsidRPr="000229A6" w:rsidRDefault="00975AEF" w:rsidP="001245C0">
            <w:pPr>
              <w:spacing w:before="120" w:after="120" w:line="276" w:lineRule="auto"/>
              <w:ind w:left="-271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 xml:space="preserve">     </w:t>
            </w:r>
            <w:r w:rsidR="00063E5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  <w:t>2</w:t>
            </w:r>
          </w:p>
        </w:tc>
        <w:tc>
          <w:tcPr>
            <w:tcW w:w="5359" w:type="dxa"/>
          </w:tcPr>
          <w:p w14:paraId="451F27D8" w14:textId="77777777" w:rsidR="007E79B4" w:rsidRPr="000229A6" w:rsidRDefault="007E79B4" w:rsidP="00F95B82">
            <w:pPr>
              <w:spacing w:line="276" w:lineRule="auto"/>
              <w:rPr>
                <w:rFonts w:ascii="Times New Roman" w:hAnsi="Times New Roman"/>
                <w:b/>
                <w:i/>
                <w:color w:val="auto"/>
                <w:sz w:val="23"/>
                <w:szCs w:val="25"/>
              </w:rPr>
            </w:pPr>
          </w:p>
          <w:p w14:paraId="11278794" w14:textId="156575A2" w:rsidR="007E79B4" w:rsidRPr="00975AEF" w:rsidRDefault="00063E53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3"/>
                <w:szCs w:val="25"/>
              </w:rPr>
              <w:t>Bộ hộp đựng 3 lọ 120ml + 3 Tem cuộn + Toa</w:t>
            </w:r>
            <w:r w:rsidR="007E79B4"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 </w:t>
            </w:r>
          </w:p>
          <w:p w14:paraId="3488F4C9" w14:textId="623F31B3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 xml:space="preserve">Chất liệu giấy bồi 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470E62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GIẤY COUCHES</w:t>
            </w:r>
          </w:p>
          <w:p w14:paraId="05238975" w14:textId="7836F58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iCs/>
                <w:color w:val="000000" w:themeColor="text1"/>
                <w:sz w:val="23"/>
                <w:szCs w:val="25"/>
              </w:rPr>
              <w:t>Kích thước</w:t>
            </w:r>
            <w:r w:rsidRPr="00975AEF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 xml:space="preserve">: </w:t>
            </w:r>
            <w:r w:rsidR="00EB52C6">
              <w:rPr>
                <w:rFonts w:ascii="Times New Roman" w:hAnsi="Times New Roman"/>
                <w:i/>
                <w:iCs/>
                <w:color w:val="000000" w:themeColor="text1"/>
                <w:sz w:val="23"/>
                <w:szCs w:val="25"/>
              </w:rPr>
              <w:t>22 x 14 x 6.5</w:t>
            </w:r>
          </w:p>
          <w:p w14:paraId="3F5CF717" w14:textId="23CEB7A9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Mẫu Thiết kế do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6C298B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Thiết kế mới</w:t>
            </w:r>
          </w:p>
          <w:p w14:paraId="6C7FFFED" w14:textId="4B091946" w:rsidR="007E79B4" w:rsidRPr="00975AEF" w:rsidRDefault="007E79B4" w:rsidP="00F95B82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 w:rsidRPr="00975AEF"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Công nghệ in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: </w:t>
            </w:r>
            <w:r w:rsidR="00E019E5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>In offset</w:t>
            </w:r>
            <w:r w:rsidRPr="00975AEF"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  <w:t xml:space="preserve"> </w:t>
            </w:r>
          </w:p>
          <w:p w14:paraId="30F0A9EC" w14:textId="705E85D1" w:rsidR="009404EE" w:rsidRPr="000229A6" w:rsidRDefault="005276EE" w:rsidP="0078369A">
            <w:pPr>
              <w:numPr>
                <w:ilvl w:val="0"/>
                <w:numId w:val="4"/>
              </w:numPr>
              <w:spacing w:line="276" w:lineRule="auto"/>
              <w:rPr>
                <w:rFonts w:ascii="Times New Roman" w:hAnsi="Times New Roman"/>
                <w:i/>
                <w:color w:val="000000" w:themeColor="text1"/>
                <w:sz w:val="23"/>
                <w:szCs w:val="25"/>
              </w:rPr>
            </w:pPr>
            <w:r>
              <w:rPr>
                <w:rFonts w:ascii="Times New Roman" w:hAnsi="Times New Roman"/>
                <w:b/>
                <w:i/>
                <w:color w:val="000000" w:themeColor="text1"/>
                <w:sz w:val="23"/>
                <w:szCs w:val="25"/>
              </w:rPr>
              <w:t>+ Cán nilon: Cán mờ 1 mặt + ép nhũ theo maket</w:t>
            </w:r>
          </w:p>
        </w:tc>
        <w:tc>
          <w:tcPr>
            <w:tcW w:w="694" w:type="dxa"/>
            <w:vAlign w:val="center"/>
          </w:tcPr>
          <w:p w14:paraId="1BB39801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 w:rsidRPr="000229A6"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Hộp</w:t>
            </w:r>
          </w:p>
        </w:tc>
        <w:tc>
          <w:tcPr>
            <w:tcW w:w="967" w:type="dxa"/>
            <w:vAlign w:val="center"/>
          </w:tcPr>
          <w:p w14:paraId="53DB2CF6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  <w:p w14:paraId="1A58C7F7" w14:textId="16CC4D50" w:rsidR="007E79B4" w:rsidRPr="000229A6" w:rsidRDefault="0078369A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  <w:t>5000</w:t>
            </w:r>
          </w:p>
          <w:p w14:paraId="5AFC061A" w14:textId="77777777" w:rsidR="007E79B4" w:rsidRPr="000229A6" w:rsidRDefault="007E79B4" w:rsidP="00F95B8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  <w:tc>
          <w:tcPr>
            <w:tcW w:w="990" w:type="dxa"/>
            <w:vAlign w:val="center"/>
          </w:tcPr>
          <w:p w14:paraId="1182F634" w14:textId="3D64AC0F" w:rsidR="007E79B4" w:rsidRPr="000229A6" w:rsidRDefault="00BA504D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18,198</w:t>
            </w:r>
            <w:r w:rsidR="007E79B4"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  <w:tc>
          <w:tcPr>
            <w:tcW w:w="1780" w:type="dxa"/>
            <w:vAlign w:val="center"/>
          </w:tcPr>
          <w:p w14:paraId="682BEBCD" w14:textId="327E861E" w:rsidR="007E79B4" w:rsidRPr="000229A6" w:rsidRDefault="00EA2D72" w:rsidP="00EA2D72">
            <w:pPr>
              <w:spacing w:before="120" w:after="120" w:line="276" w:lineRule="auto"/>
              <w:jc w:val="center"/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</w:pPr>
            <w:r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90,988,000</w:t>
            </w:r>
            <w:r w:rsidRPr="000229A6">
              <w:rPr>
                <w:rFonts w:ascii="Times New Roman" w:hAnsi="Times New Roman"/>
                <w:i/>
                <w:snapToGrid w:val="0"/>
                <w:color w:val="000000" w:themeColor="text1"/>
                <w:sz w:val="23"/>
                <w:szCs w:val="25"/>
                <w:lang w:val="fr-FR"/>
              </w:rPr>
              <w:t>đ</w:t>
            </w:r>
          </w:p>
        </w:tc>
      </w:tr>
      <w:tr w:rsidR="00B446F5" w:rsidRPr="000229A6" w14:paraId="2CB5876D" w14:textId="77777777" w:rsidTr="00975AEF">
        <w:trPr>
          <w:trHeight w:val="554"/>
          <w:jc w:val="center"/>
        </w:trPr>
        <w:tc>
          <w:tcPr>
            <w:tcW w:w="533" w:type="dxa"/>
            <w:vAlign w:val="center"/>
          </w:tcPr>
          <w:p w14:paraId="164169D5" w14:textId="24DA52EB" w:rsidR="00B446F5" w:rsidRPr="000229A6" w:rsidRDefault="00B446F5" w:rsidP="00454CA4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</w:p>
        </w:tc>
        <w:tc>
          <w:tcPr>
            <w:tcW w:w="8010" w:type="dxa"/>
            <w:gridSpan w:val="4"/>
          </w:tcPr>
          <w:p w14:paraId="6685D3E3" w14:textId="13C5AC2A" w:rsidR="00B446F5" w:rsidRPr="00015D03" w:rsidRDefault="00B446F5" w:rsidP="006E6EA3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</w:rPr>
            </w:pPr>
            <w:r w:rsidRPr="000229A6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TỔNG CỘNG CHƯA VAT 10%</w:t>
            </w:r>
            <w:r w:rsidR="00015D03"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  <w:t> : 265,905,000đ</w:t>
            </w:r>
          </w:p>
        </w:tc>
        <w:tc>
          <w:tcPr>
            <w:tcW w:w="1780" w:type="dxa"/>
            <w:vAlign w:val="center"/>
          </w:tcPr>
          <w:p w14:paraId="371E9E8E" w14:textId="77777777" w:rsidR="00B446F5" w:rsidRPr="000229A6" w:rsidRDefault="00B446F5" w:rsidP="00EA122D">
            <w:pPr>
              <w:spacing w:before="120" w:after="120" w:line="276" w:lineRule="auto"/>
              <w:jc w:val="center"/>
              <w:rPr>
                <w:rFonts w:ascii="Times New Roman" w:hAnsi="Times New Roman"/>
                <w:b/>
                <w:snapToGrid w:val="0"/>
                <w:color w:val="auto"/>
                <w:sz w:val="23"/>
                <w:szCs w:val="25"/>
                <w:lang w:val="fr-FR"/>
              </w:rPr>
            </w:pPr>
          </w:p>
        </w:tc>
      </w:tr>
    </w:tbl>
    <w:p w14:paraId="42C52285" w14:textId="77777777" w:rsidR="00D7474D" w:rsidRDefault="00D7474D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</w:p>
    <w:p w14:paraId="4B193245" w14:textId="38E4E4E6" w:rsidR="002A0F65" w:rsidRPr="00D7474D" w:rsidRDefault="002A0F65" w:rsidP="00D569C8">
      <w:pPr>
        <w:spacing w:line="276" w:lineRule="auto"/>
        <w:jc w:val="both"/>
        <w:rPr>
          <w:rFonts w:ascii="Times New Roman" w:hAnsi="Times New Roman"/>
          <w:b/>
          <w:i/>
          <w:color w:val="000000" w:themeColor="text1"/>
          <w:sz w:val="23"/>
          <w:szCs w:val="25"/>
        </w:rPr>
      </w:pP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Quý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k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hách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h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àng</w:t>
      </w:r>
      <w:r w:rsidR="00D7474D"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 xml:space="preserve"> </w:t>
      </w:r>
      <w:r w:rsidRPr="00D7474D">
        <w:rPr>
          <w:rFonts w:ascii="Times New Roman" w:hAnsi="Times New Roman"/>
          <w:b/>
          <w:i/>
          <w:color w:val="000000" w:themeColor="text1"/>
          <w:sz w:val="23"/>
          <w:szCs w:val="25"/>
        </w:rPr>
        <w:t>lưu ý:</w:t>
      </w:r>
    </w:p>
    <w:p w14:paraId="20AA5A75" w14:textId="77777777" w:rsidR="002A0F65" w:rsidRPr="00975AEF" w:rsidRDefault="00AA6A02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giao hàng tại: </w:t>
      </w:r>
      <w:r w:rsidR="003413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Tại </w:t>
      </w:r>
      <w:r w:rsidR="00D84505" w:rsidRPr="00975AEF">
        <w:rPr>
          <w:rFonts w:ascii="Times New Roman" w:hAnsi="Times New Roman"/>
          <w:i/>
          <w:color w:val="000000" w:themeColor="text1"/>
          <w:sz w:val="23"/>
          <w:szCs w:val="25"/>
        </w:rPr>
        <w:t>Nhà máy</w:t>
      </w:r>
    </w:p>
    <w:p w14:paraId="425D08BB" w14:textId="30E2D215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chưa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bao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gồm </w:t>
      </w:r>
      <w:r w:rsidR="009404EE" w:rsidRPr="00975AEF">
        <w:rPr>
          <w:rFonts w:ascii="Times New Roman" w:hAnsi="Times New Roman"/>
          <w:i/>
          <w:color w:val="000000" w:themeColor="text1"/>
          <w:sz w:val="23"/>
          <w:szCs w:val="25"/>
        </w:rPr>
        <w:t>10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% VAT.</w:t>
      </w:r>
    </w:p>
    <w:p w14:paraId="0624B9B1" w14:textId="49B207EB" w:rsidR="002A0F65" w:rsidRPr="00975AEF" w:rsidRDefault="002A0F65" w:rsidP="00A76550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Thời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gian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sản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xuất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</w:t>
      </w:r>
      <w:r w:rsidR="002B0502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15 -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5722C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20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ngày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làm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việc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kể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từ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duyệt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mẫu</w:t>
      </w:r>
      <w:r w:rsidR="00610194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hoặc maket</w:t>
      </w:r>
      <w:r w:rsidR="00A7655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</w:p>
    <w:p w14:paraId="49F460EA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Báo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có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hiệu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lực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trong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vòng 30 ngày.</w:t>
      </w:r>
    </w:p>
    <w:p w14:paraId="3F36D1E4" w14:textId="77777777" w:rsidR="002A0F65" w:rsidRPr="00975AEF" w:rsidRDefault="002A0F65" w:rsidP="00D569C8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Phươngthứcthanhtoán:</w:t>
      </w:r>
    </w:p>
    <w:p w14:paraId="351EEC59" w14:textId="77777777" w:rsidR="002A0F65" w:rsidRPr="00975AEF" w:rsidRDefault="002A0F65" w:rsidP="00D569C8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</w:t>
      </w:r>
      <w:r w:rsidR="00295AD9" w:rsidRPr="00975AEF">
        <w:rPr>
          <w:rFonts w:ascii="Times New Roman" w:hAnsi="Times New Roman"/>
          <w:i/>
          <w:color w:val="000000" w:themeColor="text1"/>
          <w:sz w:val="23"/>
          <w:szCs w:val="25"/>
        </w:rPr>
        <w:t>ặ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5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0% giá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trị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đơn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hàng.(Trước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tiến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hành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sản xuất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).</w:t>
      </w:r>
    </w:p>
    <w:p w14:paraId="7E5DE7F9" w14:textId="77777777" w:rsidR="00814AD2" w:rsidRPr="00975AEF" w:rsidRDefault="002A0F65" w:rsidP="009231AC">
      <w:pPr>
        <w:spacing w:line="276" w:lineRule="auto"/>
        <w:ind w:left="720"/>
        <w:jc w:val="both"/>
        <w:rPr>
          <w:rFonts w:ascii="Times New Roman" w:hAnsi="Times New Roman"/>
          <w:i/>
          <w:color w:val="000000" w:themeColor="text1"/>
          <w:sz w:val="23"/>
          <w:szCs w:val="25"/>
        </w:rPr>
      </w:pP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+ Quý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khách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thanh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toán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nốt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số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tiền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còn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Pr="00975AEF">
        <w:rPr>
          <w:rFonts w:ascii="Times New Roman" w:hAnsi="Times New Roman"/>
          <w:i/>
          <w:color w:val="000000" w:themeColor="text1"/>
          <w:sz w:val="23"/>
          <w:szCs w:val="25"/>
        </w:rPr>
        <w:t>lại</w:t>
      </w:r>
      <w:r w:rsidR="00903C30" w:rsidRPr="00975AEF">
        <w:rPr>
          <w:rFonts w:ascii="Times New Roman" w:hAnsi="Times New Roman"/>
          <w:i/>
          <w:color w:val="000000" w:themeColor="text1"/>
          <w:sz w:val="23"/>
          <w:szCs w:val="25"/>
        </w:rPr>
        <w:t xml:space="preserve"> </w:t>
      </w:r>
      <w:r w:rsidR="00286179" w:rsidRPr="00975AEF">
        <w:rPr>
          <w:rFonts w:ascii="Times New Roman" w:hAnsi="Times New Roman"/>
          <w:i/>
          <w:color w:val="000000" w:themeColor="text1"/>
          <w:sz w:val="23"/>
          <w:szCs w:val="25"/>
        </w:rPr>
        <w:t>trước khi chuyển hàng.</w:t>
      </w:r>
    </w:p>
    <w:p w14:paraId="73992CE5" w14:textId="77777777" w:rsidR="009C7E2A" w:rsidRPr="000229A6" w:rsidRDefault="009C7E2A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p w14:paraId="565C4DB1" w14:textId="77777777" w:rsidR="00B91266" w:rsidRPr="000229A6" w:rsidRDefault="003B5B66" w:rsidP="002311C0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 w:rsidRPr="000229A6"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Người lập báo giá.</w:t>
      </w:r>
    </w:p>
    <w:p w14:paraId="2E1D6CEC" w14:textId="34520335" w:rsidR="005E77B0" w:rsidRPr="000229A6" w:rsidRDefault="00125710" w:rsidP="002E5278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Nguyen Duy Khanh</w:t>
      </w:r>
    </w:p>
    <w:p w14:paraId="39E8699C" w14:textId="2C7296C3" w:rsidR="00B91266" w:rsidRDefault="007618C7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  <w:r>
        <w:rPr>
          <w:rFonts w:ascii="Times New Roman" w:hAnsi="Times New Roman"/>
          <w:b/>
          <w:i/>
          <w:color w:val="000000"/>
          <w:sz w:val="23"/>
          <w:szCs w:val="25"/>
          <w:lang w:val="nl-NL"/>
        </w:rPr>
        <w:t>0378050251</w:t>
      </w:r>
    </w:p>
    <w:p w14:paraId="05F58A62" w14:textId="77777777" w:rsidR="000229A6" w:rsidRPr="000229A6" w:rsidRDefault="000229A6" w:rsidP="00777952">
      <w:pPr>
        <w:pStyle w:val="BodyText"/>
        <w:tabs>
          <w:tab w:val="clear" w:pos="567"/>
          <w:tab w:val="clear" w:pos="851"/>
          <w:tab w:val="left" w:leader="hyphen" w:pos="8789"/>
        </w:tabs>
        <w:spacing w:line="276" w:lineRule="auto"/>
        <w:jc w:val="right"/>
        <w:rPr>
          <w:rFonts w:ascii="Times New Roman" w:hAnsi="Times New Roman"/>
          <w:b/>
          <w:i/>
          <w:color w:val="000000"/>
          <w:sz w:val="23"/>
          <w:szCs w:val="25"/>
          <w:lang w:val="nl-NL"/>
        </w:rPr>
      </w:pPr>
    </w:p>
    <w:sectPr w:rsidR="000229A6" w:rsidRPr="000229A6" w:rsidSect="002D6439">
      <w:footerReference w:type="default" r:id="rId8"/>
      <w:type w:val="evenPage"/>
      <w:pgSz w:w="11907" w:h="16840" w:code="9"/>
      <w:pgMar w:top="450" w:right="792" w:bottom="81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F7CA6" w14:textId="77777777" w:rsidR="009752E4" w:rsidRDefault="009752E4" w:rsidP="002A0F65">
      <w:r>
        <w:separator/>
      </w:r>
    </w:p>
  </w:endnote>
  <w:endnote w:type="continuationSeparator" w:id="0">
    <w:p w14:paraId="786C9AC6" w14:textId="77777777" w:rsidR="009752E4" w:rsidRDefault="009752E4" w:rsidP="002A0F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3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Nnew Century Schoolboo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8" w:type="pct"/>
      <w:tblInd w:w="565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978"/>
      <w:gridCol w:w="8102"/>
    </w:tblGrid>
    <w:tr w:rsidR="00404F05" w14:paraId="09D01F28" w14:textId="77777777" w:rsidTr="00404F05">
      <w:trPr>
        <w:trHeight w:val="281"/>
      </w:trPr>
      <w:tc>
        <w:tcPr>
          <w:tcW w:w="981" w:type="pct"/>
          <w:tcBorders>
            <w:top w:val="single" w:sz="4" w:space="0" w:color="943634"/>
          </w:tcBorders>
          <w:shd w:val="clear" w:color="auto" w:fill="943634"/>
        </w:tcPr>
        <w:p w14:paraId="72E9C033" w14:textId="77777777" w:rsidR="00404F05" w:rsidRPr="00404F05" w:rsidRDefault="00404F05" w:rsidP="00777952">
          <w:pPr>
            <w:pStyle w:val="Footer"/>
            <w:jc w:val="right"/>
            <w:rPr>
              <w:rFonts w:ascii="Times New Roman" w:hAnsi="Times New Roman"/>
              <w:color w:val="FFFFFF"/>
            </w:rPr>
          </w:pPr>
          <w:r w:rsidRPr="00404F05">
            <w:rPr>
              <w:rFonts w:ascii="Times New Roman" w:hAnsi="Times New Roman"/>
              <w:color w:val="FFFFFF"/>
            </w:rPr>
            <w:t>In Tuấn Dung_</w:t>
          </w:r>
          <w:r w:rsidR="00777952">
            <w:rPr>
              <w:rFonts w:ascii="Times New Roman" w:hAnsi="Times New Roman"/>
              <w:color w:val="FFFFFF"/>
            </w:rPr>
            <w:t>1</w:t>
          </w:r>
        </w:p>
      </w:tc>
      <w:tc>
        <w:tcPr>
          <w:tcW w:w="4019" w:type="pct"/>
          <w:tcBorders>
            <w:top w:val="single" w:sz="4" w:space="0" w:color="auto"/>
          </w:tcBorders>
        </w:tcPr>
        <w:p w14:paraId="0C7F46E9" w14:textId="77777777" w:rsidR="00404F05" w:rsidRPr="00404F05" w:rsidRDefault="00404F05">
          <w:pPr>
            <w:pStyle w:val="Footer"/>
            <w:rPr>
              <w:rFonts w:ascii="Times New Roman" w:hAnsi="Times New Roman"/>
            </w:rPr>
          </w:pPr>
          <w:r w:rsidRPr="00404F05">
            <w:rPr>
              <w:rFonts w:ascii="Times New Roman" w:hAnsi="Times New Roman"/>
            </w:rPr>
            <w:t>“NghìnnămmộtchữTín”</w:t>
          </w:r>
        </w:p>
      </w:tc>
    </w:tr>
  </w:tbl>
  <w:p w14:paraId="1047F217" w14:textId="77777777" w:rsidR="002A0F65" w:rsidRDefault="002A0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9BE202" w14:textId="77777777" w:rsidR="009752E4" w:rsidRDefault="009752E4" w:rsidP="002A0F65">
      <w:r>
        <w:separator/>
      </w:r>
    </w:p>
  </w:footnote>
  <w:footnote w:type="continuationSeparator" w:id="0">
    <w:p w14:paraId="16989135" w14:textId="77777777" w:rsidR="009752E4" w:rsidRDefault="009752E4" w:rsidP="002A0F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6D16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95891"/>
    <w:multiLevelType w:val="hybridMultilevel"/>
    <w:tmpl w:val="7EC0F52A"/>
    <w:lvl w:ilvl="0" w:tplc="8A8A73A8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980E18"/>
    <w:multiLevelType w:val="hybridMultilevel"/>
    <w:tmpl w:val="E2346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B030DD"/>
    <w:multiLevelType w:val="hybridMultilevel"/>
    <w:tmpl w:val="8EE6AF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4632D"/>
    <w:multiLevelType w:val="hybridMultilevel"/>
    <w:tmpl w:val="F894E22C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B9A"/>
    <w:multiLevelType w:val="hybridMultilevel"/>
    <w:tmpl w:val="6590D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755"/>
    <w:multiLevelType w:val="hybridMultilevel"/>
    <w:tmpl w:val="E2CC61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25B7A"/>
    <w:multiLevelType w:val="hybridMultilevel"/>
    <w:tmpl w:val="9B42B8AA"/>
    <w:lvl w:ilvl="0" w:tplc="B26690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E47EC3"/>
    <w:multiLevelType w:val="hybridMultilevel"/>
    <w:tmpl w:val="AC7E0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4F044B"/>
    <w:multiLevelType w:val="hybridMultilevel"/>
    <w:tmpl w:val="F53E07D8"/>
    <w:lvl w:ilvl="0" w:tplc="2876BC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902DD"/>
    <w:multiLevelType w:val="hybridMultilevel"/>
    <w:tmpl w:val="EDA21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200CFF"/>
    <w:multiLevelType w:val="multilevel"/>
    <w:tmpl w:val="6E20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6533FB"/>
    <w:multiLevelType w:val="hybridMultilevel"/>
    <w:tmpl w:val="D58E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B5523"/>
    <w:multiLevelType w:val="hybridMultilevel"/>
    <w:tmpl w:val="35487A98"/>
    <w:lvl w:ilvl="0" w:tplc="A8844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D2ECE"/>
    <w:multiLevelType w:val="hybridMultilevel"/>
    <w:tmpl w:val="A27E6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D7D27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556B2872"/>
    <w:multiLevelType w:val="multilevel"/>
    <w:tmpl w:val="95D8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3B0EBC"/>
    <w:multiLevelType w:val="hybridMultilevel"/>
    <w:tmpl w:val="01E64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D7F42"/>
    <w:multiLevelType w:val="hybridMultilevel"/>
    <w:tmpl w:val="96860064"/>
    <w:lvl w:ilvl="0" w:tplc="75B650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40B80"/>
    <w:multiLevelType w:val="hybridMultilevel"/>
    <w:tmpl w:val="B1B60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9B00AA"/>
    <w:multiLevelType w:val="hybridMultilevel"/>
    <w:tmpl w:val="515819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0389C"/>
    <w:multiLevelType w:val="hybridMultilevel"/>
    <w:tmpl w:val="FEB6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"/>
  </w:num>
  <w:num w:numId="5">
    <w:abstractNumId w:val="17"/>
  </w:num>
  <w:num w:numId="6">
    <w:abstractNumId w:val="3"/>
  </w:num>
  <w:num w:numId="7">
    <w:abstractNumId w:val="20"/>
  </w:num>
  <w:num w:numId="8">
    <w:abstractNumId w:val="5"/>
  </w:num>
  <w:num w:numId="9">
    <w:abstractNumId w:val="19"/>
  </w:num>
  <w:num w:numId="10">
    <w:abstractNumId w:val="6"/>
  </w:num>
  <w:num w:numId="11">
    <w:abstractNumId w:val="10"/>
  </w:num>
  <w:num w:numId="12">
    <w:abstractNumId w:val="14"/>
  </w:num>
  <w:num w:numId="13">
    <w:abstractNumId w:val="8"/>
  </w:num>
  <w:num w:numId="14">
    <w:abstractNumId w:val="21"/>
  </w:num>
  <w:num w:numId="15">
    <w:abstractNumId w:val="11"/>
  </w:num>
  <w:num w:numId="16">
    <w:abstractNumId w:val="12"/>
  </w:num>
  <w:num w:numId="17">
    <w:abstractNumId w:val="18"/>
  </w:num>
  <w:num w:numId="18">
    <w:abstractNumId w:val="4"/>
  </w:num>
  <w:num w:numId="19">
    <w:abstractNumId w:val="7"/>
  </w:num>
  <w:num w:numId="20">
    <w:abstractNumId w:val="9"/>
  </w:num>
  <w:num w:numId="21">
    <w:abstractNumId w:val="13"/>
  </w:num>
  <w:num w:numId="2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9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77"/>
    <w:rsid w:val="000046D1"/>
    <w:rsid w:val="00007BC6"/>
    <w:rsid w:val="00007FDE"/>
    <w:rsid w:val="00011B54"/>
    <w:rsid w:val="00015A6D"/>
    <w:rsid w:val="00015D03"/>
    <w:rsid w:val="000163DD"/>
    <w:rsid w:val="000229A6"/>
    <w:rsid w:val="00022F21"/>
    <w:rsid w:val="000232ED"/>
    <w:rsid w:val="000241FF"/>
    <w:rsid w:val="00027F62"/>
    <w:rsid w:val="00032710"/>
    <w:rsid w:val="0003457B"/>
    <w:rsid w:val="00037252"/>
    <w:rsid w:val="000418A3"/>
    <w:rsid w:val="00041BDA"/>
    <w:rsid w:val="00043AFC"/>
    <w:rsid w:val="00044B29"/>
    <w:rsid w:val="00044C40"/>
    <w:rsid w:val="00047EAD"/>
    <w:rsid w:val="0005000F"/>
    <w:rsid w:val="00053F4C"/>
    <w:rsid w:val="00054026"/>
    <w:rsid w:val="000606EA"/>
    <w:rsid w:val="00062B9C"/>
    <w:rsid w:val="0006343E"/>
    <w:rsid w:val="00063E53"/>
    <w:rsid w:val="00064731"/>
    <w:rsid w:val="00064779"/>
    <w:rsid w:val="00071F99"/>
    <w:rsid w:val="000723B1"/>
    <w:rsid w:val="00072432"/>
    <w:rsid w:val="0008004D"/>
    <w:rsid w:val="000800E2"/>
    <w:rsid w:val="00081210"/>
    <w:rsid w:val="000816B6"/>
    <w:rsid w:val="00081D34"/>
    <w:rsid w:val="0008311F"/>
    <w:rsid w:val="00086D52"/>
    <w:rsid w:val="00087299"/>
    <w:rsid w:val="000910BB"/>
    <w:rsid w:val="00091358"/>
    <w:rsid w:val="000967D9"/>
    <w:rsid w:val="00097C39"/>
    <w:rsid w:val="000A02F5"/>
    <w:rsid w:val="000A07FF"/>
    <w:rsid w:val="000A14A4"/>
    <w:rsid w:val="000A1D31"/>
    <w:rsid w:val="000A3A86"/>
    <w:rsid w:val="000A74C2"/>
    <w:rsid w:val="000A7A19"/>
    <w:rsid w:val="000B173A"/>
    <w:rsid w:val="000B203A"/>
    <w:rsid w:val="000B5839"/>
    <w:rsid w:val="000C1A7C"/>
    <w:rsid w:val="000C244B"/>
    <w:rsid w:val="000C4022"/>
    <w:rsid w:val="000C5AC2"/>
    <w:rsid w:val="000C5EE9"/>
    <w:rsid w:val="000C65A3"/>
    <w:rsid w:val="000C7A61"/>
    <w:rsid w:val="000D1619"/>
    <w:rsid w:val="000D297A"/>
    <w:rsid w:val="000D5FAB"/>
    <w:rsid w:val="000D7084"/>
    <w:rsid w:val="000D7B68"/>
    <w:rsid w:val="000E1E18"/>
    <w:rsid w:val="000E4D0C"/>
    <w:rsid w:val="000F2286"/>
    <w:rsid w:val="000F4092"/>
    <w:rsid w:val="000F4A0C"/>
    <w:rsid w:val="000F5405"/>
    <w:rsid w:val="000F6EA1"/>
    <w:rsid w:val="001115B4"/>
    <w:rsid w:val="0011217E"/>
    <w:rsid w:val="00113087"/>
    <w:rsid w:val="001136CF"/>
    <w:rsid w:val="00116A0D"/>
    <w:rsid w:val="00120BF0"/>
    <w:rsid w:val="001229EC"/>
    <w:rsid w:val="001239B5"/>
    <w:rsid w:val="00123B82"/>
    <w:rsid w:val="001245C0"/>
    <w:rsid w:val="00125710"/>
    <w:rsid w:val="00127120"/>
    <w:rsid w:val="001271B1"/>
    <w:rsid w:val="00127F4E"/>
    <w:rsid w:val="001319C9"/>
    <w:rsid w:val="00131BF9"/>
    <w:rsid w:val="00132599"/>
    <w:rsid w:val="001325AD"/>
    <w:rsid w:val="00134ED6"/>
    <w:rsid w:val="001351E3"/>
    <w:rsid w:val="001368F9"/>
    <w:rsid w:val="001412B3"/>
    <w:rsid w:val="00141424"/>
    <w:rsid w:val="00142D91"/>
    <w:rsid w:val="00145E43"/>
    <w:rsid w:val="001460B4"/>
    <w:rsid w:val="00146D16"/>
    <w:rsid w:val="00147277"/>
    <w:rsid w:val="00147693"/>
    <w:rsid w:val="00150FD7"/>
    <w:rsid w:val="00152609"/>
    <w:rsid w:val="00152853"/>
    <w:rsid w:val="00154C91"/>
    <w:rsid w:val="00156A8E"/>
    <w:rsid w:val="00157115"/>
    <w:rsid w:val="0016192B"/>
    <w:rsid w:val="00164A63"/>
    <w:rsid w:val="00165717"/>
    <w:rsid w:val="0017092E"/>
    <w:rsid w:val="0017126C"/>
    <w:rsid w:val="00172CD4"/>
    <w:rsid w:val="00173667"/>
    <w:rsid w:val="00176230"/>
    <w:rsid w:val="001806DB"/>
    <w:rsid w:val="00180BA1"/>
    <w:rsid w:val="00183406"/>
    <w:rsid w:val="0018349A"/>
    <w:rsid w:val="0018481A"/>
    <w:rsid w:val="00187473"/>
    <w:rsid w:val="001921C5"/>
    <w:rsid w:val="001A33B2"/>
    <w:rsid w:val="001A693C"/>
    <w:rsid w:val="001A6A5F"/>
    <w:rsid w:val="001B00CC"/>
    <w:rsid w:val="001B07EE"/>
    <w:rsid w:val="001B106D"/>
    <w:rsid w:val="001B5F9B"/>
    <w:rsid w:val="001B67EE"/>
    <w:rsid w:val="001C00C1"/>
    <w:rsid w:val="001C030B"/>
    <w:rsid w:val="001C2070"/>
    <w:rsid w:val="001C2EFF"/>
    <w:rsid w:val="001C4976"/>
    <w:rsid w:val="001C6D6E"/>
    <w:rsid w:val="001D005A"/>
    <w:rsid w:val="001D4ACB"/>
    <w:rsid w:val="001D5B40"/>
    <w:rsid w:val="001D5DCE"/>
    <w:rsid w:val="001D7AC3"/>
    <w:rsid w:val="001E1B83"/>
    <w:rsid w:val="001E4D3F"/>
    <w:rsid w:val="001E6B8D"/>
    <w:rsid w:val="001E742F"/>
    <w:rsid w:val="001F0C8D"/>
    <w:rsid w:val="001F2FA2"/>
    <w:rsid w:val="001F4850"/>
    <w:rsid w:val="001F4AD4"/>
    <w:rsid w:val="001F6038"/>
    <w:rsid w:val="001F6FE4"/>
    <w:rsid w:val="002046A3"/>
    <w:rsid w:val="00204BA2"/>
    <w:rsid w:val="00207793"/>
    <w:rsid w:val="00210540"/>
    <w:rsid w:val="00210E92"/>
    <w:rsid w:val="00213851"/>
    <w:rsid w:val="002175D1"/>
    <w:rsid w:val="00217B9A"/>
    <w:rsid w:val="00217FB9"/>
    <w:rsid w:val="00221FD2"/>
    <w:rsid w:val="0022461B"/>
    <w:rsid w:val="00224F2A"/>
    <w:rsid w:val="00226610"/>
    <w:rsid w:val="002272CD"/>
    <w:rsid w:val="002308E6"/>
    <w:rsid w:val="002311C0"/>
    <w:rsid w:val="002354AC"/>
    <w:rsid w:val="00236217"/>
    <w:rsid w:val="00236778"/>
    <w:rsid w:val="00241E0B"/>
    <w:rsid w:val="00243BBD"/>
    <w:rsid w:val="00243D3D"/>
    <w:rsid w:val="00244D40"/>
    <w:rsid w:val="002451E3"/>
    <w:rsid w:val="00245816"/>
    <w:rsid w:val="00246A43"/>
    <w:rsid w:val="00246DFA"/>
    <w:rsid w:val="00250B47"/>
    <w:rsid w:val="0025114C"/>
    <w:rsid w:val="0025200C"/>
    <w:rsid w:val="00252707"/>
    <w:rsid w:val="00256325"/>
    <w:rsid w:val="0025697D"/>
    <w:rsid w:val="0026005E"/>
    <w:rsid w:val="002626EC"/>
    <w:rsid w:val="00262C49"/>
    <w:rsid w:val="00266644"/>
    <w:rsid w:val="0026698D"/>
    <w:rsid w:val="00267C39"/>
    <w:rsid w:val="002702C2"/>
    <w:rsid w:val="002710D4"/>
    <w:rsid w:val="00275D4C"/>
    <w:rsid w:val="00275FDC"/>
    <w:rsid w:val="0027642B"/>
    <w:rsid w:val="002776CB"/>
    <w:rsid w:val="00283EDD"/>
    <w:rsid w:val="00284BAF"/>
    <w:rsid w:val="00286179"/>
    <w:rsid w:val="00286746"/>
    <w:rsid w:val="00286B87"/>
    <w:rsid w:val="00287684"/>
    <w:rsid w:val="00287BA5"/>
    <w:rsid w:val="00290052"/>
    <w:rsid w:val="00291583"/>
    <w:rsid w:val="00295AD9"/>
    <w:rsid w:val="002A0F65"/>
    <w:rsid w:val="002A499B"/>
    <w:rsid w:val="002A4C08"/>
    <w:rsid w:val="002A4FFE"/>
    <w:rsid w:val="002A7404"/>
    <w:rsid w:val="002B0502"/>
    <w:rsid w:val="002B407C"/>
    <w:rsid w:val="002B596D"/>
    <w:rsid w:val="002B5F9F"/>
    <w:rsid w:val="002B7512"/>
    <w:rsid w:val="002C414D"/>
    <w:rsid w:val="002C5631"/>
    <w:rsid w:val="002C7746"/>
    <w:rsid w:val="002C7C93"/>
    <w:rsid w:val="002D03E1"/>
    <w:rsid w:val="002D6439"/>
    <w:rsid w:val="002E417E"/>
    <w:rsid w:val="002E5278"/>
    <w:rsid w:val="002E52C8"/>
    <w:rsid w:val="002E66A4"/>
    <w:rsid w:val="002F081A"/>
    <w:rsid w:val="002F1370"/>
    <w:rsid w:val="002F1AA9"/>
    <w:rsid w:val="002F2351"/>
    <w:rsid w:val="002F5046"/>
    <w:rsid w:val="002F60A3"/>
    <w:rsid w:val="002F718B"/>
    <w:rsid w:val="00301461"/>
    <w:rsid w:val="00302496"/>
    <w:rsid w:val="00302C1A"/>
    <w:rsid w:val="00304685"/>
    <w:rsid w:val="00306961"/>
    <w:rsid w:val="00307233"/>
    <w:rsid w:val="00307553"/>
    <w:rsid w:val="00312298"/>
    <w:rsid w:val="00313CBA"/>
    <w:rsid w:val="00314903"/>
    <w:rsid w:val="00314E66"/>
    <w:rsid w:val="00316719"/>
    <w:rsid w:val="003172EF"/>
    <w:rsid w:val="00317314"/>
    <w:rsid w:val="00320A6B"/>
    <w:rsid w:val="00320D7B"/>
    <w:rsid w:val="00321193"/>
    <w:rsid w:val="00321279"/>
    <w:rsid w:val="00322A2F"/>
    <w:rsid w:val="0032339A"/>
    <w:rsid w:val="003255BD"/>
    <w:rsid w:val="00326138"/>
    <w:rsid w:val="003305D2"/>
    <w:rsid w:val="00330E1C"/>
    <w:rsid w:val="00332C87"/>
    <w:rsid w:val="00334530"/>
    <w:rsid w:val="00335663"/>
    <w:rsid w:val="003356A9"/>
    <w:rsid w:val="00336302"/>
    <w:rsid w:val="00340962"/>
    <w:rsid w:val="00341302"/>
    <w:rsid w:val="00341C80"/>
    <w:rsid w:val="00342A60"/>
    <w:rsid w:val="0034370E"/>
    <w:rsid w:val="0034558B"/>
    <w:rsid w:val="00345A60"/>
    <w:rsid w:val="00350EB4"/>
    <w:rsid w:val="0035198B"/>
    <w:rsid w:val="00351D30"/>
    <w:rsid w:val="00352195"/>
    <w:rsid w:val="003530E4"/>
    <w:rsid w:val="00353A72"/>
    <w:rsid w:val="003542A4"/>
    <w:rsid w:val="00354DD7"/>
    <w:rsid w:val="0036365C"/>
    <w:rsid w:val="00365DB0"/>
    <w:rsid w:val="00370799"/>
    <w:rsid w:val="003722CF"/>
    <w:rsid w:val="003765BA"/>
    <w:rsid w:val="00377734"/>
    <w:rsid w:val="00377F9F"/>
    <w:rsid w:val="00382279"/>
    <w:rsid w:val="00386469"/>
    <w:rsid w:val="00390BE6"/>
    <w:rsid w:val="00394019"/>
    <w:rsid w:val="003948B4"/>
    <w:rsid w:val="003A0C29"/>
    <w:rsid w:val="003A1271"/>
    <w:rsid w:val="003A261D"/>
    <w:rsid w:val="003A46AD"/>
    <w:rsid w:val="003A516B"/>
    <w:rsid w:val="003A5231"/>
    <w:rsid w:val="003A5C84"/>
    <w:rsid w:val="003A7AAF"/>
    <w:rsid w:val="003B026D"/>
    <w:rsid w:val="003B06B7"/>
    <w:rsid w:val="003B3A64"/>
    <w:rsid w:val="003B4D56"/>
    <w:rsid w:val="003B5B66"/>
    <w:rsid w:val="003B64F0"/>
    <w:rsid w:val="003C040D"/>
    <w:rsid w:val="003C1804"/>
    <w:rsid w:val="003C18F5"/>
    <w:rsid w:val="003C1BC0"/>
    <w:rsid w:val="003C5C6B"/>
    <w:rsid w:val="003C6F61"/>
    <w:rsid w:val="003C7101"/>
    <w:rsid w:val="003D0638"/>
    <w:rsid w:val="003D1DF3"/>
    <w:rsid w:val="003D2C26"/>
    <w:rsid w:val="003D3ABF"/>
    <w:rsid w:val="003D5919"/>
    <w:rsid w:val="003D5B75"/>
    <w:rsid w:val="003D73D3"/>
    <w:rsid w:val="003E0976"/>
    <w:rsid w:val="003E2E65"/>
    <w:rsid w:val="003E58BF"/>
    <w:rsid w:val="003E79C5"/>
    <w:rsid w:val="003E7F52"/>
    <w:rsid w:val="003F0A25"/>
    <w:rsid w:val="003F42E7"/>
    <w:rsid w:val="003F7456"/>
    <w:rsid w:val="00400311"/>
    <w:rsid w:val="0040352A"/>
    <w:rsid w:val="00404647"/>
    <w:rsid w:val="00404F05"/>
    <w:rsid w:val="004050DC"/>
    <w:rsid w:val="00407004"/>
    <w:rsid w:val="00407AC8"/>
    <w:rsid w:val="004114F7"/>
    <w:rsid w:val="00411BD1"/>
    <w:rsid w:val="004146DC"/>
    <w:rsid w:val="00415000"/>
    <w:rsid w:val="00415776"/>
    <w:rsid w:val="00420390"/>
    <w:rsid w:val="00420776"/>
    <w:rsid w:val="00420B27"/>
    <w:rsid w:val="00421FDA"/>
    <w:rsid w:val="004235F3"/>
    <w:rsid w:val="00426F78"/>
    <w:rsid w:val="004273D4"/>
    <w:rsid w:val="00427465"/>
    <w:rsid w:val="00427DA3"/>
    <w:rsid w:val="0043368D"/>
    <w:rsid w:val="004375A4"/>
    <w:rsid w:val="004403C7"/>
    <w:rsid w:val="00442341"/>
    <w:rsid w:val="00445F3D"/>
    <w:rsid w:val="00446ACB"/>
    <w:rsid w:val="00453123"/>
    <w:rsid w:val="004541DB"/>
    <w:rsid w:val="00454CA4"/>
    <w:rsid w:val="00456842"/>
    <w:rsid w:val="00457BBD"/>
    <w:rsid w:val="00463E35"/>
    <w:rsid w:val="00465B83"/>
    <w:rsid w:val="00467064"/>
    <w:rsid w:val="004672B1"/>
    <w:rsid w:val="00470E62"/>
    <w:rsid w:val="0047544F"/>
    <w:rsid w:val="00477813"/>
    <w:rsid w:val="004826BF"/>
    <w:rsid w:val="00486B0E"/>
    <w:rsid w:val="00491789"/>
    <w:rsid w:val="00491D0E"/>
    <w:rsid w:val="004929C2"/>
    <w:rsid w:val="00493633"/>
    <w:rsid w:val="00493856"/>
    <w:rsid w:val="00493F0B"/>
    <w:rsid w:val="004951D6"/>
    <w:rsid w:val="004961C6"/>
    <w:rsid w:val="004968D5"/>
    <w:rsid w:val="004A0BCE"/>
    <w:rsid w:val="004A13B0"/>
    <w:rsid w:val="004A1C27"/>
    <w:rsid w:val="004A28F1"/>
    <w:rsid w:val="004A3CD8"/>
    <w:rsid w:val="004A3EDF"/>
    <w:rsid w:val="004A6D45"/>
    <w:rsid w:val="004A7C63"/>
    <w:rsid w:val="004B04CA"/>
    <w:rsid w:val="004B4B3E"/>
    <w:rsid w:val="004B4FA2"/>
    <w:rsid w:val="004B6F2A"/>
    <w:rsid w:val="004B70E8"/>
    <w:rsid w:val="004C0767"/>
    <w:rsid w:val="004D12E5"/>
    <w:rsid w:val="004D2177"/>
    <w:rsid w:val="004D327E"/>
    <w:rsid w:val="004D38FA"/>
    <w:rsid w:val="004D48E4"/>
    <w:rsid w:val="004E122E"/>
    <w:rsid w:val="004E1CED"/>
    <w:rsid w:val="004E2777"/>
    <w:rsid w:val="004E5E69"/>
    <w:rsid w:val="004E778F"/>
    <w:rsid w:val="004F059F"/>
    <w:rsid w:val="004F10C4"/>
    <w:rsid w:val="004F2584"/>
    <w:rsid w:val="004F31FB"/>
    <w:rsid w:val="004F327C"/>
    <w:rsid w:val="004F3A66"/>
    <w:rsid w:val="004F4413"/>
    <w:rsid w:val="004F4C5C"/>
    <w:rsid w:val="004F5AFF"/>
    <w:rsid w:val="004F5FC3"/>
    <w:rsid w:val="004F60B4"/>
    <w:rsid w:val="00504B1B"/>
    <w:rsid w:val="00507A23"/>
    <w:rsid w:val="00510B0F"/>
    <w:rsid w:val="0051335E"/>
    <w:rsid w:val="00520328"/>
    <w:rsid w:val="00522C40"/>
    <w:rsid w:val="005231E3"/>
    <w:rsid w:val="00524379"/>
    <w:rsid w:val="00524A01"/>
    <w:rsid w:val="005276EE"/>
    <w:rsid w:val="00530A0B"/>
    <w:rsid w:val="00530C1D"/>
    <w:rsid w:val="00531424"/>
    <w:rsid w:val="00532340"/>
    <w:rsid w:val="00534F99"/>
    <w:rsid w:val="0054025D"/>
    <w:rsid w:val="00544340"/>
    <w:rsid w:val="00545FB0"/>
    <w:rsid w:val="005477F1"/>
    <w:rsid w:val="00547DB0"/>
    <w:rsid w:val="00550010"/>
    <w:rsid w:val="005521F1"/>
    <w:rsid w:val="005527B7"/>
    <w:rsid w:val="0055581E"/>
    <w:rsid w:val="0055684D"/>
    <w:rsid w:val="00556F9B"/>
    <w:rsid w:val="00557AA9"/>
    <w:rsid w:val="00563AD6"/>
    <w:rsid w:val="00565567"/>
    <w:rsid w:val="00565ABE"/>
    <w:rsid w:val="00565B6E"/>
    <w:rsid w:val="005667E5"/>
    <w:rsid w:val="00566E5C"/>
    <w:rsid w:val="0057037C"/>
    <w:rsid w:val="0057173F"/>
    <w:rsid w:val="005722C0"/>
    <w:rsid w:val="0057249B"/>
    <w:rsid w:val="00573E7C"/>
    <w:rsid w:val="00580AB6"/>
    <w:rsid w:val="00580F9D"/>
    <w:rsid w:val="00582F59"/>
    <w:rsid w:val="00583DB2"/>
    <w:rsid w:val="00584180"/>
    <w:rsid w:val="0058449F"/>
    <w:rsid w:val="00585147"/>
    <w:rsid w:val="00586CB4"/>
    <w:rsid w:val="00587D9C"/>
    <w:rsid w:val="00587FE5"/>
    <w:rsid w:val="005905A4"/>
    <w:rsid w:val="00591590"/>
    <w:rsid w:val="00592474"/>
    <w:rsid w:val="00592ACC"/>
    <w:rsid w:val="0059308F"/>
    <w:rsid w:val="005A024A"/>
    <w:rsid w:val="005A1408"/>
    <w:rsid w:val="005A1705"/>
    <w:rsid w:val="005A1FEF"/>
    <w:rsid w:val="005A3189"/>
    <w:rsid w:val="005A34B9"/>
    <w:rsid w:val="005A600B"/>
    <w:rsid w:val="005C03FB"/>
    <w:rsid w:val="005C166F"/>
    <w:rsid w:val="005C1ACA"/>
    <w:rsid w:val="005C47F0"/>
    <w:rsid w:val="005C68C0"/>
    <w:rsid w:val="005D1855"/>
    <w:rsid w:val="005D21E8"/>
    <w:rsid w:val="005D3AC3"/>
    <w:rsid w:val="005D58CE"/>
    <w:rsid w:val="005D608E"/>
    <w:rsid w:val="005D6851"/>
    <w:rsid w:val="005D7160"/>
    <w:rsid w:val="005E0542"/>
    <w:rsid w:val="005E0D68"/>
    <w:rsid w:val="005E0EB2"/>
    <w:rsid w:val="005E1AE8"/>
    <w:rsid w:val="005E1B8C"/>
    <w:rsid w:val="005E418B"/>
    <w:rsid w:val="005E4C0C"/>
    <w:rsid w:val="005E77B0"/>
    <w:rsid w:val="005F0801"/>
    <w:rsid w:val="005F384B"/>
    <w:rsid w:val="005F450C"/>
    <w:rsid w:val="005F4FB9"/>
    <w:rsid w:val="00601D76"/>
    <w:rsid w:val="006045FC"/>
    <w:rsid w:val="00606214"/>
    <w:rsid w:val="0060693A"/>
    <w:rsid w:val="00606B29"/>
    <w:rsid w:val="00607DEB"/>
    <w:rsid w:val="00610194"/>
    <w:rsid w:val="0061106F"/>
    <w:rsid w:val="00611CC0"/>
    <w:rsid w:val="006125D0"/>
    <w:rsid w:val="0061419C"/>
    <w:rsid w:val="00615C62"/>
    <w:rsid w:val="006160A3"/>
    <w:rsid w:val="00621D71"/>
    <w:rsid w:val="00622206"/>
    <w:rsid w:val="006236BA"/>
    <w:rsid w:val="0062584D"/>
    <w:rsid w:val="00627574"/>
    <w:rsid w:val="00631E1A"/>
    <w:rsid w:val="006340BB"/>
    <w:rsid w:val="0063433B"/>
    <w:rsid w:val="006346A4"/>
    <w:rsid w:val="006349FD"/>
    <w:rsid w:val="00634A1D"/>
    <w:rsid w:val="00636EBB"/>
    <w:rsid w:val="00637054"/>
    <w:rsid w:val="00640A03"/>
    <w:rsid w:val="006411BC"/>
    <w:rsid w:val="00643BB2"/>
    <w:rsid w:val="00652997"/>
    <w:rsid w:val="00653C21"/>
    <w:rsid w:val="006549B8"/>
    <w:rsid w:val="00654C49"/>
    <w:rsid w:val="0065612F"/>
    <w:rsid w:val="00661167"/>
    <w:rsid w:val="006611D8"/>
    <w:rsid w:val="00661C0C"/>
    <w:rsid w:val="006622E7"/>
    <w:rsid w:val="00666970"/>
    <w:rsid w:val="006669AD"/>
    <w:rsid w:val="00666E7B"/>
    <w:rsid w:val="006726FE"/>
    <w:rsid w:val="00675618"/>
    <w:rsid w:val="00675993"/>
    <w:rsid w:val="00680E7A"/>
    <w:rsid w:val="006837B2"/>
    <w:rsid w:val="00683862"/>
    <w:rsid w:val="00684E22"/>
    <w:rsid w:val="00686756"/>
    <w:rsid w:val="00686851"/>
    <w:rsid w:val="00686D3E"/>
    <w:rsid w:val="00686DEF"/>
    <w:rsid w:val="00692181"/>
    <w:rsid w:val="0069288E"/>
    <w:rsid w:val="00692F76"/>
    <w:rsid w:val="006937A9"/>
    <w:rsid w:val="00695FEF"/>
    <w:rsid w:val="00696D5C"/>
    <w:rsid w:val="00696E99"/>
    <w:rsid w:val="006A043C"/>
    <w:rsid w:val="006A0B50"/>
    <w:rsid w:val="006A16DC"/>
    <w:rsid w:val="006A254A"/>
    <w:rsid w:val="006B0328"/>
    <w:rsid w:val="006B048C"/>
    <w:rsid w:val="006B2A0A"/>
    <w:rsid w:val="006B3AE4"/>
    <w:rsid w:val="006B3B68"/>
    <w:rsid w:val="006B3FA6"/>
    <w:rsid w:val="006B430E"/>
    <w:rsid w:val="006C05D4"/>
    <w:rsid w:val="006C1477"/>
    <w:rsid w:val="006C2960"/>
    <w:rsid w:val="006C298B"/>
    <w:rsid w:val="006C560E"/>
    <w:rsid w:val="006D088A"/>
    <w:rsid w:val="006D0F94"/>
    <w:rsid w:val="006D2202"/>
    <w:rsid w:val="006D29DC"/>
    <w:rsid w:val="006D3C51"/>
    <w:rsid w:val="006D713F"/>
    <w:rsid w:val="006D7721"/>
    <w:rsid w:val="006E07FF"/>
    <w:rsid w:val="006E26F1"/>
    <w:rsid w:val="006E6CE5"/>
    <w:rsid w:val="006E6EA3"/>
    <w:rsid w:val="006E7845"/>
    <w:rsid w:val="006F1025"/>
    <w:rsid w:val="006F14B5"/>
    <w:rsid w:val="006F4441"/>
    <w:rsid w:val="006F78DF"/>
    <w:rsid w:val="007000D0"/>
    <w:rsid w:val="00702B34"/>
    <w:rsid w:val="00705123"/>
    <w:rsid w:val="0070611B"/>
    <w:rsid w:val="00711A26"/>
    <w:rsid w:val="00711D34"/>
    <w:rsid w:val="007129D9"/>
    <w:rsid w:val="00727589"/>
    <w:rsid w:val="00727D26"/>
    <w:rsid w:val="00731022"/>
    <w:rsid w:val="00733BEC"/>
    <w:rsid w:val="00733D2A"/>
    <w:rsid w:val="00741E56"/>
    <w:rsid w:val="00745491"/>
    <w:rsid w:val="00751234"/>
    <w:rsid w:val="007524BF"/>
    <w:rsid w:val="007530CD"/>
    <w:rsid w:val="00755FF8"/>
    <w:rsid w:val="00757A8E"/>
    <w:rsid w:val="007609A5"/>
    <w:rsid w:val="007614A0"/>
    <w:rsid w:val="007618C7"/>
    <w:rsid w:val="007644C2"/>
    <w:rsid w:val="00767707"/>
    <w:rsid w:val="0077175B"/>
    <w:rsid w:val="0077695B"/>
    <w:rsid w:val="00777952"/>
    <w:rsid w:val="007802F5"/>
    <w:rsid w:val="00781A0F"/>
    <w:rsid w:val="00782CC3"/>
    <w:rsid w:val="00782CC7"/>
    <w:rsid w:val="0078317B"/>
    <w:rsid w:val="0078369A"/>
    <w:rsid w:val="00783E59"/>
    <w:rsid w:val="00784C51"/>
    <w:rsid w:val="00786F5D"/>
    <w:rsid w:val="007907E1"/>
    <w:rsid w:val="00791378"/>
    <w:rsid w:val="0079374A"/>
    <w:rsid w:val="0079412F"/>
    <w:rsid w:val="007964C5"/>
    <w:rsid w:val="00796628"/>
    <w:rsid w:val="00796FBE"/>
    <w:rsid w:val="007A06CC"/>
    <w:rsid w:val="007A1243"/>
    <w:rsid w:val="007A2317"/>
    <w:rsid w:val="007A27C7"/>
    <w:rsid w:val="007A418C"/>
    <w:rsid w:val="007A58F1"/>
    <w:rsid w:val="007A61AD"/>
    <w:rsid w:val="007A74CE"/>
    <w:rsid w:val="007B0DE3"/>
    <w:rsid w:val="007B2AFC"/>
    <w:rsid w:val="007B5C90"/>
    <w:rsid w:val="007B5EDE"/>
    <w:rsid w:val="007C1E05"/>
    <w:rsid w:val="007C264A"/>
    <w:rsid w:val="007C268C"/>
    <w:rsid w:val="007C43C4"/>
    <w:rsid w:val="007D0CB8"/>
    <w:rsid w:val="007D2740"/>
    <w:rsid w:val="007D2E82"/>
    <w:rsid w:val="007E11D2"/>
    <w:rsid w:val="007E275F"/>
    <w:rsid w:val="007E2FEF"/>
    <w:rsid w:val="007E4996"/>
    <w:rsid w:val="007E4D35"/>
    <w:rsid w:val="007E53AE"/>
    <w:rsid w:val="007E61BD"/>
    <w:rsid w:val="007E79B4"/>
    <w:rsid w:val="007F1713"/>
    <w:rsid w:val="007F309F"/>
    <w:rsid w:val="007F347D"/>
    <w:rsid w:val="007F5750"/>
    <w:rsid w:val="007F7451"/>
    <w:rsid w:val="007F7708"/>
    <w:rsid w:val="00804578"/>
    <w:rsid w:val="008051FB"/>
    <w:rsid w:val="0080665B"/>
    <w:rsid w:val="00806DFB"/>
    <w:rsid w:val="00813728"/>
    <w:rsid w:val="00814AD2"/>
    <w:rsid w:val="00815464"/>
    <w:rsid w:val="00817C78"/>
    <w:rsid w:val="0082427F"/>
    <w:rsid w:val="008242C9"/>
    <w:rsid w:val="008269CC"/>
    <w:rsid w:val="00827444"/>
    <w:rsid w:val="00830BA2"/>
    <w:rsid w:val="00832451"/>
    <w:rsid w:val="00834DCD"/>
    <w:rsid w:val="00834DD5"/>
    <w:rsid w:val="00835228"/>
    <w:rsid w:val="008356B0"/>
    <w:rsid w:val="00842148"/>
    <w:rsid w:val="00843226"/>
    <w:rsid w:val="00844B0E"/>
    <w:rsid w:val="0084606B"/>
    <w:rsid w:val="0085145F"/>
    <w:rsid w:val="0085163C"/>
    <w:rsid w:val="00851854"/>
    <w:rsid w:val="00853A90"/>
    <w:rsid w:val="00854B6D"/>
    <w:rsid w:val="00856954"/>
    <w:rsid w:val="00857E88"/>
    <w:rsid w:val="008611CB"/>
    <w:rsid w:val="008623F4"/>
    <w:rsid w:val="00862430"/>
    <w:rsid w:val="00862D38"/>
    <w:rsid w:val="00864C89"/>
    <w:rsid w:val="008658CA"/>
    <w:rsid w:val="00866089"/>
    <w:rsid w:val="008676EA"/>
    <w:rsid w:val="00871625"/>
    <w:rsid w:val="008751EE"/>
    <w:rsid w:val="00881F62"/>
    <w:rsid w:val="00883A4D"/>
    <w:rsid w:val="0088588F"/>
    <w:rsid w:val="008869C6"/>
    <w:rsid w:val="00887623"/>
    <w:rsid w:val="00887E39"/>
    <w:rsid w:val="00891151"/>
    <w:rsid w:val="008914DA"/>
    <w:rsid w:val="00894C73"/>
    <w:rsid w:val="008A0308"/>
    <w:rsid w:val="008A2C40"/>
    <w:rsid w:val="008A30F5"/>
    <w:rsid w:val="008A4C17"/>
    <w:rsid w:val="008A507D"/>
    <w:rsid w:val="008A754B"/>
    <w:rsid w:val="008A7791"/>
    <w:rsid w:val="008B0C61"/>
    <w:rsid w:val="008B1174"/>
    <w:rsid w:val="008B1EB7"/>
    <w:rsid w:val="008B2555"/>
    <w:rsid w:val="008B3D14"/>
    <w:rsid w:val="008B52FA"/>
    <w:rsid w:val="008C1F99"/>
    <w:rsid w:val="008C28D5"/>
    <w:rsid w:val="008C4714"/>
    <w:rsid w:val="008C6596"/>
    <w:rsid w:val="008C7784"/>
    <w:rsid w:val="008D0C01"/>
    <w:rsid w:val="008D5D4E"/>
    <w:rsid w:val="008E19C3"/>
    <w:rsid w:val="008E46DC"/>
    <w:rsid w:val="008E5FB8"/>
    <w:rsid w:val="008F169B"/>
    <w:rsid w:val="008F286B"/>
    <w:rsid w:val="008F3233"/>
    <w:rsid w:val="008F3A3E"/>
    <w:rsid w:val="008F48FD"/>
    <w:rsid w:val="008F4913"/>
    <w:rsid w:val="008F7A96"/>
    <w:rsid w:val="00902A99"/>
    <w:rsid w:val="00902E11"/>
    <w:rsid w:val="00903C30"/>
    <w:rsid w:val="0090694B"/>
    <w:rsid w:val="0091327D"/>
    <w:rsid w:val="009144F3"/>
    <w:rsid w:val="009165DA"/>
    <w:rsid w:val="009165E0"/>
    <w:rsid w:val="0091697C"/>
    <w:rsid w:val="00917834"/>
    <w:rsid w:val="00922CD8"/>
    <w:rsid w:val="009231AC"/>
    <w:rsid w:val="00923D2C"/>
    <w:rsid w:val="00923F62"/>
    <w:rsid w:val="00924339"/>
    <w:rsid w:val="0093169A"/>
    <w:rsid w:val="00931AA5"/>
    <w:rsid w:val="00933D50"/>
    <w:rsid w:val="0093434B"/>
    <w:rsid w:val="00934788"/>
    <w:rsid w:val="009349D1"/>
    <w:rsid w:val="00934B9A"/>
    <w:rsid w:val="00937115"/>
    <w:rsid w:val="009404EE"/>
    <w:rsid w:val="0094069A"/>
    <w:rsid w:val="00941330"/>
    <w:rsid w:val="00942B0F"/>
    <w:rsid w:val="00942BFE"/>
    <w:rsid w:val="00945F6C"/>
    <w:rsid w:val="00951334"/>
    <w:rsid w:val="009525BC"/>
    <w:rsid w:val="00953076"/>
    <w:rsid w:val="0096028F"/>
    <w:rsid w:val="00962A09"/>
    <w:rsid w:val="009673B6"/>
    <w:rsid w:val="009751E4"/>
    <w:rsid w:val="009752E4"/>
    <w:rsid w:val="00975AEF"/>
    <w:rsid w:val="0097604C"/>
    <w:rsid w:val="0098014C"/>
    <w:rsid w:val="00981CF1"/>
    <w:rsid w:val="00983F58"/>
    <w:rsid w:val="00985DB7"/>
    <w:rsid w:val="009862B4"/>
    <w:rsid w:val="00987FF5"/>
    <w:rsid w:val="0099174E"/>
    <w:rsid w:val="00996B21"/>
    <w:rsid w:val="009972AA"/>
    <w:rsid w:val="00997904"/>
    <w:rsid w:val="009A3DEB"/>
    <w:rsid w:val="009A4299"/>
    <w:rsid w:val="009A5F73"/>
    <w:rsid w:val="009A62E2"/>
    <w:rsid w:val="009B0D73"/>
    <w:rsid w:val="009B586E"/>
    <w:rsid w:val="009B7609"/>
    <w:rsid w:val="009B7DF3"/>
    <w:rsid w:val="009C48E4"/>
    <w:rsid w:val="009C4AC3"/>
    <w:rsid w:val="009C67EB"/>
    <w:rsid w:val="009C7E2A"/>
    <w:rsid w:val="009D47C4"/>
    <w:rsid w:val="009D628C"/>
    <w:rsid w:val="009D6517"/>
    <w:rsid w:val="009D6617"/>
    <w:rsid w:val="009E0AB5"/>
    <w:rsid w:val="009E696E"/>
    <w:rsid w:val="009E73CB"/>
    <w:rsid w:val="009E772B"/>
    <w:rsid w:val="009F1962"/>
    <w:rsid w:val="009F38E3"/>
    <w:rsid w:val="00A00E49"/>
    <w:rsid w:val="00A0157D"/>
    <w:rsid w:val="00A015BB"/>
    <w:rsid w:val="00A016C4"/>
    <w:rsid w:val="00A02A5E"/>
    <w:rsid w:val="00A02F53"/>
    <w:rsid w:val="00A04C3E"/>
    <w:rsid w:val="00A057D2"/>
    <w:rsid w:val="00A067B3"/>
    <w:rsid w:val="00A06EA8"/>
    <w:rsid w:val="00A071A2"/>
    <w:rsid w:val="00A07518"/>
    <w:rsid w:val="00A07F60"/>
    <w:rsid w:val="00A128C2"/>
    <w:rsid w:val="00A1599C"/>
    <w:rsid w:val="00A2157D"/>
    <w:rsid w:val="00A21C70"/>
    <w:rsid w:val="00A22B70"/>
    <w:rsid w:val="00A23A09"/>
    <w:rsid w:val="00A2502F"/>
    <w:rsid w:val="00A26E8A"/>
    <w:rsid w:val="00A27C3A"/>
    <w:rsid w:val="00A30579"/>
    <w:rsid w:val="00A31DE6"/>
    <w:rsid w:val="00A36910"/>
    <w:rsid w:val="00A37F17"/>
    <w:rsid w:val="00A4065C"/>
    <w:rsid w:val="00A42492"/>
    <w:rsid w:val="00A427FC"/>
    <w:rsid w:val="00A43405"/>
    <w:rsid w:val="00A44485"/>
    <w:rsid w:val="00A54556"/>
    <w:rsid w:val="00A61F19"/>
    <w:rsid w:val="00A6395B"/>
    <w:rsid w:val="00A64352"/>
    <w:rsid w:val="00A65AB3"/>
    <w:rsid w:val="00A76550"/>
    <w:rsid w:val="00A76B9B"/>
    <w:rsid w:val="00A76C4D"/>
    <w:rsid w:val="00A846FE"/>
    <w:rsid w:val="00A84D6C"/>
    <w:rsid w:val="00A86BDF"/>
    <w:rsid w:val="00A91C6F"/>
    <w:rsid w:val="00A9255D"/>
    <w:rsid w:val="00A93C41"/>
    <w:rsid w:val="00A95FA0"/>
    <w:rsid w:val="00A964CA"/>
    <w:rsid w:val="00A97CED"/>
    <w:rsid w:val="00AA6A02"/>
    <w:rsid w:val="00AB102B"/>
    <w:rsid w:val="00AB123C"/>
    <w:rsid w:val="00AB5181"/>
    <w:rsid w:val="00AB66B6"/>
    <w:rsid w:val="00AB7915"/>
    <w:rsid w:val="00AC0FAD"/>
    <w:rsid w:val="00AD16F2"/>
    <w:rsid w:val="00AD60EA"/>
    <w:rsid w:val="00AD68B4"/>
    <w:rsid w:val="00AD6E5A"/>
    <w:rsid w:val="00AE05FE"/>
    <w:rsid w:val="00AE09A5"/>
    <w:rsid w:val="00AE0B48"/>
    <w:rsid w:val="00AE1FFF"/>
    <w:rsid w:val="00AE32EE"/>
    <w:rsid w:val="00AE3DE8"/>
    <w:rsid w:val="00AE4419"/>
    <w:rsid w:val="00AF0657"/>
    <w:rsid w:val="00AF111C"/>
    <w:rsid w:val="00AF14A8"/>
    <w:rsid w:val="00AF587F"/>
    <w:rsid w:val="00AF6716"/>
    <w:rsid w:val="00B00B32"/>
    <w:rsid w:val="00B01622"/>
    <w:rsid w:val="00B0357A"/>
    <w:rsid w:val="00B03CC6"/>
    <w:rsid w:val="00B05063"/>
    <w:rsid w:val="00B0669F"/>
    <w:rsid w:val="00B10455"/>
    <w:rsid w:val="00B1196D"/>
    <w:rsid w:val="00B1197D"/>
    <w:rsid w:val="00B1431E"/>
    <w:rsid w:val="00B1465B"/>
    <w:rsid w:val="00B14789"/>
    <w:rsid w:val="00B147C3"/>
    <w:rsid w:val="00B168CE"/>
    <w:rsid w:val="00B21C13"/>
    <w:rsid w:val="00B21FA8"/>
    <w:rsid w:val="00B2262E"/>
    <w:rsid w:val="00B24B80"/>
    <w:rsid w:val="00B25F3B"/>
    <w:rsid w:val="00B33B6D"/>
    <w:rsid w:val="00B3578E"/>
    <w:rsid w:val="00B3616C"/>
    <w:rsid w:val="00B37526"/>
    <w:rsid w:val="00B40EF9"/>
    <w:rsid w:val="00B42461"/>
    <w:rsid w:val="00B428A4"/>
    <w:rsid w:val="00B44063"/>
    <w:rsid w:val="00B446F5"/>
    <w:rsid w:val="00B45153"/>
    <w:rsid w:val="00B4610D"/>
    <w:rsid w:val="00B46E59"/>
    <w:rsid w:val="00B47B72"/>
    <w:rsid w:val="00B52107"/>
    <w:rsid w:val="00B529BA"/>
    <w:rsid w:val="00B53EBD"/>
    <w:rsid w:val="00B577C8"/>
    <w:rsid w:val="00B604F7"/>
    <w:rsid w:val="00B6134A"/>
    <w:rsid w:val="00B66129"/>
    <w:rsid w:val="00B6783E"/>
    <w:rsid w:val="00B70609"/>
    <w:rsid w:val="00B715AE"/>
    <w:rsid w:val="00B8297E"/>
    <w:rsid w:val="00B83727"/>
    <w:rsid w:val="00B847ED"/>
    <w:rsid w:val="00B85054"/>
    <w:rsid w:val="00B871A1"/>
    <w:rsid w:val="00B87D81"/>
    <w:rsid w:val="00B91266"/>
    <w:rsid w:val="00B92D46"/>
    <w:rsid w:val="00B93DE0"/>
    <w:rsid w:val="00B94428"/>
    <w:rsid w:val="00B951E7"/>
    <w:rsid w:val="00B956C9"/>
    <w:rsid w:val="00B978C9"/>
    <w:rsid w:val="00BA3254"/>
    <w:rsid w:val="00BA36B7"/>
    <w:rsid w:val="00BA3898"/>
    <w:rsid w:val="00BA504D"/>
    <w:rsid w:val="00BA67AD"/>
    <w:rsid w:val="00BA68D2"/>
    <w:rsid w:val="00BA6B20"/>
    <w:rsid w:val="00BB15AD"/>
    <w:rsid w:val="00BB1B35"/>
    <w:rsid w:val="00BB36C8"/>
    <w:rsid w:val="00BB37DC"/>
    <w:rsid w:val="00BB4563"/>
    <w:rsid w:val="00BB4B80"/>
    <w:rsid w:val="00BB6B49"/>
    <w:rsid w:val="00BC4625"/>
    <w:rsid w:val="00BC5A7C"/>
    <w:rsid w:val="00BC7C5E"/>
    <w:rsid w:val="00BD1170"/>
    <w:rsid w:val="00BD2449"/>
    <w:rsid w:val="00BD3347"/>
    <w:rsid w:val="00BD3D4D"/>
    <w:rsid w:val="00BD469B"/>
    <w:rsid w:val="00BD46F5"/>
    <w:rsid w:val="00BD496E"/>
    <w:rsid w:val="00BD5F0F"/>
    <w:rsid w:val="00BD72C8"/>
    <w:rsid w:val="00BE223A"/>
    <w:rsid w:val="00BE5E6C"/>
    <w:rsid w:val="00BE7F89"/>
    <w:rsid w:val="00BF1202"/>
    <w:rsid w:val="00BF3696"/>
    <w:rsid w:val="00BF5F66"/>
    <w:rsid w:val="00BF7A9C"/>
    <w:rsid w:val="00C00086"/>
    <w:rsid w:val="00C00DC7"/>
    <w:rsid w:val="00C031EF"/>
    <w:rsid w:val="00C03AE7"/>
    <w:rsid w:val="00C0456F"/>
    <w:rsid w:val="00C064A4"/>
    <w:rsid w:val="00C10668"/>
    <w:rsid w:val="00C1138E"/>
    <w:rsid w:val="00C114A3"/>
    <w:rsid w:val="00C14D62"/>
    <w:rsid w:val="00C14DEA"/>
    <w:rsid w:val="00C1592A"/>
    <w:rsid w:val="00C20CD9"/>
    <w:rsid w:val="00C2102F"/>
    <w:rsid w:val="00C23377"/>
    <w:rsid w:val="00C23FD9"/>
    <w:rsid w:val="00C24065"/>
    <w:rsid w:val="00C25C31"/>
    <w:rsid w:val="00C31415"/>
    <w:rsid w:val="00C33371"/>
    <w:rsid w:val="00C34885"/>
    <w:rsid w:val="00C349B4"/>
    <w:rsid w:val="00C35AD9"/>
    <w:rsid w:val="00C37415"/>
    <w:rsid w:val="00C3784C"/>
    <w:rsid w:val="00C41839"/>
    <w:rsid w:val="00C420A7"/>
    <w:rsid w:val="00C42E16"/>
    <w:rsid w:val="00C440D3"/>
    <w:rsid w:val="00C601AA"/>
    <w:rsid w:val="00C614AF"/>
    <w:rsid w:val="00C62C73"/>
    <w:rsid w:val="00C670D7"/>
    <w:rsid w:val="00C736B6"/>
    <w:rsid w:val="00C743DF"/>
    <w:rsid w:val="00C7763C"/>
    <w:rsid w:val="00C80E11"/>
    <w:rsid w:val="00C8413A"/>
    <w:rsid w:val="00C8453E"/>
    <w:rsid w:val="00C85B9C"/>
    <w:rsid w:val="00C865BC"/>
    <w:rsid w:val="00C87119"/>
    <w:rsid w:val="00C94D1A"/>
    <w:rsid w:val="00C95965"/>
    <w:rsid w:val="00C97649"/>
    <w:rsid w:val="00C97A90"/>
    <w:rsid w:val="00CA226C"/>
    <w:rsid w:val="00CA40EA"/>
    <w:rsid w:val="00CA4C09"/>
    <w:rsid w:val="00CA58FB"/>
    <w:rsid w:val="00CA6DF0"/>
    <w:rsid w:val="00CA79B2"/>
    <w:rsid w:val="00CB1A58"/>
    <w:rsid w:val="00CB1FE4"/>
    <w:rsid w:val="00CB296C"/>
    <w:rsid w:val="00CB5497"/>
    <w:rsid w:val="00CB6453"/>
    <w:rsid w:val="00CC161D"/>
    <w:rsid w:val="00CC34A7"/>
    <w:rsid w:val="00CC6566"/>
    <w:rsid w:val="00CC7CC6"/>
    <w:rsid w:val="00CD43A9"/>
    <w:rsid w:val="00CE290F"/>
    <w:rsid w:val="00CE6540"/>
    <w:rsid w:val="00CF1718"/>
    <w:rsid w:val="00CF490E"/>
    <w:rsid w:val="00CF4C54"/>
    <w:rsid w:val="00D023AA"/>
    <w:rsid w:val="00D03C22"/>
    <w:rsid w:val="00D04438"/>
    <w:rsid w:val="00D07717"/>
    <w:rsid w:val="00D11E6C"/>
    <w:rsid w:val="00D12A0F"/>
    <w:rsid w:val="00D1362A"/>
    <w:rsid w:val="00D13B1A"/>
    <w:rsid w:val="00D1458A"/>
    <w:rsid w:val="00D1614D"/>
    <w:rsid w:val="00D170DB"/>
    <w:rsid w:val="00D1740C"/>
    <w:rsid w:val="00D17D39"/>
    <w:rsid w:val="00D20BCD"/>
    <w:rsid w:val="00D21852"/>
    <w:rsid w:val="00D22E67"/>
    <w:rsid w:val="00D23D8E"/>
    <w:rsid w:val="00D23E40"/>
    <w:rsid w:val="00D23F93"/>
    <w:rsid w:val="00D25F0B"/>
    <w:rsid w:val="00D27581"/>
    <w:rsid w:val="00D27600"/>
    <w:rsid w:val="00D31B1E"/>
    <w:rsid w:val="00D34EF8"/>
    <w:rsid w:val="00D35F5A"/>
    <w:rsid w:val="00D43392"/>
    <w:rsid w:val="00D44887"/>
    <w:rsid w:val="00D451BD"/>
    <w:rsid w:val="00D47B39"/>
    <w:rsid w:val="00D47B53"/>
    <w:rsid w:val="00D52AD4"/>
    <w:rsid w:val="00D53D2C"/>
    <w:rsid w:val="00D569C8"/>
    <w:rsid w:val="00D57C0A"/>
    <w:rsid w:val="00D607EF"/>
    <w:rsid w:val="00D711AC"/>
    <w:rsid w:val="00D724BC"/>
    <w:rsid w:val="00D725D3"/>
    <w:rsid w:val="00D72BE7"/>
    <w:rsid w:val="00D7474D"/>
    <w:rsid w:val="00D75F90"/>
    <w:rsid w:val="00D84505"/>
    <w:rsid w:val="00D85679"/>
    <w:rsid w:val="00D85735"/>
    <w:rsid w:val="00D91BAD"/>
    <w:rsid w:val="00D92B40"/>
    <w:rsid w:val="00D93554"/>
    <w:rsid w:val="00D9471D"/>
    <w:rsid w:val="00D94ADB"/>
    <w:rsid w:val="00D953B6"/>
    <w:rsid w:val="00D966F6"/>
    <w:rsid w:val="00D97245"/>
    <w:rsid w:val="00D97C04"/>
    <w:rsid w:val="00DA0785"/>
    <w:rsid w:val="00DA1BB8"/>
    <w:rsid w:val="00DA37B9"/>
    <w:rsid w:val="00DA38E0"/>
    <w:rsid w:val="00DA3CDB"/>
    <w:rsid w:val="00DA3DCE"/>
    <w:rsid w:val="00DA4D7A"/>
    <w:rsid w:val="00DA5B19"/>
    <w:rsid w:val="00DA62EB"/>
    <w:rsid w:val="00DA6CFE"/>
    <w:rsid w:val="00DA7BAD"/>
    <w:rsid w:val="00DB0370"/>
    <w:rsid w:val="00DB0F6B"/>
    <w:rsid w:val="00DB722B"/>
    <w:rsid w:val="00DC3402"/>
    <w:rsid w:val="00DC34B3"/>
    <w:rsid w:val="00DC45BC"/>
    <w:rsid w:val="00DC5C37"/>
    <w:rsid w:val="00DD0A6E"/>
    <w:rsid w:val="00DD3D02"/>
    <w:rsid w:val="00DD7520"/>
    <w:rsid w:val="00DE418E"/>
    <w:rsid w:val="00DE72AE"/>
    <w:rsid w:val="00DE7333"/>
    <w:rsid w:val="00DE73E1"/>
    <w:rsid w:val="00DE7B02"/>
    <w:rsid w:val="00DF0B81"/>
    <w:rsid w:val="00DF1E32"/>
    <w:rsid w:val="00DF2626"/>
    <w:rsid w:val="00DF3116"/>
    <w:rsid w:val="00DF3D90"/>
    <w:rsid w:val="00DF5C02"/>
    <w:rsid w:val="00DF6DBA"/>
    <w:rsid w:val="00E00E52"/>
    <w:rsid w:val="00E019E5"/>
    <w:rsid w:val="00E03A27"/>
    <w:rsid w:val="00E048BE"/>
    <w:rsid w:val="00E0698F"/>
    <w:rsid w:val="00E06E9A"/>
    <w:rsid w:val="00E07815"/>
    <w:rsid w:val="00E078C7"/>
    <w:rsid w:val="00E11C6C"/>
    <w:rsid w:val="00E122A9"/>
    <w:rsid w:val="00E1345D"/>
    <w:rsid w:val="00E15CF4"/>
    <w:rsid w:val="00E1673D"/>
    <w:rsid w:val="00E17277"/>
    <w:rsid w:val="00E174D1"/>
    <w:rsid w:val="00E20BDA"/>
    <w:rsid w:val="00E2123F"/>
    <w:rsid w:val="00E2320E"/>
    <w:rsid w:val="00E247B2"/>
    <w:rsid w:val="00E26758"/>
    <w:rsid w:val="00E26C28"/>
    <w:rsid w:val="00E316A1"/>
    <w:rsid w:val="00E32B45"/>
    <w:rsid w:val="00E33105"/>
    <w:rsid w:val="00E33385"/>
    <w:rsid w:val="00E3380F"/>
    <w:rsid w:val="00E36D4B"/>
    <w:rsid w:val="00E374CE"/>
    <w:rsid w:val="00E41221"/>
    <w:rsid w:val="00E431AD"/>
    <w:rsid w:val="00E4409F"/>
    <w:rsid w:val="00E45E4B"/>
    <w:rsid w:val="00E504BC"/>
    <w:rsid w:val="00E51471"/>
    <w:rsid w:val="00E5263F"/>
    <w:rsid w:val="00E55012"/>
    <w:rsid w:val="00E57B6D"/>
    <w:rsid w:val="00E60F7A"/>
    <w:rsid w:val="00E62600"/>
    <w:rsid w:val="00E632E7"/>
    <w:rsid w:val="00E64029"/>
    <w:rsid w:val="00E66B80"/>
    <w:rsid w:val="00E66D2D"/>
    <w:rsid w:val="00E720A4"/>
    <w:rsid w:val="00E74285"/>
    <w:rsid w:val="00E7525E"/>
    <w:rsid w:val="00E75DE3"/>
    <w:rsid w:val="00E80016"/>
    <w:rsid w:val="00E800FF"/>
    <w:rsid w:val="00E802A2"/>
    <w:rsid w:val="00E80B52"/>
    <w:rsid w:val="00E841D8"/>
    <w:rsid w:val="00E920D9"/>
    <w:rsid w:val="00E93943"/>
    <w:rsid w:val="00E954A2"/>
    <w:rsid w:val="00E95A84"/>
    <w:rsid w:val="00EA122D"/>
    <w:rsid w:val="00EA212D"/>
    <w:rsid w:val="00EA2D72"/>
    <w:rsid w:val="00EA4E41"/>
    <w:rsid w:val="00EB52C6"/>
    <w:rsid w:val="00EC0F10"/>
    <w:rsid w:val="00EC2588"/>
    <w:rsid w:val="00EC4AE5"/>
    <w:rsid w:val="00EC57C1"/>
    <w:rsid w:val="00EC58E5"/>
    <w:rsid w:val="00EC5C9A"/>
    <w:rsid w:val="00EC70BA"/>
    <w:rsid w:val="00ED16AF"/>
    <w:rsid w:val="00ED25A2"/>
    <w:rsid w:val="00ED3952"/>
    <w:rsid w:val="00ED548B"/>
    <w:rsid w:val="00ED6839"/>
    <w:rsid w:val="00EE228D"/>
    <w:rsid w:val="00EE33BA"/>
    <w:rsid w:val="00EE3656"/>
    <w:rsid w:val="00EE5161"/>
    <w:rsid w:val="00EE7D27"/>
    <w:rsid w:val="00EF07B3"/>
    <w:rsid w:val="00EF1AFE"/>
    <w:rsid w:val="00EF2556"/>
    <w:rsid w:val="00EF3162"/>
    <w:rsid w:val="00EF4B08"/>
    <w:rsid w:val="00F008A5"/>
    <w:rsid w:val="00F01369"/>
    <w:rsid w:val="00F02B98"/>
    <w:rsid w:val="00F02EBC"/>
    <w:rsid w:val="00F0307A"/>
    <w:rsid w:val="00F03E21"/>
    <w:rsid w:val="00F03F1B"/>
    <w:rsid w:val="00F0463B"/>
    <w:rsid w:val="00F05225"/>
    <w:rsid w:val="00F05575"/>
    <w:rsid w:val="00F06D01"/>
    <w:rsid w:val="00F11E28"/>
    <w:rsid w:val="00F1209B"/>
    <w:rsid w:val="00F12384"/>
    <w:rsid w:val="00F13C3A"/>
    <w:rsid w:val="00F164CA"/>
    <w:rsid w:val="00F238D0"/>
    <w:rsid w:val="00F30088"/>
    <w:rsid w:val="00F31EF9"/>
    <w:rsid w:val="00F3464B"/>
    <w:rsid w:val="00F36D6D"/>
    <w:rsid w:val="00F40F00"/>
    <w:rsid w:val="00F40FD4"/>
    <w:rsid w:val="00F4280E"/>
    <w:rsid w:val="00F44879"/>
    <w:rsid w:val="00F466A5"/>
    <w:rsid w:val="00F52076"/>
    <w:rsid w:val="00F527E1"/>
    <w:rsid w:val="00F5352A"/>
    <w:rsid w:val="00F53C2E"/>
    <w:rsid w:val="00F6164C"/>
    <w:rsid w:val="00F64417"/>
    <w:rsid w:val="00F66FC2"/>
    <w:rsid w:val="00F673DF"/>
    <w:rsid w:val="00F70378"/>
    <w:rsid w:val="00F709F0"/>
    <w:rsid w:val="00F72554"/>
    <w:rsid w:val="00F81BCB"/>
    <w:rsid w:val="00F82700"/>
    <w:rsid w:val="00F833C3"/>
    <w:rsid w:val="00F833F9"/>
    <w:rsid w:val="00F8420D"/>
    <w:rsid w:val="00F84854"/>
    <w:rsid w:val="00F84CA1"/>
    <w:rsid w:val="00F8613E"/>
    <w:rsid w:val="00F862AF"/>
    <w:rsid w:val="00F86C06"/>
    <w:rsid w:val="00F90683"/>
    <w:rsid w:val="00F94293"/>
    <w:rsid w:val="00F97ABC"/>
    <w:rsid w:val="00FB15E7"/>
    <w:rsid w:val="00FB67DF"/>
    <w:rsid w:val="00FB6E3E"/>
    <w:rsid w:val="00FC0E60"/>
    <w:rsid w:val="00FC5D9C"/>
    <w:rsid w:val="00FC7056"/>
    <w:rsid w:val="00FC75E0"/>
    <w:rsid w:val="00FD0845"/>
    <w:rsid w:val="00FD1BDE"/>
    <w:rsid w:val="00FD2A1C"/>
    <w:rsid w:val="00FD2A5D"/>
    <w:rsid w:val="00FD3F32"/>
    <w:rsid w:val="00FD5261"/>
    <w:rsid w:val="00FD77EB"/>
    <w:rsid w:val="00FE05F6"/>
    <w:rsid w:val="00FE1C0F"/>
    <w:rsid w:val="00FE4549"/>
    <w:rsid w:val="00FE4FAA"/>
    <w:rsid w:val="00FF1551"/>
    <w:rsid w:val="00FF2B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6653F1"/>
  <w15:docId w15:val="{864D61C0-D66A-4526-96DA-5BCA4EED5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n3D" w:eastAsia="Times New Roman" w:hAnsi="Vn3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8D2"/>
    <w:rPr>
      <w:rFonts w:ascii="VNnew Century Schoolbook" w:hAnsi="VNnew Century Schoolbook"/>
      <w:color w:val="FF0000"/>
      <w:sz w:val="24"/>
    </w:rPr>
  </w:style>
  <w:style w:type="paragraph" w:styleId="Heading1">
    <w:name w:val="heading 1"/>
    <w:basedOn w:val="Normal"/>
    <w:next w:val="Normal"/>
    <w:qFormat/>
    <w:rsid w:val="00CB1A58"/>
    <w:pPr>
      <w:keepNext/>
      <w:numPr>
        <w:numId w:val="1"/>
      </w:numPr>
      <w:jc w:val="center"/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rsid w:val="00CB1A58"/>
    <w:pPr>
      <w:keepNext/>
      <w:numPr>
        <w:ilvl w:val="1"/>
        <w:numId w:val="1"/>
      </w:numPr>
      <w:spacing w:before="200" w:after="60"/>
      <w:jc w:val="center"/>
      <w:outlineLvl w:val="1"/>
    </w:pPr>
    <w:rPr>
      <w:b/>
      <w:color w:val="0000FF"/>
      <w:sz w:val="26"/>
    </w:rPr>
  </w:style>
  <w:style w:type="paragraph" w:styleId="Heading3">
    <w:name w:val="heading 3"/>
    <w:basedOn w:val="Normal"/>
    <w:next w:val="Normal"/>
    <w:qFormat/>
    <w:rsid w:val="00CB1A58"/>
    <w:pPr>
      <w:keepNext/>
      <w:numPr>
        <w:ilvl w:val="2"/>
        <w:numId w:val="1"/>
      </w:numPr>
      <w:tabs>
        <w:tab w:val="left" w:pos="851"/>
      </w:tabs>
      <w:outlineLvl w:val="2"/>
    </w:pPr>
    <w:rPr>
      <w:b/>
      <w:color w:val="0000FF"/>
    </w:rPr>
  </w:style>
  <w:style w:type="paragraph" w:styleId="Heading4">
    <w:name w:val="heading 4"/>
    <w:basedOn w:val="Normal"/>
    <w:next w:val="Normal"/>
    <w:qFormat/>
    <w:rsid w:val="00CB1A58"/>
    <w:pPr>
      <w:keepNext/>
      <w:numPr>
        <w:ilvl w:val="3"/>
        <w:numId w:val="1"/>
      </w:numPr>
      <w:jc w:val="center"/>
      <w:outlineLvl w:val="3"/>
    </w:pPr>
    <w:rPr>
      <w:b/>
      <w:i/>
      <w:color w:val="auto"/>
      <w:sz w:val="20"/>
    </w:rPr>
  </w:style>
  <w:style w:type="paragraph" w:styleId="Heading5">
    <w:name w:val="heading 5"/>
    <w:basedOn w:val="Normal"/>
    <w:next w:val="Normal"/>
    <w:qFormat/>
    <w:rsid w:val="00CB1A58"/>
    <w:pPr>
      <w:keepNext/>
      <w:numPr>
        <w:ilvl w:val="4"/>
        <w:numId w:val="1"/>
      </w:numPr>
      <w:tabs>
        <w:tab w:val="left" w:pos="4976"/>
      </w:tabs>
      <w:outlineLvl w:val="4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B1A58"/>
    <w:pPr>
      <w:tabs>
        <w:tab w:val="left" w:pos="567"/>
        <w:tab w:val="left" w:pos="851"/>
      </w:tabs>
      <w:jc w:val="both"/>
    </w:pPr>
  </w:style>
  <w:style w:type="paragraph" w:styleId="Title">
    <w:name w:val="Title"/>
    <w:basedOn w:val="Normal"/>
    <w:qFormat/>
    <w:rsid w:val="00CB1A58"/>
    <w:pPr>
      <w:jc w:val="center"/>
    </w:pPr>
    <w:rPr>
      <w:b/>
      <w:sz w:val="22"/>
    </w:rPr>
  </w:style>
  <w:style w:type="paragraph" w:styleId="Subtitle">
    <w:name w:val="Subtitle"/>
    <w:basedOn w:val="Normal"/>
    <w:qFormat/>
    <w:rsid w:val="00CB1A58"/>
    <w:pPr>
      <w:jc w:val="center"/>
    </w:pPr>
    <w:rPr>
      <w:b/>
      <w:i/>
      <w:sz w:val="22"/>
    </w:rPr>
  </w:style>
  <w:style w:type="table" w:styleId="TableGrid">
    <w:name w:val="Table Grid"/>
    <w:basedOn w:val="TableNormal"/>
    <w:rsid w:val="002077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814AD2"/>
    <w:pPr>
      <w:spacing w:before="100" w:beforeAutospacing="1" w:after="100" w:afterAutospacing="1"/>
    </w:pPr>
    <w:rPr>
      <w:rFonts w:ascii="Times New Roman" w:hAnsi="Times New Roman"/>
      <w:color w:val="auto"/>
      <w:szCs w:val="24"/>
    </w:rPr>
  </w:style>
  <w:style w:type="character" w:customStyle="1" w:styleId="apple-style-span">
    <w:name w:val="apple-style-span"/>
    <w:basedOn w:val="DefaultParagraphFont"/>
    <w:rsid w:val="00D52AD4"/>
  </w:style>
  <w:style w:type="character" w:styleId="Hyperlink">
    <w:name w:val="Hyperlink"/>
    <w:basedOn w:val="DefaultParagraphFont"/>
    <w:uiPriority w:val="99"/>
    <w:rsid w:val="003B5B66"/>
    <w:rPr>
      <w:color w:val="0000FF"/>
      <w:u w:val="single"/>
    </w:rPr>
  </w:style>
  <w:style w:type="character" w:styleId="Strong">
    <w:name w:val="Strong"/>
    <w:basedOn w:val="DefaultParagraphFont"/>
    <w:qFormat/>
    <w:rsid w:val="00C0456F"/>
    <w:rPr>
      <w:b/>
      <w:bCs/>
    </w:rPr>
  </w:style>
  <w:style w:type="character" w:customStyle="1" w:styleId="apple-converted-space">
    <w:name w:val="apple-converted-space"/>
    <w:basedOn w:val="DefaultParagraphFont"/>
    <w:rsid w:val="004672B1"/>
  </w:style>
  <w:style w:type="paragraph" w:styleId="Header">
    <w:name w:val="header"/>
    <w:basedOn w:val="Normal"/>
    <w:link w:val="Head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Footer">
    <w:name w:val="footer"/>
    <w:basedOn w:val="Normal"/>
    <w:link w:val="FooterChar"/>
    <w:uiPriority w:val="99"/>
    <w:rsid w:val="002A0F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0F65"/>
    <w:rPr>
      <w:rFonts w:ascii="VNnew Century Schoolbook" w:hAnsi="VNnew Century Schoolbook"/>
      <w:color w:val="FF0000"/>
      <w:sz w:val="24"/>
    </w:rPr>
  </w:style>
  <w:style w:type="paragraph" w:styleId="BalloonText">
    <w:name w:val="Balloon Text"/>
    <w:basedOn w:val="Normal"/>
    <w:link w:val="BalloonTextChar"/>
    <w:rsid w:val="002A0F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0F65"/>
    <w:rPr>
      <w:rFonts w:ascii="Tahoma" w:hAnsi="Tahoma" w:cs="Tahoma"/>
      <w:color w:val="FF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7AD"/>
    <w:pPr>
      <w:ind w:left="720"/>
      <w:contextualSpacing/>
    </w:pPr>
  </w:style>
  <w:style w:type="character" w:customStyle="1" w:styleId="il">
    <w:name w:val="il"/>
    <w:basedOn w:val="DefaultParagraphFont"/>
    <w:rsid w:val="0008004D"/>
  </w:style>
  <w:style w:type="character" w:customStyle="1" w:styleId="go">
    <w:name w:val="go"/>
    <w:basedOn w:val="DefaultParagraphFont"/>
    <w:rsid w:val="00312298"/>
  </w:style>
  <w:style w:type="character" w:customStyle="1" w:styleId="st">
    <w:name w:val="st"/>
    <w:basedOn w:val="DefaultParagraphFont"/>
    <w:rsid w:val="001D4ACB"/>
  </w:style>
  <w:style w:type="paragraph" w:customStyle="1" w:styleId="BogihpbthnhubinanhNgc0977825999">
    <w:name w:val="Báo giá hộp bổ thận hàu biển anh Ngọc 0977.825.999"/>
    <w:basedOn w:val="Normal"/>
    <w:qFormat/>
    <w:rsid w:val="009404EE"/>
    <w:pPr>
      <w:tabs>
        <w:tab w:val="left" w:pos="567"/>
      </w:tabs>
      <w:spacing w:line="276" w:lineRule="auto"/>
    </w:pPr>
    <w:rPr>
      <w:rFonts w:ascii="Times New Roman" w:hAnsi="Times New Roman"/>
      <w:i/>
      <w:color w:val="auto"/>
      <w:sz w:val="25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\My%20Documents\Downloads\M&#7851;u%20B&#225;o%20Gi&#225;%20Chu&#7849;n%2020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 Báo Giá Chuẩn 2003</Template>
  <TotalTime>30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In Tuấn Dung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creator>Admin</dc:creator>
  <cp:lastModifiedBy>KhanhOwen</cp:lastModifiedBy>
  <cp:revision>17</cp:revision>
  <cp:lastPrinted>2023-05-10T08:20:00Z</cp:lastPrinted>
  <dcterms:created xsi:type="dcterms:W3CDTF">2023-05-10T08:16:00Z</dcterms:created>
  <dcterms:modified xsi:type="dcterms:W3CDTF">2023-05-11T12:04:00Z</dcterms:modified>
</cp:coreProperties>
</file>