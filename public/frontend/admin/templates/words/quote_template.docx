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7D777" w14:textId="5AD3748F" w:rsidR="00777952" w:rsidRPr="000229A6" w:rsidRDefault="00C736B6" w:rsidP="00777952">
      <w:pPr>
        <w:tabs>
          <w:tab w:val="left" w:pos="567"/>
        </w:tabs>
        <w:spacing w:line="276" w:lineRule="auto"/>
        <w:jc w:val="both"/>
        <w:rPr>
          <w:rFonts w:ascii="Times New Roman" w:hAnsi="Times New Roman"/>
          <w:color w:val="000000"/>
          <w:sz w:val="23"/>
          <w:szCs w:val="25"/>
        </w:rPr>
      </w:pPr>
      <w:r>
        <w:rPr>
          <w:rFonts w:ascii="Times New Roman" w:hAnsi="Times New Roman"/>
          <w:noProof/>
          <w:color w:val="000000"/>
          <w:sz w:val="17"/>
          <w:szCs w:val="25"/>
          <w:lang w:val="en-GB" w:eastAsia="en-GB"/>
        </w:rPr>
        <w:drawing>
          <wp:inline distT="0" distB="0" distL="0" distR="0" wp14:anchorId="07124AC8" wp14:editId="03F7F736">
            <wp:extent cx="6334125" cy="1323975"/>
            <wp:effectExtent l="0" t="0" r="9525" b="9525"/>
            <wp:docPr id="8" name="Picture 8" descr="C:\Users\pc\Desktop\Tiêu đề báo giá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c\Desktop\Tiêu đề báo giá 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1E51F" w14:textId="77777777" w:rsidR="003948B4" w:rsidRPr="000229A6" w:rsidRDefault="003948B4" w:rsidP="007E53AE">
      <w:pPr>
        <w:tabs>
          <w:tab w:val="left" w:pos="567"/>
        </w:tabs>
        <w:spacing w:line="276" w:lineRule="auto"/>
        <w:jc w:val="center"/>
        <w:rPr>
          <w:rFonts w:ascii="Times New Roman" w:hAnsi="Times New Roman"/>
          <w:b/>
          <w:sz w:val="23"/>
          <w:szCs w:val="25"/>
        </w:rPr>
      </w:pPr>
    </w:p>
    <w:p w14:paraId="149F9787" w14:textId="77777777" w:rsidR="00B956C9" w:rsidRPr="00975AEF" w:rsidRDefault="006E6CE5" w:rsidP="007E53AE">
      <w:pPr>
        <w:tabs>
          <w:tab w:val="left" w:pos="567"/>
        </w:tabs>
        <w:spacing w:line="276" w:lineRule="auto"/>
        <w:jc w:val="center"/>
        <w:rPr>
          <w:rFonts w:ascii="Times New Roman" w:hAnsi="Times New Roman"/>
          <w:b/>
          <w:color w:val="000000" w:themeColor="text1"/>
          <w:sz w:val="41"/>
          <w:szCs w:val="25"/>
        </w:rPr>
      </w:pPr>
      <w:r w:rsidRPr="00975AEF">
        <w:rPr>
          <w:rFonts w:ascii="Times New Roman" w:hAnsi="Times New Roman"/>
          <w:b/>
          <w:color w:val="000000" w:themeColor="text1"/>
          <w:sz w:val="41"/>
          <w:szCs w:val="25"/>
        </w:rPr>
        <w:t>BẢNG BÁO GIÁ</w:t>
      </w:r>
    </w:p>
    <w:tbl>
      <w:tblPr>
        <w:tblW w:w="9550" w:type="dxa"/>
        <w:tblInd w:w="198" w:type="dxa"/>
        <w:tblLayout w:type="fixed"/>
        <w:tblLook w:val="04A0" w:firstRow="1" w:lastRow="0" w:firstColumn="1" w:lastColumn="0" w:noHBand="0" w:noVBand="1"/>
      </w:tblPr>
      <w:tblGrid>
        <w:gridCol w:w="1191"/>
        <w:gridCol w:w="272"/>
        <w:gridCol w:w="8087"/>
      </w:tblGrid>
      <w:tr w:rsidR="00975AEF" w:rsidRPr="00975AEF" w14:paraId="51498BCA" w14:textId="77777777" w:rsidTr="001245C0">
        <w:trPr>
          <w:trHeight w:val="318"/>
        </w:trPr>
        <w:tc>
          <w:tcPr>
            <w:tcW w:w="1191" w:type="dxa"/>
          </w:tcPr>
          <w:p w14:paraId="023C0BB2" w14:textId="77777777" w:rsidR="009404EE" w:rsidRPr="00975AEF" w:rsidRDefault="009404EE" w:rsidP="009F24E6">
            <w:pPr>
              <w:tabs>
                <w:tab w:val="left" w:pos="567"/>
              </w:tabs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 xml:space="preserve">Kính gửi </w:t>
            </w:r>
          </w:p>
        </w:tc>
        <w:tc>
          <w:tcPr>
            <w:tcW w:w="272" w:type="dxa"/>
          </w:tcPr>
          <w:p w14:paraId="54994B82" w14:textId="77777777" w:rsidR="009404EE" w:rsidRPr="00975AEF" w:rsidRDefault="009404EE" w:rsidP="009F24E6">
            <w:pPr>
              <w:tabs>
                <w:tab w:val="left" w:pos="567"/>
              </w:tabs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>:</w:t>
            </w:r>
          </w:p>
        </w:tc>
        <w:tc>
          <w:tcPr>
            <w:tcW w:w="8087" w:type="dxa"/>
          </w:tcPr>
          <w:p w14:paraId="17F29BA3" w14:textId="5991F66B" w:rsidR="009404EE" w:rsidRPr="00975AEF" w:rsidRDefault="00BB6B49" w:rsidP="009F24E6">
            <w:pPr>
              <w:autoSpaceDE w:val="0"/>
              <w:snapToGrid w:val="0"/>
              <w:spacing w:before="40" w:after="40" w:line="276" w:lineRule="auto"/>
              <w:rPr>
                <w:rFonts w:ascii="Times New Roman" w:hAnsi="Times New Roman"/>
                <w:b/>
                <w:bCs/>
                <w:i/>
                <w:color w:val="000000" w:themeColor="text1"/>
                <w:sz w:val="23"/>
                <w:szCs w:val="25"/>
              </w:rPr>
            </w:pPr>
            <w:r>
              <w:rPr>
                <w:rFonts w:ascii="Times New Roman" w:hAnsi="Times New Roman"/>
                <w:b/>
                <w:bCs/>
                <w:i/>
                <w:color w:val="000000" w:themeColor="text1"/>
                <w:sz w:val="23"/>
                <w:szCs w:val="25"/>
              </w:rPr>
              <w:t>${customer_name}</w:t>
            </w:r>
            <w:r w:rsidR="009404EE" w:rsidRPr="00975AEF">
              <w:rPr>
                <w:rFonts w:ascii="Times New Roman" w:hAnsi="Times New Roman"/>
                <w:b/>
                <w:bCs/>
                <w:i/>
                <w:color w:val="000000" w:themeColor="text1"/>
                <w:sz w:val="23"/>
                <w:szCs w:val="25"/>
              </w:rPr>
              <w:t xml:space="preserve">  </w:t>
            </w:r>
          </w:p>
        </w:tc>
      </w:tr>
      <w:tr w:rsidR="00975AEF" w:rsidRPr="00975AEF" w14:paraId="25743094" w14:textId="77777777" w:rsidTr="001245C0">
        <w:trPr>
          <w:trHeight w:val="318"/>
        </w:trPr>
        <w:tc>
          <w:tcPr>
            <w:tcW w:w="1191" w:type="dxa"/>
          </w:tcPr>
          <w:p w14:paraId="0D849A7B" w14:textId="77777777" w:rsidR="009404EE" w:rsidRPr="00975AEF" w:rsidRDefault="009404EE" w:rsidP="009F24E6">
            <w:pPr>
              <w:tabs>
                <w:tab w:val="left" w:pos="567"/>
              </w:tabs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>Đại diện</w:t>
            </w:r>
          </w:p>
        </w:tc>
        <w:tc>
          <w:tcPr>
            <w:tcW w:w="272" w:type="dxa"/>
          </w:tcPr>
          <w:p w14:paraId="332708D9" w14:textId="77777777" w:rsidR="009404EE" w:rsidRPr="00975AEF" w:rsidRDefault="009404EE" w:rsidP="009F24E6">
            <w:pPr>
              <w:tabs>
                <w:tab w:val="left" w:pos="567"/>
              </w:tabs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>:</w:t>
            </w:r>
          </w:p>
        </w:tc>
        <w:tc>
          <w:tcPr>
            <w:tcW w:w="8087" w:type="dxa"/>
          </w:tcPr>
          <w:p w14:paraId="7B8B2E17" w14:textId="00C2FE46" w:rsidR="009404EE" w:rsidRPr="00975AEF" w:rsidRDefault="00BB6B49" w:rsidP="009F24E6">
            <w:pPr>
              <w:autoSpaceDE w:val="0"/>
              <w:snapToGrid w:val="0"/>
              <w:spacing w:before="40" w:after="40" w:line="276" w:lineRule="auto"/>
              <w:rPr>
                <w:rFonts w:ascii="Times New Roman" w:hAnsi="Times New Roman"/>
                <w:bCs/>
                <w:i/>
                <w:color w:val="000000" w:themeColor="text1"/>
                <w:sz w:val="23"/>
                <w:szCs w:val="25"/>
              </w:rPr>
            </w:pPr>
            <w:r>
              <w:rPr>
                <w:rFonts w:ascii="Times New Roman" w:hAnsi="Times New Roman"/>
                <w:bCs/>
                <w:i/>
                <w:color w:val="000000" w:themeColor="text1"/>
                <w:sz w:val="23"/>
                <w:szCs w:val="25"/>
              </w:rPr>
              <w:t>${customer_contacter}</w:t>
            </w:r>
            <w:r w:rsidR="009404EE" w:rsidRPr="00975AEF">
              <w:rPr>
                <w:rFonts w:ascii="Times New Roman" w:hAnsi="Times New Roman"/>
                <w:bCs/>
                <w:i/>
                <w:color w:val="000000" w:themeColor="text1"/>
                <w:sz w:val="23"/>
                <w:szCs w:val="25"/>
              </w:rPr>
              <w:t xml:space="preserve">  </w:t>
            </w:r>
          </w:p>
        </w:tc>
      </w:tr>
      <w:tr w:rsidR="00975AEF" w:rsidRPr="00975AEF" w14:paraId="7714F8EC" w14:textId="77777777" w:rsidTr="001245C0">
        <w:trPr>
          <w:trHeight w:val="360"/>
        </w:trPr>
        <w:tc>
          <w:tcPr>
            <w:tcW w:w="1191" w:type="dxa"/>
          </w:tcPr>
          <w:p w14:paraId="757859C8" w14:textId="77777777" w:rsidR="009404EE" w:rsidRPr="00975AEF" w:rsidRDefault="009404EE" w:rsidP="009F24E6">
            <w:pPr>
              <w:tabs>
                <w:tab w:val="left" w:pos="567"/>
              </w:tabs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>Tel</w:t>
            </w:r>
          </w:p>
        </w:tc>
        <w:tc>
          <w:tcPr>
            <w:tcW w:w="272" w:type="dxa"/>
          </w:tcPr>
          <w:p w14:paraId="25193A74" w14:textId="77777777" w:rsidR="009404EE" w:rsidRPr="00975AEF" w:rsidRDefault="009404EE" w:rsidP="009F24E6">
            <w:pPr>
              <w:tabs>
                <w:tab w:val="left" w:pos="567"/>
              </w:tabs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>:</w:t>
            </w:r>
          </w:p>
        </w:tc>
        <w:tc>
          <w:tcPr>
            <w:tcW w:w="8087" w:type="dxa"/>
          </w:tcPr>
          <w:p w14:paraId="53E44417" w14:textId="2F878473" w:rsidR="009404EE" w:rsidRPr="00975AEF" w:rsidRDefault="00BB6B49" w:rsidP="009F24E6">
            <w:pPr>
              <w:tabs>
                <w:tab w:val="left" w:pos="567"/>
              </w:tabs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>
              <w:rPr>
                <w:rFonts w:ascii="Times New Roman" w:hAnsi="Times New Roman"/>
                <w:bCs/>
                <w:i/>
                <w:color w:val="000000" w:themeColor="text1"/>
                <w:sz w:val="23"/>
                <w:szCs w:val="25"/>
              </w:rPr>
              <w:t>${customer_phone}</w:t>
            </w:r>
            <w:r w:rsidR="009404EE" w:rsidRPr="00975AEF">
              <w:rPr>
                <w:rFonts w:ascii="Times New Roman" w:hAnsi="Times New Roman"/>
                <w:bCs/>
                <w:i/>
                <w:color w:val="000000" w:themeColor="text1"/>
                <w:sz w:val="23"/>
                <w:szCs w:val="25"/>
              </w:rPr>
              <w:t xml:space="preserve"> </w:t>
            </w:r>
          </w:p>
        </w:tc>
      </w:tr>
      <w:tr w:rsidR="00975AEF" w:rsidRPr="00975AEF" w14:paraId="0625447E" w14:textId="77777777" w:rsidTr="001245C0">
        <w:trPr>
          <w:trHeight w:val="360"/>
        </w:trPr>
        <w:tc>
          <w:tcPr>
            <w:tcW w:w="1191" w:type="dxa"/>
          </w:tcPr>
          <w:p w14:paraId="7A9E7C61" w14:textId="77777777" w:rsidR="009404EE" w:rsidRPr="00975AEF" w:rsidRDefault="009404EE" w:rsidP="009F24E6">
            <w:pPr>
              <w:tabs>
                <w:tab w:val="left" w:pos="567"/>
              </w:tabs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>Địa chỉ</w:t>
            </w:r>
          </w:p>
        </w:tc>
        <w:tc>
          <w:tcPr>
            <w:tcW w:w="272" w:type="dxa"/>
          </w:tcPr>
          <w:p w14:paraId="2D167ED0" w14:textId="77777777" w:rsidR="009404EE" w:rsidRPr="00975AEF" w:rsidRDefault="009404EE" w:rsidP="009F24E6">
            <w:pPr>
              <w:tabs>
                <w:tab w:val="left" w:pos="567"/>
              </w:tabs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>:</w:t>
            </w:r>
          </w:p>
        </w:tc>
        <w:tc>
          <w:tcPr>
            <w:tcW w:w="8087" w:type="dxa"/>
          </w:tcPr>
          <w:p w14:paraId="530BC8DA" w14:textId="7AA45611" w:rsidR="009404EE" w:rsidRPr="00975AEF" w:rsidRDefault="00BB6B49" w:rsidP="009F24E6">
            <w:pPr>
              <w:pStyle w:val="BogihpbthnhubinanhNgc0977825999"/>
              <w:rPr>
                <w:color w:val="000000" w:themeColor="text1"/>
                <w:sz w:val="23"/>
              </w:rPr>
            </w:pPr>
            <w:r>
              <w:rPr>
                <w:bCs/>
                <w:color w:val="000000" w:themeColor="text1"/>
                <w:sz w:val="23"/>
              </w:rPr>
              <w:t>${customer_address}</w:t>
            </w:r>
            <w:r w:rsidR="009404EE" w:rsidRPr="00975AEF">
              <w:rPr>
                <w:bCs/>
                <w:color w:val="000000" w:themeColor="text1"/>
                <w:sz w:val="23"/>
              </w:rPr>
              <w:t xml:space="preserve">  </w:t>
            </w:r>
          </w:p>
        </w:tc>
      </w:tr>
      <w:tr w:rsidR="00975AEF" w:rsidRPr="00975AEF" w14:paraId="3214048B" w14:textId="77777777" w:rsidTr="001245C0">
        <w:trPr>
          <w:trHeight w:val="360"/>
        </w:trPr>
        <w:tc>
          <w:tcPr>
            <w:tcW w:w="1191" w:type="dxa"/>
          </w:tcPr>
          <w:p w14:paraId="5EC13B76" w14:textId="77777777" w:rsidR="009404EE" w:rsidRPr="00975AEF" w:rsidRDefault="009404EE" w:rsidP="009F24E6">
            <w:pPr>
              <w:tabs>
                <w:tab w:val="left" w:pos="567"/>
              </w:tabs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>Email</w:t>
            </w:r>
          </w:p>
        </w:tc>
        <w:tc>
          <w:tcPr>
            <w:tcW w:w="272" w:type="dxa"/>
          </w:tcPr>
          <w:p w14:paraId="361305B8" w14:textId="77777777" w:rsidR="009404EE" w:rsidRPr="00975AEF" w:rsidRDefault="009404EE" w:rsidP="009F24E6">
            <w:pPr>
              <w:tabs>
                <w:tab w:val="left" w:pos="567"/>
              </w:tabs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>:</w:t>
            </w:r>
          </w:p>
        </w:tc>
        <w:tc>
          <w:tcPr>
            <w:tcW w:w="8087" w:type="dxa"/>
          </w:tcPr>
          <w:p w14:paraId="12CF343F" w14:textId="403D540E" w:rsidR="009404EE" w:rsidRPr="00975AEF" w:rsidRDefault="00BB6B49" w:rsidP="009F24E6">
            <w:pPr>
              <w:pStyle w:val="BogihpbthnhubinanhNgc0977825999"/>
              <w:rPr>
                <w:bCs/>
                <w:color w:val="000000" w:themeColor="text1"/>
                <w:sz w:val="23"/>
              </w:rPr>
            </w:pPr>
            <w:r>
              <w:rPr>
                <w:bCs/>
                <w:color w:val="000000" w:themeColor="text1"/>
                <w:sz w:val="23"/>
              </w:rPr>
              <w:t>${customer_email}</w:t>
            </w:r>
          </w:p>
        </w:tc>
      </w:tr>
    </w:tbl>
    <w:p w14:paraId="0183B8F6" w14:textId="77777777" w:rsidR="009404EE" w:rsidRPr="00975AEF" w:rsidRDefault="009404EE" w:rsidP="00D569C8">
      <w:pPr>
        <w:tabs>
          <w:tab w:val="left" w:pos="567"/>
        </w:tabs>
        <w:spacing w:line="276" w:lineRule="auto"/>
        <w:rPr>
          <w:rFonts w:ascii="Times New Roman" w:hAnsi="Times New Roman"/>
          <w:b/>
          <w:color w:val="000000" w:themeColor="text1"/>
          <w:sz w:val="23"/>
          <w:szCs w:val="25"/>
        </w:rPr>
      </w:pPr>
    </w:p>
    <w:p w14:paraId="0834D68D" w14:textId="77777777" w:rsidR="00D97245" w:rsidRPr="00975AEF" w:rsidRDefault="00FE4FAA" w:rsidP="00D569C8">
      <w:pPr>
        <w:tabs>
          <w:tab w:val="left" w:pos="567"/>
        </w:tabs>
        <w:spacing w:line="276" w:lineRule="auto"/>
        <w:rPr>
          <w:rFonts w:ascii="Times New Roman" w:hAnsi="Times New Roman"/>
          <w:i/>
          <w:color w:val="000000" w:themeColor="text1"/>
          <w:sz w:val="23"/>
          <w:szCs w:val="25"/>
          <w:lang w:val="vi-VN"/>
        </w:rPr>
      </w:pP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C</w:t>
      </w:r>
      <w:r w:rsidR="00F03E21" w:rsidRPr="00975AEF">
        <w:rPr>
          <w:rFonts w:ascii="Times New Roman" w:hAnsi="Times New Roman"/>
          <w:i/>
          <w:color w:val="000000" w:themeColor="text1"/>
          <w:sz w:val="23"/>
          <w:szCs w:val="25"/>
          <w:lang w:val="vi-VN"/>
        </w:rPr>
        <w:t xml:space="preserve">ty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CP</w:t>
      </w:r>
      <w:r w:rsidR="00F03E21" w:rsidRPr="00975AEF">
        <w:rPr>
          <w:rFonts w:ascii="Times New Roman" w:hAnsi="Times New Roman"/>
          <w:i/>
          <w:color w:val="000000" w:themeColor="text1"/>
          <w:sz w:val="23"/>
          <w:szCs w:val="25"/>
          <w:lang w:val="vi-VN"/>
        </w:rPr>
        <w:t xml:space="preserve"> in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&amp; SX bao bì</w:t>
      </w:r>
      <w:r w:rsidR="00F03E21" w:rsidRPr="00975AEF">
        <w:rPr>
          <w:rFonts w:ascii="Times New Roman" w:hAnsi="Times New Roman"/>
          <w:i/>
          <w:color w:val="000000" w:themeColor="text1"/>
          <w:sz w:val="23"/>
          <w:szCs w:val="25"/>
          <w:lang w:val="vi-VN"/>
        </w:rPr>
        <w:t xml:space="preserve"> Tuấn Dung xin gửi báo giá theo yêu cầu của quý khách. Chúc quý khá</w:t>
      </w:r>
      <w:r w:rsidR="00D97245" w:rsidRPr="00975AEF">
        <w:rPr>
          <w:rFonts w:ascii="Times New Roman" w:hAnsi="Times New Roman"/>
          <w:i/>
          <w:color w:val="000000" w:themeColor="text1"/>
          <w:sz w:val="23"/>
          <w:szCs w:val="25"/>
          <w:lang w:val="vi-VN"/>
        </w:rPr>
        <w:t>ch</w:t>
      </w:r>
    </w:p>
    <w:p w14:paraId="6E178582" w14:textId="77777777" w:rsidR="00680E7A" w:rsidRPr="00975AEF" w:rsidRDefault="00D97245" w:rsidP="009231AC">
      <w:pPr>
        <w:tabs>
          <w:tab w:val="left" w:pos="567"/>
        </w:tabs>
        <w:spacing w:line="276" w:lineRule="auto"/>
        <w:jc w:val="center"/>
        <w:rPr>
          <w:rFonts w:ascii="Times New Roman" w:hAnsi="Times New Roman"/>
          <w:i/>
          <w:color w:val="000000" w:themeColor="text1"/>
          <w:sz w:val="23"/>
          <w:szCs w:val="25"/>
          <w:lang w:val="vi-VN"/>
        </w:rPr>
      </w:pPr>
      <w:r w:rsidRPr="00975AEF">
        <w:rPr>
          <w:rFonts w:ascii="Times New Roman" w:hAnsi="Times New Roman"/>
          <w:i/>
          <w:color w:val="000000" w:themeColor="text1"/>
          <w:sz w:val="23"/>
          <w:szCs w:val="25"/>
          <w:lang w:val="vi-VN"/>
        </w:rPr>
        <w:t>Mạnh khỏe – Hạnh phúc – A</w:t>
      </w:r>
      <w:r w:rsidR="00F03E21" w:rsidRPr="00975AEF">
        <w:rPr>
          <w:rFonts w:ascii="Times New Roman" w:hAnsi="Times New Roman"/>
          <w:i/>
          <w:color w:val="000000" w:themeColor="text1"/>
          <w:sz w:val="23"/>
          <w:szCs w:val="25"/>
          <w:lang w:val="vi-VN"/>
        </w:rPr>
        <w:t>n khan</w:t>
      </w:r>
      <w:r w:rsidR="00695FEF" w:rsidRPr="00975AEF">
        <w:rPr>
          <w:rFonts w:ascii="Times New Roman" w:hAnsi="Times New Roman"/>
          <w:i/>
          <w:color w:val="000000" w:themeColor="text1"/>
          <w:sz w:val="23"/>
          <w:szCs w:val="25"/>
          <w:lang w:val="vi-VN"/>
        </w:rPr>
        <w:t xml:space="preserve">g </w:t>
      </w:r>
      <w:r w:rsidR="00F03E21" w:rsidRPr="00975AEF">
        <w:rPr>
          <w:rFonts w:ascii="Times New Roman" w:hAnsi="Times New Roman"/>
          <w:i/>
          <w:color w:val="000000" w:themeColor="text1"/>
          <w:sz w:val="23"/>
          <w:szCs w:val="25"/>
          <w:lang w:val="vi-VN"/>
        </w:rPr>
        <w:t xml:space="preserve">thịnh </w:t>
      </w:r>
      <w:r w:rsidR="003C1BC0" w:rsidRPr="00975AEF">
        <w:rPr>
          <w:rFonts w:ascii="Times New Roman" w:hAnsi="Times New Roman"/>
          <w:i/>
          <w:color w:val="000000" w:themeColor="text1"/>
          <w:sz w:val="23"/>
          <w:szCs w:val="25"/>
          <w:lang w:val="vi-VN"/>
        </w:rPr>
        <w:t>vượng!</w:t>
      </w:r>
    </w:p>
    <w:tbl>
      <w:tblPr>
        <w:tblW w:w="10323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33"/>
        <w:gridCol w:w="5359"/>
        <w:gridCol w:w="694"/>
        <w:gridCol w:w="967"/>
        <w:gridCol w:w="990"/>
        <w:gridCol w:w="1780"/>
      </w:tblGrid>
      <w:tr w:rsidR="00680E7A" w:rsidRPr="000229A6" w14:paraId="10F08055" w14:textId="77777777" w:rsidTr="00975AEF">
        <w:trPr>
          <w:trHeight w:val="366"/>
          <w:jc w:val="center"/>
        </w:trPr>
        <w:tc>
          <w:tcPr>
            <w:tcW w:w="533" w:type="dxa"/>
            <w:tcBorders>
              <w:top w:val="double" w:sz="4" w:space="0" w:color="auto"/>
              <w:bottom w:val="dashSmallGap" w:sz="4" w:space="0" w:color="auto"/>
            </w:tcBorders>
            <w:shd w:val="clear" w:color="auto" w:fill="C00000"/>
            <w:vAlign w:val="center"/>
          </w:tcPr>
          <w:p w14:paraId="1769C577" w14:textId="04EBD975" w:rsidR="00680E7A" w:rsidRPr="000229A6" w:rsidRDefault="00680E7A" w:rsidP="00D569C8">
            <w:pPr>
              <w:spacing w:after="100" w:afterAutospacing="1" w:line="276" w:lineRule="auto"/>
              <w:jc w:val="center"/>
              <w:rPr>
                <w:rFonts w:ascii="Times New Roman" w:hAnsi="Times New Roman"/>
                <w:b/>
                <w:snapToGrid w:val="0"/>
                <w:color w:val="FFFFFF"/>
                <w:sz w:val="23"/>
                <w:szCs w:val="25"/>
              </w:rPr>
            </w:pPr>
            <w:r w:rsidRPr="000229A6">
              <w:rPr>
                <w:rFonts w:ascii="Times New Roman" w:hAnsi="Times New Roman"/>
                <w:b/>
                <w:snapToGrid w:val="0"/>
                <w:color w:val="FFFFFF"/>
                <w:sz w:val="23"/>
                <w:szCs w:val="25"/>
              </w:rPr>
              <w:t>TT</w:t>
            </w:r>
          </w:p>
        </w:tc>
        <w:tc>
          <w:tcPr>
            <w:tcW w:w="5359" w:type="dxa"/>
            <w:tcBorders>
              <w:top w:val="double" w:sz="4" w:space="0" w:color="auto"/>
              <w:bottom w:val="dashSmallGap" w:sz="4" w:space="0" w:color="auto"/>
            </w:tcBorders>
            <w:shd w:val="clear" w:color="auto" w:fill="C00000"/>
            <w:vAlign w:val="center"/>
          </w:tcPr>
          <w:p w14:paraId="4FC915CF" w14:textId="77777777" w:rsidR="00680E7A" w:rsidRPr="000229A6" w:rsidRDefault="00680E7A" w:rsidP="00D569C8">
            <w:pPr>
              <w:spacing w:after="100" w:afterAutospacing="1" w:line="276" w:lineRule="auto"/>
              <w:jc w:val="center"/>
              <w:rPr>
                <w:rFonts w:ascii="Times New Roman" w:hAnsi="Times New Roman"/>
                <w:b/>
                <w:snapToGrid w:val="0"/>
                <w:color w:val="FFFFFF"/>
                <w:sz w:val="23"/>
                <w:szCs w:val="25"/>
              </w:rPr>
            </w:pPr>
            <w:r w:rsidRPr="000229A6">
              <w:rPr>
                <w:rFonts w:ascii="Times New Roman" w:hAnsi="Times New Roman"/>
                <w:b/>
                <w:snapToGrid w:val="0"/>
                <w:color w:val="FFFFFF"/>
                <w:sz w:val="23"/>
                <w:szCs w:val="25"/>
              </w:rPr>
              <w:t>NỘI DUNG</w:t>
            </w:r>
          </w:p>
        </w:tc>
        <w:tc>
          <w:tcPr>
            <w:tcW w:w="694" w:type="dxa"/>
            <w:tcBorders>
              <w:top w:val="double" w:sz="4" w:space="0" w:color="auto"/>
              <w:bottom w:val="dashSmallGap" w:sz="4" w:space="0" w:color="auto"/>
            </w:tcBorders>
            <w:shd w:val="clear" w:color="auto" w:fill="C00000"/>
            <w:vAlign w:val="center"/>
          </w:tcPr>
          <w:p w14:paraId="70568D26" w14:textId="77777777" w:rsidR="00680E7A" w:rsidRPr="000229A6" w:rsidRDefault="00680E7A" w:rsidP="00D569C8">
            <w:pPr>
              <w:spacing w:after="100" w:afterAutospacing="1" w:line="276" w:lineRule="auto"/>
              <w:jc w:val="center"/>
              <w:rPr>
                <w:rFonts w:ascii="Times New Roman" w:hAnsi="Times New Roman"/>
                <w:b/>
                <w:snapToGrid w:val="0"/>
                <w:color w:val="FFFFFF"/>
                <w:sz w:val="23"/>
                <w:szCs w:val="25"/>
              </w:rPr>
            </w:pPr>
            <w:r w:rsidRPr="000229A6">
              <w:rPr>
                <w:rFonts w:ascii="Times New Roman" w:hAnsi="Times New Roman"/>
                <w:b/>
                <w:snapToGrid w:val="0"/>
                <w:color w:val="FFFFFF"/>
                <w:sz w:val="23"/>
                <w:szCs w:val="25"/>
              </w:rPr>
              <w:t>ĐVT</w:t>
            </w:r>
          </w:p>
        </w:tc>
        <w:tc>
          <w:tcPr>
            <w:tcW w:w="967" w:type="dxa"/>
            <w:tcBorders>
              <w:top w:val="double" w:sz="4" w:space="0" w:color="auto"/>
              <w:bottom w:val="dashSmallGap" w:sz="4" w:space="0" w:color="auto"/>
            </w:tcBorders>
            <w:shd w:val="clear" w:color="auto" w:fill="C00000"/>
            <w:vAlign w:val="center"/>
          </w:tcPr>
          <w:p w14:paraId="4371DAAC" w14:textId="77777777" w:rsidR="00680E7A" w:rsidRPr="000229A6" w:rsidRDefault="00680E7A" w:rsidP="00D569C8">
            <w:pPr>
              <w:spacing w:after="100" w:afterAutospacing="1" w:line="276" w:lineRule="auto"/>
              <w:jc w:val="center"/>
              <w:rPr>
                <w:rFonts w:ascii="Times New Roman" w:hAnsi="Times New Roman"/>
                <w:b/>
                <w:snapToGrid w:val="0"/>
                <w:color w:val="FFFFFF"/>
                <w:sz w:val="23"/>
                <w:szCs w:val="25"/>
              </w:rPr>
            </w:pPr>
            <w:r w:rsidRPr="000229A6">
              <w:rPr>
                <w:rFonts w:ascii="Times New Roman" w:hAnsi="Times New Roman"/>
                <w:b/>
                <w:snapToGrid w:val="0"/>
                <w:color w:val="FFFFFF"/>
                <w:sz w:val="23"/>
                <w:szCs w:val="25"/>
              </w:rPr>
              <w:t>SL</w:t>
            </w:r>
          </w:p>
        </w:tc>
        <w:tc>
          <w:tcPr>
            <w:tcW w:w="990" w:type="dxa"/>
            <w:tcBorders>
              <w:top w:val="double" w:sz="4" w:space="0" w:color="auto"/>
              <w:bottom w:val="dashSmallGap" w:sz="4" w:space="0" w:color="auto"/>
            </w:tcBorders>
            <w:shd w:val="clear" w:color="auto" w:fill="C00000"/>
            <w:vAlign w:val="center"/>
          </w:tcPr>
          <w:p w14:paraId="01DED9AC" w14:textId="77777777" w:rsidR="00680E7A" w:rsidRPr="000229A6" w:rsidRDefault="00680E7A" w:rsidP="00D569C8">
            <w:pPr>
              <w:spacing w:after="100" w:afterAutospacing="1" w:line="276" w:lineRule="auto"/>
              <w:jc w:val="center"/>
              <w:rPr>
                <w:rFonts w:ascii="Times New Roman" w:hAnsi="Times New Roman"/>
                <w:b/>
                <w:snapToGrid w:val="0"/>
                <w:color w:val="FFFFFF"/>
                <w:sz w:val="23"/>
                <w:szCs w:val="25"/>
                <w:lang w:val="vi-VN"/>
              </w:rPr>
            </w:pPr>
            <w:r w:rsidRPr="000229A6">
              <w:rPr>
                <w:rFonts w:ascii="Times New Roman" w:hAnsi="Times New Roman"/>
                <w:b/>
                <w:snapToGrid w:val="0"/>
                <w:color w:val="FFFFFF"/>
                <w:sz w:val="23"/>
                <w:szCs w:val="25"/>
              </w:rPr>
              <w:t>Đ.GIÁ</w:t>
            </w:r>
          </w:p>
        </w:tc>
        <w:tc>
          <w:tcPr>
            <w:tcW w:w="1780" w:type="dxa"/>
            <w:tcBorders>
              <w:top w:val="double" w:sz="4" w:space="0" w:color="auto"/>
              <w:bottom w:val="dashSmallGap" w:sz="4" w:space="0" w:color="auto"/>
            </w:tcBorders>
            <w:shd w:val="clear" w:color="auto" w:fill="C00000"/>
            <w:vAlign w:val="center"/>
          </w:tcPr>
          <w:p w14:paraId="5D513F26" w14:textId="53E80F26" w:rsidR="00680E7A" w:rsidRPr="000229A6" w:rsidRDefault="00680E7A" w:rsidP="00975AEF">
            <w:pPr>
              <w:spacing w:after="100" w:afterAutospacing="1" w:line="276" w:lineRule="auto"/>
              <w:jc w:val="center"/>
              <w:rPr>
                <w:rFonts w:ascii="Times New Roman" w:hAnsi="Times New Roman"/>
                <w:b/>
                <w:snapToGrid w:val="0"/>
                <w:color w:val="FFFFFF"/>
                <w:sz w:val="23"/>
                <w:szCs w:val="25"/>
              </w:rPr>
            </w:pPr>
            <w:r w:rsidRPr="000229A6">
              <w:rPr>
                <w:rFonts w:ascii="Times New Roman" w:hAnsi="Times New Roman"/>
                <w:b/>
                <w:snapToGrid w:val="0"/>
                <w:color w:val="FFFFFF"/>
                <w:sz w:val="23"/>
                <w:szCs w:val="25"/>
              </w:rPr>
              <w:t xml:space="preserve">T.TIỀN  </w:t>
            </w:r>
          </w:p>
        </w:tc>
      </w:tr>
      <w:tr w:rsidR="007E79B4" w:rsidRPr="000229A6" w14:paraId="7801F92D" w14:textId="77777777" w:rsidTr="00975AEF">
        <w:trPr>
          <w:trHeight w:val="2055"/>
          <w:jc w:val="center"/>
        </w:trPr>
        <w:tc>
          <w:tcPr>
            <w:tcW w:w="533" w:type="dxa"/>
            <w:vAlign w:val="center"/>
          </w:tcPr>
          <w:p w14:paraId="31BD457A" w14:textId="54BEFD55" w:rsidR="007E79B4" w:rsidRPr="000229A6" w:rsidRDefault="00975AEF" w:rsidP="001245C0">
            <w:pPr>
              <w:spacing w:before="120" w:after="120" w:line="276" w:lineRule="auto"/>
              <w:ind w:left="-271"/>
              <w:jc w:val="center"/>
              <w:rPr>
                <w:rFonts w:ascii="Times New Roman" w:hAnsi="Times New Roman"/>
                <w:b/>
                <w:snapToGrid w:val="0"/>
                <w:color w:val="auto"/>
                <w:sz w:val="23"/>
                <w:szCs w:val="25"/>
              </w:rPr>
            </w:pPr>
            <w:r>
              <w:rPr>
                <w:rFonts w:ascii="Times New Roman" w:hAnsi="Times New Roman"/>
                <w:b/>
                <w:snapToGrid w:val="0"/>
                <w:color w:val="auto"/>
                <w:sz w:val="23"/>
                <w:szCs w:val="25"/>
              </w:rPr>
              <w:t xml:space="preserve">     </w:t>
            </w:r>
            <w:r w:rsidR="00063E53">
              <w:rPr>
                <w:rFonts w:ascii="Times New Roman" w:hAnsi="Times New Roman"/>
                <w:b/>
                <w:snapToGrid w:val="0"/>
                <w:color w:val="auto"/>
                <w:sz w:val="23"/>
                <w:szCs w:val="25"/>
              </w:rPr>
              <w:t>${pro_num}</w:t>
            </w:r>
          </w:p>
        </w:tc>
        <w:tc>
          <w:tcPr>
            <w:tcW w:w="5359" w:type="dxa"/>
          </w:tcPr>
          <w:p w14:paraId="451F27D8" w14:textId="77777777" w:rsidR="007E79B4" w:rsidRPr="000229A6" w:rsidRDefault="007E79B4" w:rsidP="00F95B82">
            <w:pPr>
              <w:spacing w:line="276" w:lineRule="auto"/>
              <w:rPr>
                <w:rFonts w:ascii="Times New Roman" w:hAnsi="Times New Roman"/>
                <w:b/>
                <w:i/>
                <w:color w:val="auto"/>
                <w:sz w:val="23"/>
                <w:szCs w:val="25"/>
              </w:rPr>
            </w:pPr>
          </w:p>
          <w:p w14:paraId="11278794" w14:textId="156575A2" w:rsidR="007E79B4" w:rsidRPr="00975AEF" w:rsidRDefault="00063E53" w:rsidP="0078369A">
            <w:pPr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3"/>
                <w:szCs w:val="25"/>
              </w:rPr>
              <w:t>${pro_name}</w:t>
            </w:r>
            <w:r w:rsidR="007E79B4" w:rsidRPr="00975AEF">
              <w:rPr>
                <w:rFonts w:ascii="Times New Roman" w:hAnsi="Times New Roman"/>
                <w:i/>
                <w:iCs/>
                <w:color w:val="000000" w:themeColor="text1"/>
                <w:sz w:val="23"/>
                <w:szCs w:val="25"/>
              </w:rPr>
              <w:t xml:space="preserve"> </w:t>
            </w:r>
          </w:p>
          <w:p w14:paraId="3488F4C9" w14:textId="623F31B3" w:rsidR="007E79B4" w:rsidRPr="00975AEF" w:rsidRDefault="007E79B4" w:rsidP="00F95B82">
            <w:pPr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b/>
                <w:i/>
                <w:iCs/>
                <w:color w:val="000000" w:themeColor="text1"/>
                <w:sz w:val="23"/>
                <w:szCs w:val="25"/>
              </w:rPr>
              <w:t xml:space="preserve">Chất liệu giấy bồi </w:t>
            </w: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 xml:space="preserve">: </w:t>
            </w:r>
            <w:r w:rsidR="00470E62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>${paper_materal}</w:t>
            </w:r>
          </w:p>
          <w:p w14:paraId="05238975" w14:textId="7836F586" w:rsidR="007E79B4" w:rsidRPr="00975AEF" w:rsidRDefault="007E79B4" w:rsidP="00F95B82">
            <w:pPr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b/>
                <w:i/>
                <w:iCs/>
                <w:color w:val="000000" w:themeColor="text1"/>
                <w:sz w:val="23"/>
                <w:szCs w:val="25"/>
              </w:rPr>
              <w:t>Kích thước</w:t>
            </w:r>
            <w:r w:rsidRPr="00975AEF">
              <w:rPr>
                <w:rFonts w:ascii="Times New Roman" w:hAnsi="Times New Roman"/>
                <w:i/>
                <w:iCs/>
                <w:color w:val="000000" w:themeColor="text1"/>
                <w:sz w:val="23"/>
                <w:szCs w:val="25"/>
              </w:rPr>
              <w:t xml:space="preserve">: </w:t>
            </w:r>
            <w:r w:rsidR="00EB52C6">
              <w:rPr>
                <w:rFonts w:ascii="Times New Roman" w:hAnsi="Times New Roman"/>
                <w:i/>
                <w:iCs/>
                <w:color w:val="000000" w:themeColor="text1"/>
                <w:sz w:val="23"/>
                <w:szCs w:val="25"/>
              </w:rPr>
              <w:t>${pro_size}</w:t>
            </w:r>
          </w:p>
          <w:p w14:paraId="3F5CF717" w14:textId="23CEB7A9" w:rsidR="007E79B4" w:rsidRPr="00975AEF" w:rsidRDefault="007E79B4" w:rsidP="00F95B82">
            <w:pPr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b/>
                <w:i/>
                <w:color w:val="000000" w:themeColor="text1"/>
                <w:sz w:val="23"/>
                <w:szCs w:val="25"/>
              </w:rPr>
              <w:t>Mẫu Thiết kế do</w:t>
            </w: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 xml:space="preserve">: </w:t>
            </w:r>
            <w:r w:rsidR="006C298B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>${pro_design}</w:t>
            </w:r>
          </w:p>
          <w:p w14:paraId="6C7FFFED" w14:textId="4B091946" w:rsidR="007E79B4" w:rsidRPr="00975AEF" w:rsidRDefault="007E79B4" w:rsidP="00F95B82">
            <w:pPr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b/>
                <w:i/>
                <w:color w:val="000000" w:themeColor="text1"/>
                <w:sz w:val="23"/>
                <w:szCs w:val="25"/>
              </w:rPr>
              <w:t>Công nghệ in</w:t>
            </w: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 xml:space="preserve">: </w:t>
            </w:r>
            <w:r w:rsidR="00E019E5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>${paper_print_tech}</w:t>
            </w: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 xml:space="preserve"> </w:t>
            </w:r>
          </w:p>
          <w:p w14:paraId="3431800B" w14:textId="77777777" w:rsidR="009404EE" w:rsidRPr="004C1C5C" w:rsidRDefault="005276EE" w:rsidP="0078369A">
            <w:pPr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>
              <w:rPr>
                <w:rFonts w:ascii="Times New Roman" w:hAnsi="Times New Roman"/>
                <w:b/>
                <w:i/>
                <w:color w:val="000000" w:themeColor="text1"/>
                <w:sz w:val="23"/>
                <w:szCs w:val="25"/>
              </w:rPr>
              <w:t>${paper_finish}</w:t>
            </w:r>
          </w:p>
          <w:p w14:paraId="30F0A9EC" w14:textId="42ECAB95" w:rsidR="004C1C5C" w:rsidRPr="004C1C5C" w:rsidRDefault="004C1C5C" w:rsidP="004C1C5C">
            <w:pPr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>
              <w:rPr>
                <w:rFonts w:ascii="Times New Roman" w:hAnsi="Times New Roman"/>
                <w:b/>
                <w:i/>
                <w:color w:val="000000" w:themeColor="text1"/>
                <w:sz w:val="23"/>
                <w:szCs w:val="25"/>
              </w:rPr>
              <w:t>Ghi chú</w:t>
            </w: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 xml:space="preserve">: </w:t>
            </w:r>
            <w:r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>${</w:t>
            </w:r>
            <w:r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>product_detail</w:t>
            </w:r>
            <w:bookmarkStart w:id="0" w:name="_GoBack"/>
            <w:bookmarkEnd w:id="0"/>
            <w:r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>}</w:t>
            </w: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 xml:space="preserve"> </w:t>
            </w:r>
          </w:p>
        </w:tc>
        <w:tc>
          <w:tcPr>
            <w:tcW w:w="694" w:type="dxa"/>
            <w:vAlign w:val="center"/>
          </w:tcPr>
          <w:p w14:paraId="1BB39801" w14:textId="77777777" w:rsidR="007E79B4" w:rsidRPr="000229A6" w:rsidRDefault="007E79B4" w:rsidP="00F95B82">
            <w:pPr>
              <w:spacing w:before="120" w:after="120" w:line="276" w:lineRule="auto"/>
              <w:jc w:val="center"/>
              <w:rPr>
                <w:rFonts w:ascii="Times New Roman" w:hAnsi="Times New Roman"/>
                <w:i/>
                <w:snapToGrid w:val="0"/>
                <w:color w:val="auto"/>
                <w:sz w:val="23"/>
                <w:szCs w:val="25"/>
                <w:lang w:val="fr-FR"/>
              </w:rPr>
            </w:pPr>
            <w:r w:rsidRPr="000229A6">
              <w:rPr>
                <w:rFonts w:ascii="Times New Roman" w:hAnsi="Times New Roman"/>
                <w:i/>
                <w:snapToGrid w:val="0"/>
                <w:color w:val="auto"/>
                <w:sz w:val="23"/>
                <w:szCs w:val="25"/>
                <w:lang w:val="fr-FR"/>
              </w:rPr>
              <w:t>Hộp</w:t>
            </w:r>
          </w:p>
        </w:tc>
        <w:tc>
          <w:tcPr>
            <w:tcW w:w="967" w:type="dxa"/>
            <w:vAlign w:val="center"/>
          </w:tcPr>
          <w:p w14:paraId="53DB2CF6" w14:textId="77777777" w:rsidR="007E79B4" w:rsidRPr="000229A6" w:rsidRDefault="007E79B4" w:rsidP="00F95B82">
            <w:pPr>
              <w:spacing w:before="120" w:after="120" w:line="276" w:lineRule="auto"/>
              <w:jc w:val="center"/>
              <w:rPr>
                <w:rFonts w:ascii="Times New Roman" w:hAnsi="Times New Roman"/>
                <w:i/>
                <w:snapToGrid w:val="0"/>
                <w:color w:val="auto"/>
                <w:sz w:val="23"/>
                <w:szCs w:val="25"/>
                <w:lang w:val="fr-FR"/>
              </w:rPr>
            </w:pPr>
          </w:p>
          <w:p w14:paraId="1A58C7F7" w14:textId="16CC4D50" w:rsidR="007E79B4" w:rsidRPr="000229A6" w:rsidRDefault="0078369A" w:rsidP="00F95B82">
            <w:pPr>
              <w:spacing w:before="120" w:after="120" w:line="276" w:lineRule="auto"/>
              <w:jc w:val="center"/>
              <w:rPr>
                <w:rFonts w:ascii="Times New Roman" w:hAnsi="Times New Roman"/>
                <w:i/>
                <w:snapToGrid w:val="0"/>
                <w:color w:val="auto"/>
                <w:sz w:val="23"/>
                <w:szCs w:val="25"/>
                <w:lang w:val="fr-FR"/>
              </w:rPr>
            </w:pPr>
            <w:r>
              <w:rPr>
                <w:rFonts w:ascii="Times New Roman" w:hAnsi="Times New Roman"/>
                <w:i/>
                <w:snapToGrid w:val="0"/>
                <w:color w:val="auto"/>
                <w:sz w:val="23"/>
                <w:szCs w:val="25"/>
                <w:lang w:val="fr-FR"/>
              </w:rPr>
              <w:t>${pro_qty}</w:t>
            </w:r>
          </w:p>
          <w:p w14:paraId="5AFC061A" w14:textId="77777777" w:rsidR="007E79B4" w:rsidRPr="000229A6" w:rsidRDefault="007E79B4" w:rsidP="00F95B82">
            <w:pPr>
              <w:spacing w:before="120" w:after="120" w:line="276" w:lineRule="auto"/>
              <w:jc w:val="center"/>
              <w:rPr>
                <w:rFonts w:ascii="Times New Roman" w:hAnsi="Times New Roman"/>
                <w:i/>
                <w:snapToGrid w:val="0"/>
                <w:color w:val="auto"/>
                <w:sz w:val="23"/>
                <w:szCs w:val="25"/>
                <w:lang w:val="fr-FR"/>
              </w:rPr>
            </w:pPr>
          </w:p>
        </w:tc>
        <w:tc>
          <w:tcPr>
            <w:tcW w:w="990" w:type="dxa"/>
            <w:vAlign w:val="center"/>
          </w:tcPr>
          <w:p w14:paraId="1182F634" w14:textId="3D64AC0F" w:rsidR="007E79B4" w:rsidRPr="000229A6" w:rsidRDefault="00BA504D" w:rsidP="00EA2D72">
            <w:pPr>
              <w:spacing w:before="120" w:after="120" w:line="276" w:lineRule="auto"/>
              <w:jc w:val="center"/>
              <w:rPr>
                <w:rFonts w:ascii="Times New Roman" w:hAnsi="Times New Roman"/>
                <w:i/>
                <w:snapToGrid w:val="0"/>
                <w:color w:val="000000" w:themeColor="text1"/>
                <w:sz w:val="23"/>
                <w:szCs w:val="25"/>
                <w:lang w:val="fr-FR"/>
              </w:rPr>
            </w:pPr>
            <w:r>
              <w:rPr>
                <w:rFonts w:ascii="Times New Roman" w:hAnsi="Times New Roman"/>
                <w:i/>
                <w:snapToGrid w:val="0"/>
                <w:color w:val="000000" w:themeColor="text1"/>
                <w:sz w:val="23"/>
                <w:szCs w:val="25"/>
                <w:lang w:val="fr-FR"/>
              </w:rPr>
              <w:t>${pro_price}</w:t>
            </w:r>
            <w:r w:rsidR="007E79B4" w:rsidRPr="000229A6">
              <w:rPr>
                <w:rFonts w:ascii="Times New Roman" w:hAnsi="Times New Roman"/>
                <w:i/>
                <w:snapToGrid w:val="0"/>
                <w:color w:val="000000" w:themeColor="text1"/>
                <w:sz w:val="23"/>
                <w:szCs w:val="25"/>
                <w:lang w:val="fr-FR"/>
              </w:rPr>
              <w:t>đ</w:t>
            </w:r>
          </w:p>
        </w:tc>
        <w:tc>
          <w:tcPr>
            <w:tcW w:w="1780" w:type="dxa"/>
            <w:vAlign w:val="center"/>
          </w:tcPr>
          <w:p w14:paraId="682BEBCD" w14:textId="327E861E" w:rsidR="007E79B4" w:rsidRPr="000229A6" w:rsidRDefault="00EA2D72" w:rsidP="00EA2D72">
            <w:pPr>
              <w:spacing w:before="120" w:after="120" w:line="276" w:lineRule="auto"/>
              <w:jc w:val="center"/>
              <w:rPr>
                <w:rFonts w:ascii="Times New Roman" w:hAnsi="Times New Roman"/>
                <w:i/>
                <w:snapToGrid w:val="0"/>
                <w:color w:val="000000" w:themeColor="text1"/>
                <w:sz w:val="23"/>
                <w:szCs w:val="25"/>
                <w:lang w:val="fr-FR"/>
              </w:rPr>
            </w:pPr>
            <w:r>
              <w:rPr>
                <w:rFonts w:ascii="Times New Roman" w:hAnsi="Times New Roman"/>
                <w:i/>
                <w:snapToGrid w:val="0"/>
                <w:color w:val="000000" w:themeColor="text1"/>
                <w:sz w:val="23"/>
                <w:szCs w:val="25"/>
                <w:lang w:val="fr-FR"/>
              </w:rPr>
              <w:t>${pro_total}</w:t>
            </w:r>
            <w:r w:rsidRPr="000229A6">
              <w:rPr>
                <w:rFonts w:ascii="Times New Roman" w:hAnsi="Times New Roman"/>
                <w:i/>
                <w:snapToGrid w:val="0"/>
                <w:color w:val="000000" w:themeColor="text1"/>
                <w:sz w:val="23"/>
                <w:szCs w:val="25"/>
                <w:lang w:val="fr-FR"/>
              </w:rPr>
              <w:t>đ</w:t>
            </w:r>
          </w:p>
        </w:tc>
      </w:tr>
      <w:tr w:rsidR="00B446F5" w:rsidRPr="000229A6" w14:paraId="2CB5876D" w14:textId="77777777" w:rsidTr="00975AEF">
        <w:trPr>
          <w:trHeight w:val="554"/>
          <w:jc w:val="center"/>
        </w:trPr>
        <w:tc>
          <w:tcPr>
            <w:tcW w:w="533" w:type="dxa"/>
            <w:vAlign w:val="center"/>
          </w:tcPr>
          <w:p w14:paraId="164169D5" w14:textId="24DA52EB" w:rsidR="00B446F5" w:rsidRPr="000229A6" w:rsidRDefault="00B446F5" w:rsidP="00454CA4">
            <w:pPr>
              <w:spacing w:before="120" w:after="120" w:line="276" w:lineRule="auto"/>
              <w:jc w:val="center"/>
              <w:rPr>
                <w:rFonts w:ascii="Times New Roman" w:hAnsi="Times New Roman"/>
                <w:b/>
                <w:snapToGrid w:val="0"/>
                <w:color w:val="auto"/>
                <w:sz w:val="23"/>
                <w:szCs w:val="25"/>
              </w:rPr>
            </w:pPr>
          </w:p>
        </w:tc>
        <w:tc>
          <w:tcPr>
            <w:tcW w:w="8010" w:type="dxa"/>
            <w:gridSpan w:val="4"/>
          </w:tcPr>
          <w:p w14:paraId="6685D3E3" w14:textId="13C5AC2A" w:rsidR="00B446F5" w:rsidRPr="00015D03" w:rsidRDefault="00B446F5" w:rsidP="006E6EA3">
            <w:pPr>
              <w:spacing w:before="120" w:after="120" w:line="276" w:lineRule="auto"/>
              <w:jc w:val="center"/>
              <w:rPr>
                <w:rFonts w:ascii="Times New Roman" w:hAnsi="Times New Roman"/>
                <w:b/>
                <w:snapToGrid w:val="0"/>
                <w:color w:val="auto"/>
                <w:sz w:val="23"/>
                <w:szCs w:val="25"/>
              </w:rPr>
            </w:pPr>
            <w:r w:rsidRPr="000229A6">
              <w:rPr>
                <w:rFonts w:ascii="Times New Roman" w:hAnsi="Times New Roman"/>
                <w:b/>
                <w:snapToGrid w:val="0"/>
                <w:color w:val="auto"/>
                <w:sz w:val="23"/>
                <w:szCs w:val="25"/>
                <w:lang w:val="fr-FR"/>
              </w:rPr>
              <w:t>TỔNG CỘNG CHƯA VAT 10%</w:t>
            </w:r>
            <w:r w:rsidR="00015D03">
              <w:rPr>
                <w:rFonts w:ascii="Times New Roman" w:hAnsi="Times New Roman"/>
                <w:b/>
                <w:snapToGrid w:val="0"/>
                <w:color w:val="auto"/>
                <w:sz w:val="23"/>
                <w:szCs w:val="25"/>
                <w:lang w:val="fr-FR"/>
              </w:rPr>
              <w:t> : ${quote_total}đ</w:t>
            </w:r>
          </w:p>
        </w:tc>
        <w:tc>
          <w:tcPr>
            <w:tcW w:w="1780" w:type="dxa"/>
            <w:vAlign w:val="center"/>
          </w:tcPr>
          <w:p w14:paraId="371E9E8E" w14:textId="77777777" w:rsidR="00B446F5" w:rsidRPr="000229A6" w:rsidRDefault="00B446F5" w:rsidP="00EA122D">
            <w:pPr>
              <w:spacing w:before="120" w:after="120" w:line="276" w:lineRule="auto"/>
              <w:jc w:val="center"/>
              <w:rPr>
                <w:rFonts w:ascii="Times New Roman" w:hAnsi="Times New Roman"/>
                <w:b/>
                <w:snapToGrid w:val="0"/>
                <w:color w:val="auto"/>
                <w:sz w:val="23"/>
                <w:szCs w:val="25"/>
                <w:lang w:val="fr-FR"/>
              </w:rPr>
            </w:pPr>
          </w:p>
        </w:tc>
      </w:tr>
    </w:tbl>
    <w:p w14:paraId="42C52285" w14:textId="77777777" w:rsidR="00D7474D" w:rsidRDefault="00D7474D" w:rsidP="00D569C8">
      <w:pPr>
        <w:spacing w:line="276" w:lineRule="auto"/>
        <w:jc w:val="both"/>
        <w:rPr>
          <w:rFonts w:ascii="Times New Roman" w:hAnsi="Times New Roman"/>
          <w:b/>
          <w:i/>
          <w:color w:val="000000" w:themeColor="text1"/>
          <w:sz w:val="23"/>
          <w:szCs w:val="25"/>
        </w:rPr>
      </w:pPr>
    </w:p>
    <w:p w14:paraId="4B193245" w14:textId="38E4E4E6" w:rsidR="002A0F65" w:rsidRPr="00D7474D" w:rsidRDefault="002A0F65" w:rsidP="00D569C8">
      <w:pPr>
        <w:spacing w:line="276" w:lineRule="auto"/>
        <w:jc w:val="both"/>
        <w:rPr>
          <w:rFonts w:ascii="Times New Roman" w:hAnsi="Times New Roman"/>
          <w:b/>
          <w:i/>
          <w:color w:val="000000" w:themeColor="text1"/>
          <w:sz w:val="23"/>
          <w:szCs w:val="25"/>
        </w:rPr>
      </w:pPr>
      <w:r w:rsidRPr="00D7474D">
        <w:rPr>
          <w:rFonts w:ascii="Times New Roman" w:hAnsi="Times New Roman"/>
          <w:b/>
          <w:i/>
          <w:color w:val="000000" w:themeColor="text1"/>
          <w:sz w:val="23"/>
          <w:szCs w:val="25"/>
        </w:rPr>
        <w:t>Quý</w:t>
      </w:r>
      <w:r w:rsidR="00D7474D" w:rsidRPr="00D7474D">
        <w:rPr>
          <w:rFonts w:ascii="Times New Roman" w:hAnsi="Times New Roman"/>
          <w:b/>
          <w:i/>
          <w:color w:val="000000" w:themeColor="text1"/>
          <w:sz w:val="23"/>
          <w:szCs w:val="25"/>
        </w:rPr>
        <w:t xml:space="preserve"> k</w:t>
      </w:r>
      <w:r w:rsidRPr="00D7474D">
        <w:rPr>
          <w:rFonts w:ascii="Times New Roman" w:hAnsi="Times New Roman"/>
          <w:b/>
          <w:i/>
          <w:color w:val="000000" w:themeColor="text1"/>
          <w:sz w:val="23"/>
          <w:szCs w:val="25"/>
        </w:rPr>
        <w:t>hách</w:t>
      </w:r>
      <w:r w:rsidR="00D7474D" w:rsidRPr="00D7474D">
        <w:rPr>
          <w:rFonts w:ascii="Times New Roman" w:hAnsi="Times New Roman"/>
          <w:b/>
          <w:i/>
          <w:color w:val="000000" w:themeColor="text1"/>
          <w:sz w:val="23"/>
          <w:szCs w:val="25"/>
        </w:rPr>
        <w:t xml:space="preserve"> h</w:t>
      </w:r>
      <w:r w:rsidRPr="00D7474D">
        <w:rPr>
          <w:rFonts w:ascii="Times New Roman" w:hAnsi="Times New Roman"/>
          <w:b/>
          <w:i/>
          <w:color w:val="000000" w:themeColor="text1"/>
          <w:sz w:val="23"/>
          <w:szCs w:val="25"/>
        </w:rPr>
        <w:t>àng</w:t>
      </w:r>
      <w:r w:rsidR="00D7474D" w:rsidRPr="00D7474D">
        <w:rPr>
          <w:rFonts w:ascii="Times New Roman" w:hAnsi="Times New Roman"/>
          <w:b/>
          <w:i/>
          <w:color w:val="000000" w:themeColor="text1"/>
          <w:sz w:val="23"/>
          <w:szCs w:val="25"/>
        </w:rPr>
        <w:t xml:space="preserve"> </w:t>
      </w:r>
      <w:r w:rsidRPr="00D7474D">
        <w:rPr>
          <w:rFonts w:ascii="Times New Roman" w:hAnsi="Times New Roman"/>
          <w:b/>
          <w:i/>
          <w:color w:val="000000" w:themeColor="text1"/>
          <w:sz w:val="23"/>
          <w:szCs w:val="25"/>
        </w:rPr>
        <w:t>lưu ý:</w:t>
      </w:r>
    </w:p>
    <w:p w14:paraId="20AA5A75" w14:textId="77777777" w:rsidR="002A0F65" w:rsidRPr="00975AEF" w:rsidRDefault="00AA6A02" w:rsidP="00D569C8">
      <w:pPr>
        <w:numPr>
          <w:ilvl w:val="0"/>
          <w:numId w:val="12"/>
        </w:numPr>
        <w:spacing w:line="276" w:lineRule="auto"/>
        <w:jc w:val="both"/>
        <w:rPr>
          <w:rFonts w:ascii="Times New Roman" w:hAnsi="Times New Roman"/>
          <w:i/>
          <w:color w:val="000000" w:themeColor="text1"/>
          <w:sz w:val="23"/>
          <w:szCs w:val="25"/>
        </w:rPr>
      </w:pP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giao hàng tại: </w:t>
      </w:r>
      <w:r w:rsidR="00341302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Tại </w:t>
      </w:r>
      <w:r w:rsidR="00D84505" w:rsidRPr="00975AEF">
        <w:rPr>
          <w:rFonts w:ascii="Times New Roman" w:hAnsi="Times New Roman"/>
          <w:i/>
          <w:color w:val="000000" w:themeColor="text1"/>
          <w:sz w:val="23"/>
          <w:szCs w:val="25"/>
        </w:rPr>
        <w:t>Nhà máy</w:t>
      </w:r>
    </w:p>
    <w:p w14:paraId="425D08BB" w14:textId="30E2D215" w:rsidR="002A0F65" w:rsidRPr="00975AEF" w:rsidRDefault="002A0F65" w:rsidP="00D569C8">
      <w:pPr>
        <w:numPr>
          <w:ilvl w:val="0"/>
          <w:numId w:val="12"/>
        </w:numPr>
        <w:spacing w:line="276" w:lineRule="auto"/>
        <w:jc w:val="both"/>
        <w:rPr>
          <w:rFonts w:ascii="Times New Roman" w:hAnsi="Times New Roman"/>
          <w:i/>
          <w:color w:val="000000" w:themeColor="text1"/>
          <w:sz w:val="23"/>
          <w:szCs w:val="25"/>
        </w:rPr>
      </w:pP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Đơn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giá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chưa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bao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gồm </w:t>
      </w:r>
      <w:r w:rsidR="009404EE" w:rsidRPr="00975AEF">
        <w:rPr>
          <w:rFonts w:ascii="Times New Roman" w:hAnsi="Times New Roman"/>
          <w:i/>
          <w:color w:val="000000" w:themeColor="text1"/>
          <w:sz w:val="23"/>
          <w:szCs w:val="25"/>
        </w:rPr>
        <w:t>10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% VAT.</w:t>
      </w:r>
    </w:p>
    <w:p w14:paraId="0624B9B1" w14:textId="49B207EB" w:rsidR="002A0F65" w:rsidRPr="00975AEF" w:rsidRDefault="002A0F65" w:rsidP="00A76550">
      <w:pPr>
        <w:numPr>
          <w:ilvl w:val="0"/>
          <w:numId w:val="12"/>
        </w:numPr>
        <w:spacing w:line="276" w:lineRule="auto"/>
        <w:jc w:val="both"/>
        <w:rPr>
          <w:rFonts w:ascii="Times New Roman" w:hAnsi="Times New Roman"/>
          <w:i/>
          <w:color w:val="000000" w:themeColor="text1"/>
          <w:sz w:val="23"/>
          <w:szCs w:val="25"/>
        </w:rPr>
      </w:pP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Thời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gian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thực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hiện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sản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xuất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là</w:t>
      </w:r>
      <w:r w:rsidR="002B0502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15 -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="005722C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20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ngày</w:t>
      </w:r>
      <w:r w:rsidR="00A7655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="00295AD9" w:rsidRPr="00975AEF">
        <w:rPr>
          <w:rFonts w:ascii="Times New Roman" w:hAnsi="Times New Roman"/>
          <w:i/>
          <w:color w:val="000000" w:themeColor="text1"/>
          <w:sz w:val="23"/>
          <w:szCs w:val="25"/>
        </w:rPr>
        <w:t>làm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="00295AD9" w:rsidRPr="00975AEF">
        <w:rPr>
          <w:rFonts w:ascii="Times New Roman" w:hAnsi="Times New Roman"/>
          <w:i/>
          <w:color w:val="000000" w:themeColor="text1"/>
          <w:sz w:val="23"/>
          <w:szCs w:val="25"/>
        </w:rPr>
        <w:t>việc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="00295AD9" w:rsidRPr="00975AEF">
        <w:rPr>
          <w:rFonts w:ascii="Times New Roman" w:hAnsi="Times New Roman"/>
          <w:i/>
          <w:color w:val="000000" w:themeColor="text1"/>
          <w:sz w:val="23"/>
          <w:szCs w:val="25"/>
        </w:rPr>
        <w:t>kể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="00295AD9" w:rsidRPr="00975AEF">
        <w:rPr>
          <w:rFonts w:ascii="Times New Roman" w:hAnsi="Times New Roman"/>
          <w:i/>
          <w:color w:val="000000" w:themeColor="text1"/>
          <w:sz w:val="23"/>
          <w:szCs w:val="25"/>
        </w:rPr>
        <w:t>từ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="00295AD9" w:rsidRPr="00975AEF">
        <w:rPr>
          <w:rFonts w:ascii="Times New Roman" w:hAnsi="Times New Roman"/>
          <w:i/>
          <w:color w:val="000000" w:themeColor="text1"/>
          <w:sz w:val="23"/>
          <w:szCs w:val="25"/>
        </w:rPr>
        <w:t>khi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="00295AD9" w:rsidRPr="00975AEF">
        <w:rPr>
          <w:rFonts w:ascii="Times New Roman" w:hAnsi="Times New Roman"/>
          <w:i/>
          <w:color w:val="000000" w:themeColor="text1"/>
          <w:sz w:val="23"/>
          <w:szCs w:val="25"/>
        </w:rPr>
        <w:t>quý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="00295AD9" w:rsidRPr="00975AEF">
        <w:rPr>
          <w:rFonts w:ascii="Times New Roman" w:hAnsi="Times New Roman"/>
          <w:i/>
          <w:color w:val="000000" w:themeColor="text1"/>
          <w:sz w:val="23"/>
          <w:szCs w:val="25"/>
        </w:rPr>
        <w:t>khách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="00295AD9" w:rsidRPr="00975AEF">
        <w:rPr>
          <w:rFonts w:ascii="Times New Roman" w:hAnsi="Times New Roman"/>
          <w:i/>
          <w:color w:val="000000" w:themeColor="text1"/>
          <w:sz w:val="23"/>
          <w:szCs w:val="25"/>
        </w:rPr>
        <w:t>duyệt</w:t>
      </w:r>
      <w:r w:rsidR="00A7655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mẫu</w:t>
      </w:r>
      <w:r w:rsidR="00610194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hoặc maket</w:t>
      </w:r>
      <w:r w:rsidR="00A7655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</w:p>
    <w:p w14:paraId="49F460EA" w14:textId="77777777" w:rsidR="002A0F65" w:rsidRPr="00975AEF" w:rsidRDefault="002A0F65" w:rsidP="00D569C8">
      <w:pPr>
        <w:numPr>
          <w:ilvl w:val="0"/>
          <w:numId w:val="12"/>
        </w:numPr>
        <w:spacing w:line="276" w:lineRule="auto"/>
        <w:jc w:val="both"/>
        <w:rPr>
          <w:rFonts w:ascii="Times New Roman" w:hAnsi="Times New Roman"/>
          <w:i/>
          <w:color w:val="000000" w:themeColor="text1"/>
          <w:sz w:val="23"/>
          <w:szCs w:val="25"/>
        </w:rPr>
      </w:pP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Báo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giá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có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hiệu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lực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trong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vòng 30 ngày.</w:t>
      </w:r>
    </w:p>
    <w:p w14:paraId="3F36D1E4" w14:textId="77777777" w:rsidR="002A0F65" w:rsidRPr="00975AEF" w:rsidRDefault="002A0F65" w:rsidP="00D569C8">
      <w:pPr>
        <w:numPr>
          <w:ilvl w:val="0"/>
          <w:numId w:val="12"/>
        </w:numPr>
        <w:spacing w:line="276" w:lineRule="auto"/>
        <w:jc w:val="both"/>
        <w:rPr>
          <w:rFonts w:ascii="Times New Roman" w:hAnsi="Times New Roman"/>
          <w:i/>
          <w:color w:val="000000" w:themeColor="text1"/>
          <w:sz w:val="23"/>
          <w:szCs w:val="25"/>
        </w:rPr>
      </w:pP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Phươngthứcthanhtoán:</w:t>
      </w:r>
    </w:p>
    <w:p w14:paraId="351EEC59" w14:textId="77777777" w:rsidR="002A0F65" w:rsidRPr="00975AEF" w:rsidRDefault="002A0F65" w:rsidP="00D569C8">
      <w:pPr>
        <w:spacing w:line="276" w:lineRule="auto"/>
        <w:ind w:left="720"/>
        <w:jc w:val="both"/>
        <w:rPr>
          <w:rFonts w:ascii="Times New Roman" w:hAnsi="Times New Roman"/>
          <w:i/>
          <w:color w:val="000000" w:themeColor="text1"/>
          <w:sz w:val="23"/>
          <w:szCs w:val="25"/>
        </w:rPr>
      </w:pP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+ Quý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khách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đ</w:t>
      </w:r>
      <w:r w:rsidR="00295AD9" w:rsidRPr="00975AEF">
        <w:rPr>
          <w:rFonts w:ascii="Times New Roman" w:hAnsi="Times New Roman"/>
          <w:i/>
          <w:color w:val="000000" w:themeColor="text1"/>
          <w:sz w:val="23"/>
          <w:szCs w:val="25"/>
        </w:rPr>
        <w:t>ặ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t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trước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="00286179" w:rsidRPr="00975AEF">
        <w:rPr>
          <w:rFonts w:ascii="Times New Roman" w:hAnsi="Times New Roman"/>
          <w:i/>
          <w:color w:val="000000" w:themeColor="text1"/>
          <w:sz w:val="23"/>
          <w:szCs w:val="25"/>
        </w:rPr>
        <w:t>5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0% giá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trị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đơn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hàng.(Trước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khi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tiến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hành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="00286179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sản xuất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).</w:t>
      </w:r>
    </w:p>
    <w:p w14:paraId="7E5DE7F9" w14:textId="77777777" w:rsidR="00814AD2" w:rsidRPr="00975AEF" w:rsidRDefault="002A0F65" w:rsidP="009231AC">
      <w:pPr>
        <w:spacing w:line="276" w:lineRule="auto"/>
        <w:ind w:left="720"/>
        <w:jc w:val="both"/>
        <w:rPr>
          <w:rFonts w:ascii="Times New Roman" w:hAnsi="Times New Roman"/>
          <w:i/>
          <w:color w:val="000000" w:themeColor="text1"/>
          <w:sz w:val="23"/>
          <w:szCs w:val="25"/>
        </w:rPr>
      </w:pP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+ Quý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khách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thanh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toán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nốt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số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tiền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còn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lại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="00286179" w:rsidRPr="00975AEF">
        <w:rPr>
          <w:rFonts w:ascii="Times New Roman" w:hAnsi="Times New Roman"/>
          <w:i/>
          <w:color w:val="000000" w:themeColor="text1"/>
          <w:sz w:val="23"/>
          <w:szCs w:val="25"/>
        </w:rPr>
        <w:t>trước khi chuyển hàng.</w:t>
      </w:r>
    </w:p>
    <w:p w14:paraId="73992CE5" w14:textId="77777777" w:rsidR="009C7E2A" w:rsidRPr="000229A6" w:rsidRDefault="009C7E2A" w:rsidP="002311C0">
      <w:pPr>
        <w:pStyle w:val="BodyText"/>
        <w:tabs>
          <w:tab w:val="clear" w:pos="567"/>
          <w:tab w:val="clear" w:pos="851"/>
          <w:tab w:val="left" w:leader="hyphen" w:pos="8789"/>
        </w:tabs>
        <w:spacing w:line="276" w:lineRule="auto"/>
        <w:jc w:val="right"/>
        <w:rPr>
          <w:rFonts w:ascii="Times New Roman" w:hAnsi="Times New Roman"/>
          <w:b/>
          <w:i/>
          <w:color w:val="000000"/>
          <w:sz w:val="23"/>
          <w:szCs w:val="25"/>
          <w:lang w:val="nl-NL"/>
        </w:rPr>
      </w:pPr>
    </w:p>
    <w:p w14:paraId="565C4DB1" w14:textId="77777777" w:rsidR="00B91266" w:rsidRPr="000229A6" w:rsidRDefault="003B5B66" w:rsidP="002311C0">
      <w:pPr>
        <w:pStyle w:val="BodyText"/>
        <w:tabs>
          <w:tab w:val="clear" w:pos="567"/>
          <w:tab w:val="clear" w:pos="851"/>
          <w:tab w:val="left" w:leader="hyphen" w:pos="8789"/>
        </w:tabs>
        <w:spacing w:line="276" w:lineRule="auto"/>
        <w:jc w:val="right"/>
        <w:rPr>
          <w:rFonts w:ascii="Times New Roman" w:hAnsi="Times New Roman"/>
          <w:b/>
          <w:i/>
          <w:color w:val="000000"/>
          <w:sz w:val="23"/>
          <w:szCs w:val="25"/>
          <w:lang w:val="nl-NL"/>
        </w:rPr>
      </w:pPr>
      <w:r w:rsidRPr="000229A6">
        <w:rPr>
          <w:rFonts w:ascii="Times New Roman" w:hAnsi="Times New Roman"/>
          <w:b/>
          <w:i/>
          <w:color w:val="000000"/>
          <w:sz w:val="23"/>
          <w:szCs w:val="25"/>
          <w:lang w:val="nl-NL"/>
        </w:rPr>
        <w:t>Người lập báo giá.</w:t>
      </w:r>
    </w:p>
    <w:p w14:paraId="2E1D6CEC" w14:textId="34520335" w:rsidR="005E77B0" w:rsidRPr="000229A6" w:rsidRDefault="00125710" w:rsidP="002E5278">
      <w:pPr>
        <w:pStyle w:val="BodyText"/>
        <w:tabs>
          <w:tab w:val="clear" w:pos="567"/>
          <w:tab w:val="clear" w:pos="851"/>
          <w:tab w:val="left" w:leader="hyphen" w:pos="8789"/>
        </w:tabs>
        <w:spacing w:line="276" w:lineRule="auto"/>
        <w:jc w:val="right"/>
        <w:rPr>
          <w:rFonts w:ascii="Times New Roman" w:hAnsi="Times New Roman"/>
          <w:b/>
          <w:i/>
          <w:color w:val="000000"/>
          <w:sz w:val="23"/>
          <w:szCs w:val="25"/>
          <w:lang w:val="nl-NL"/>
        </w:rPr>
      </w:pPr>
      <w:r>
        <w:rPr>
          <w:rFonts w:ascii="Times New Roman" w:hAnsi="Times New Roman"/>
          <w:b/>
          <w:i/>
          <w:color w:val="000000"/>
          <w:sz w:val="23"/>
          <w:szCs w:val="25"/>
          <w:lang w:val="nl-NL"/>
        </w:rPr>
        <w:t>${user_name}</w:t>
      </w:r>
    </w:p>
    <w:p w14:paraId="39E8699C" w14:textId="2C7296C3" w:rsidR="00B91266" w:rsidRDefault="007618C7" w:rsidP="00777952">
      <w:pPr>
        <w:pStyle w:val="BodyText"/>
        <w:tabs>
          <w:tab w:val="clear" w:pos="567"/>
          <w:tab w:val="clear" w:pos="851"/>
          <w:tab w:val="left" w:leader="hyphen" w:pos="8789"/>
        </w:tabs>
        <w:spacing w:line="276" w:lineRule="auto"/>
        <w:jc w:val="right"/>
        <w:rPr>
          <w:rFonts w:ascii="Times New Roman" w:hAnsi="Times New Roman"/>
          <w:b/>
          <w:i/>
          <w:color w:val="000000"/>
          <w:sz w:val="23"/>
          <w:szCs w:val="25"/>
          <w:lang w:val="nl-NL"/>
        </w:rPr>
      </w:pPr>
      <w:r>
        <w:rPr>
          <w:rFonts w:ascii="Times New Roman" w:hAnsi="Times New Roman"/>
          <w:b/>
          <w:i/>
          <w:color w:val="000000"/>
          <w:sz w:val="23"/>
          <w:szCs w:val="25"/>
          <w:lang w:val="nl-NL"/>
        </w:rPr>
        <w:t>${user_phone}</w:t>
      </w:r>
    </w:p>
    <w:p w14:paraId="05F58A62" w14:textId="77777777" w:rsidR="000229A6" w:rsidRPr="000229A6" w:rsidRDefault="000229A6" w:rsidP="00777952">
      <w:pPr>
        <w:pStyle w:val="BodyText"/>
        <w:tabs>
          <w:tab w:val="clear" w:pos="567"/>
          <w:tab w:val="clear" w:pos="851"/>
          <w:tab w:val="left" w:leader="hyphen" w:pos="8789"/>
        </w:tabs>
        <w:spacing w:line="276" w:lineRule="auto"/>
        <w:jc w:val="right"/>
        <w:rPr>
          <w:rFonts w:ascii="Times New Roman" w:hAnsi="Times New Roman"/>
          <w:b/>
          <w:i/>
          <w:color w:val="000000"/>
          <w:sz w:val="23"/>
          <w:szCs w:val="25"/>
          <w:lang w:val="nl-NL"/>
        </w:rPr>
      </w:pPr>
    </w:p>
    <w:sectPr w:rsidR="000229A6" w:rsidRPr="000229A6" w:rsidSect="002D6439">
      <w:footerReference w:type="default" r:id="rId8"/>
      <w:type w:val="evenPage"/>
      <w:pgSz w:w="11907" w:h="16840" w:code="9"/>
      <w:pgMar w:top="450" w:right="792" w:bottom="810" w:left="113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ECB35E" w14:textId="77777777" w:rsidR="00AE4B37" w:rsidRDefault="00AE4B37" w:rsidP="002A0F65">
      <w:r>
        <w:separator/>
      </w:r>
    </w:p>
  </w:endnote>
  <w:endnote w:type="continuationSeparator" w:id="0">
    <w:p w14:paraId="10BC73E6" w14:textId="77777777" w:rsidR="00AE4B37" w:rsidRDefault="00AE4B37" w:rsidP="002A0F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3D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Nnew Century Schoolbook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38" w:type="pct"/>
      <w:tblInd w:w="565" w:type="dxa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978"/>
      <w:gridCol w:w="8102"/>
    </w:tblGrid>
    <w:tr w:rsidR="00404F05" w14:paraId="09D01F28" w14:textId="77777777" w:rsidTr="00404F05">
      <w:trPr>
        <w:trHeight w:val="281"/>
      </w:trPr>
      <w:tc>
        <w:tcPr>
          <w:tcW w:w="981" w:type="pct"/>
          <w:tcBorders>
            <w:top w:val="single" w:sz="4" w:space="0" w:color="943634"/>
          </w:tcBorders>
          <w:shd w:val="clear" w:color="auto" w:fill="943634"/>
        </w:tcPr>
        <w:p w14:paraId="72E9C033" w14:textId="77777777" w:rsidR="00404F05" w:rsidRPr="00404F05" w:rsidRDefault="00404F05" w:rsidP="00777952">
          <w:pPr>
            <w:pStyle w:val="Footer"/>
            <w:jc w:val="right"/>
            <w:rPr>
              <w:rFonts w:ascii="Times New Roman" w:hAnsi="Times New Roman"/>
              <w:color w:val="FFFFFF"/>
            </w:rPr>
          </w:pPr>
          <w:r w:rsidRPr="00404F05">
            <w:rPr>
              <w:rFonts w:ascii="Times New Roman" w:hAnsi="Times New Roman"/>
              <w:color w:val="FFFFFF"/>
            </w:rPr>
            <w:t>In Tuấn Dung_</w:t>
          </w:r>
          <w:r w:rsidR="00777952">
            <w:rPr>
              <w:rFonts w:ascii="Times New Roman" w:hAnsi="Times New Roman"/>
              <w:color w:val="FFFFFF"/>
            </w:rPr>
            <w:t>1</w:t>
          </w:r>
        </w:p>
      </w:tc>
      <w:tc>
        <w:tcPr>
          <w:tcW w:w="4019" w:type="pct"/>
          <w:tcBorders>
            <w:top w:val="single" w:sz="4" w:space="0" w:color="auto"/>
          </w:tcBorders>
        </w:tcPr>
        <w:p w14:paraId="0C7F46E9" w14:textId="77777777" w:rsidR="00404F05" w:rsidRPr="00404F05" w:rsidRDefault="00404F05">
          <w:pPr>
            <w:pStyle w:val="Footer"/>
            <w:rPr>
              <w:rFonts w:ascii="Times New Roman" w:hAnsi="Times New Roman"/>
            </w:rPr>
          </w:pPr>
          <w:r w:rsidRPr="00404F05">
            <w:rPr>
              <w:rFonts w:ascii="Times New Roman" w:hAnsi="Times New Roman"/>
            </w:rPr>
            <w:t>“NghìnnămmộtchữTín”</w:t>
          </w:r>
        </w:p>
      </w:tc>
    </w:tr>
  </w:tbl>
  <w:p w14:paraId="1047F217" w14:textId="77777777" w:rsidR="002A0F65" w:rsidRDefault="002A0F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77F6DF" w14:textId="77777777" w:rsidR="00AE4B37" w:rsidRDefault="00AE4B37" w:rsidP="002A0F65">
      <w:r>
        <w:separator/>
      </w:r>
    </w:p>
  </w:footnote>
  <w:footnote w:type="continuationSeparator" w:id="0">
    <w:p w14:paraId="35865B02" w14:textId="77777777" w:rsidR="00AE4B37" w:rsidRDefault="00AE4B37" w:rsidP="002A0F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66D16"/>
    <w:multiLevelType w:val="multilevel"/>
    <w:tmpl w:val="6E205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A95891"/>
    <w:multiLevelType w:val="hybridMultilevel"/>
    <w:tmpl w:val="7EC0F52A"/>
    <w:lvl w:ilvl="0" w:tplc="8A8A73A8">
      <w:start w:val="1"/>
      <w:numFmt w:val="decimal"/>
      <w:lvlText w:val="%1-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980E18"/>
    <w:multiLevelType w:val="hybridMultilevel"/>
    <w:tmpl w:val="E23462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B030DD"/>
    <w:multiLevelType w:val="hybridMultilevel"/>
    <w:tmpl w:val="8EE6AF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74632D"/>
    <w:multiLevelType w:val="hybridMultilevel"/>
    <w:tmpl w:val="F894E22C"/>
    <w:lvl w:ilvl="0" w:tplc="75B650C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690B9A"/>
    <w:multiLevelType w:val="hybridMultilevel"/>
    <w:tmpl w:val="6590D1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30755"/>
    <w:multiLevelType w:val="hybridMultilevel"/>
    <w:tmpl w:val="E2CC61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25B7A"/>
    <w:multiLevelType w:val="hybridMultilevel"/>
    <w:tmpl w:val="9B42B8AA"/>
    <w:lvl w:ilvl="0" w:tplc="B2669048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E47EC3"/>
    <w:multiLevelType w:val="hybridMultilevel"/>
    <w:tmpl w:val="AC7E02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4F044B"/>
    <w:multiLevelType w:val="hybridMultilevel"/>
    <w:tmpl w:val="F53E07D8"/>
    <w:lvl w:ilvl="0" w:tplc="2876BC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7902DD"/>
    <w:multiLevelType w:val="hybridMultilevel"/>
    <w:tmpl w:val="EDA212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200CFF"/>
    <w:multiLevelType w:val="multilevel"/>
    <w:tmpl w:val="6E205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6533FB"/>
    <w:multiLevelType w:val="hybridMultilevel"/>
    <w:tmpl w:val="D58E3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FB5523"/>
    <w:multiLevelType w:val="hybridMultilevel"/>
    <w:tmpl w:val="35487A98"/>
    <w:lvl w:ilvl="0" w:tplc="A884446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69D2ECE"/>
    <w:multiLevelType w:val="hybridMultilevel"/>
    <w:tmpl w:val="A27E6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D7D27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6" w15:restartNumberingAfterBreak="0">
    <w:nsid w:val="556B2872"/>
    <w:multiLevelType w:val="multilevel"/>
    <w:tmpl w:val="95D8F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3B0EBC"/>
    <w:multiLevelType w:val="hybridMultilevel"/>
    <w:tmpl w:val="01E644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7D7F42"/>
    <w:multiLevelType w:val="hybridMultilevel"/>
    <w:tmpl w:val="96860064"/>
    <w:lvl w:ilvl="0" w:tplc="75B650C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840B80"/>
    <w:multiLevelType w:val="hybridMultilevel"/>
    <w:tmpl w:val="B1B60F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9B00AA"/>
    <w:multiLevelType w:val="hybridMultilevel"/>
    <w:tmpl w:val="515819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A0389C"/>
    <w:multiLevelType w:val="hybridMultilevel"/>
    <w:tmpl w:val="FEB62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</w:num>
  <w:num w:numId="3">
    <w:abstractNumId w:val="16"/>
  </w:num>
  <w:num w:numId="4">
    <w:abstractNumId w:val="2"/>
  </w:num>
  <w:num w:numId="5">
    <w:abstractNumId w:val="17"/>
  </w:num>
  <w:num w:numId="6">
    <w:abstractNumId w:val="3"/>
  </w:num>
  <w:num w:numId="7">
    <w:abstractNumId w:val="20"/>
  </w:num>
  <w:num w:numId="8">
    <w:abstractNumId w:val="5"/>
  </w:num>
  <w:num w:numId="9">
    <w:abstractNumId w:val="19"/>
  </w:num>
  <w:num w:numId="10">
    <w:abstractNumId w:val="6"/>
  </w:num>
  <w:num w:numId="11">
    <w:abstractNumId w:val="10"/>
  </w:num>
  <w:num w:numId="12">
    <w:abstractNumId w:val="14"/>
  </w:num>
  <w:num w:numId="13">
    <w:abstractNumId w:val="8"/>
  </w:num>
  <w:num w:numId="14">
    <w:abstractNumId w:val="21"/>
  </w:num>
  <w:num w:numId="15">
    <w:abstractNumId w:val="11"/>
  </w:num>
  <w:num w:numId="16">
    <w:abstractNumId w:val="12"/>
  </w:num>
  <w:num w:numId="17">
    <w:abstractNumId w:val="18"/>
  </w:num>
  <w:num w:numId="18">
    <w:abstractNumId w:val="4"/>
  </w:num>
  <w:num w:numId="19">
    <w:abstractNumId w:val="7"/>
  </w:num>
  <w:num w:numId="20">
    <w:abstractNumId w:val="9"/>
  </w:num>
  <w:num w:numId="21">
    <w:abstractNumId w:val="13"/>
  </w:num>
  <w:num w:numId="22">
    <w:abstractNumId w:val="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79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777"/>
    <w:rsid w:val="000046D1"/>
    <w:rsid w:val="00007BC6"/>
    <w:rsid w:val="00007FDE"/>
    <w:rsid w:val="00011B54"/>
    <w:rsid w:val="00015A6D"/>
    <w:rsid w:val="00015D03"/>
    <w:rsid w:val="000163DD"/>
    <w:rsid w:val="000229A6"/>
    <w:rsid w:val="00022F21"/>
    <w:rsid w:val="000232ED"/>
    <w:rsid w:val="000241FF"/>
    <w:rsid w:val="00027F62"/>
    <w:rsid w:val="00032710"/>
    <w:rsid w:val="0003457B"/>
    <w:rsid w:val="00037252"/>
    <w:rsid w:val="000418A3"/>
    <w:rsid w:val="00041BDA"/>
    <w:rsid w:val="00043AFC"/>
    <w:rsid w:val="00044B29"/>
    <w:rsid w:val="00044C40"/>
    <w:rsid w:val="00047EAD"/>
    <w:rsid w:val="0005000F"/>
    <w:rsid w:val="00053F4C"/>
    <w:rsid w:val="00054026"/>
    <w:rsid w:val="000606EA"/>
    <w:rsid w:val="00062B9C"/>
    <w:rsid w:val="0006343E"/>
    <w:rsid w:val="00063E53"/>
    <w:rsid w:val="00064731"/>
    <w:rsid w:val="00064779"/>
    <w:rsid w:val="00071F99"/>
    <w:rsid w:val="000723B1"/>
    <w:rsid w:val="00072432"/>
    <w:rsid w:val="0008004D"/>
    <w:rsid w:val="000800E2"/>
    <w:rsid w:val="00081210"/>
    <w:rsid w:val="000816B6"/>
    <w:rsid w:val="00081D34"/>
    <w:rsid w:val="0008311F"/>
    <w:rsid w:val="00086D52"/>
    <w:rsid w:val="00087299"/>
    <w:rsid w:val="000910BB"/>
    <w:rsid w:val="00091358"/>
    <w:rsid w:val="000967D9"/>
    <w:rsid w:val="00097C39"/>
    <w:rsid w:val="000A02F5"/>
    <w:rsid w:val="000A07FF"/>
    <w:rsid w:val="000A14A4"/>
    <w:rsid w:val="000A1D31"/>
    <w:rsid w:val="000A3A86"/>
    <w:rsid w:val="000A74C2"/>
    <w:rsid w:val="000A7A19"/>
    <w:rsid w:val="000B173A"/>
    <w:rsid w:val="000B203A"/>
    <w:rsid w:val="000B5839"/>
    <w:rsid w:val="000C1A7C"/>
    <w:rsid w:val="000C244B"/>
    <w:rsid w:val="000C4022"/>
    <w:rsid w:val="000C5AC2"/>
    <w:rsid w:val="000C5EE9"/>
    <w:rsid w:val="000C65A3"/>
    <w:rsid w:val="000C7A61"/>
    <w:rsid w:val="000D1619"/>
    <w:rsid w:val="000D297A"/>
    <w:rsid w:val="000D5FAB"/>
    <w:rsid w:val="000D7084"/>
    <w:rsid w:val="000D7B68"/>
    <w:rsid w:val="000E1E18"/>
    <w:rsid w:val="000E4D0C"/>
    <w:rsid w:val="000F2286"/>
    <w:rsid w:val="000F4092"/>
    <w:rsid w:val="000F4A0C"/>
    <w:rsid w:val="000F5405"/>
    <w:rsid w:val="000F6EA1"/>
    <w:rsid w:val="001115B4"/>
    <w:rsid w:val="0011217E"/>
    <w:rsid w:val="00113087"/>
    <w:rsid w:val="001136CF"/>
    <w:rsid w:val="00116A0D"/>
    <w:rsid w:val="00120BF0"/>
    <w:rsid w:val="001229EC"/>
    <w:rsid w:val="001239B5"/>
    <w:rsid w:val="00123B82"/>
    <w:rsid w:val="001245C0"/>
    <w:rsid w:val="00125710"/>
    <w:rsid w:val="00127120"/>
    <w:rsid w:val="001271B1"/>
    <w:rsid w:val="00127F4E"/>
    <w:rsid w:val="001319C9"/>
    <w:rsid w:val="00131BF9"/>
    <w:rsid w:val="00132599"/>
    <w:rsid w:val="001325AD"/>
    <w:rsid w:val="00134ED6"/>
    <w:rsid w:val="001351E3"/>
    <w:rsid w:val="001368F9"/>
    <w:rsid w:val="001412B3"/>
    <w:rsid w:val="00141424"/>
    <w:rsid w:val="00142D91"/>
    <w:rsid w:val="00145E43"/>
    <w:rsid w:val="001460B4"/>
    <w:rsid w:val="00146D16"/>
    <w:rsid w:val="00147277"/>
    <w:rsid w:val="00147693"/>
    <w:rsid w:val="00150FD7"/>
    <w:rsid w:val="00152609"/>
    <w:rsid w:val="00152853"/>
    <w:rsid w:val="00154C91"/>
    <w:rsid w:val="00156A8E"/>
    <w:rsid w:val="00157115"/>
    <w:rsid w:val="0016192B"/>
    <w:rsid w:val="00164A63"/>
    <w:rsid w:val="00165717"/>
    <w:rsid w:val="0017092E"/>
    <w:rsid w:val="0017126C"/>
    <w:rsid w:val="00172CD4"/>
    <w:rsid w:val="00173667"/>
    <w:rsid w:val="00176230"/>
    <w:rsid w:val="001806DB"/>
    <w:rsid w:val="00180BA1"/>
    <w:rsid w:val="00183406"/>
    <w:rsid w:val="0018349A"/>
    <w:rsid w:val="0018481A"/>
    <w:rsid w:val="00187473"/>
    <w:rsid w:val="001921C5"/>
    <w:rsid w:val="001A33B2"/>
    <w:rsid w:val="001A693C"/>
    <w:rsid w:val="001A6A5F"/>
    <w:rsid w:val="001B00CC"/>
    <w:rsid w:val="001B07EE"/>
    <w:rsid w:val="001B106D"/>
    <w:rsid w:val="001B5F9B"/>
    <w:rsid w:val="001B67EE"/>
    <w:rsid w:val="001C00C1"/>
    <w:rsid w:val="001C030B"/>
    <w:rsid w:val="001C2070"/>
    <w:rsid w:val="001C2EFF"/>
    <w:rsid w:val="001C4976"/>
    <w:rsid w:val="001C6D6E"/>
    <w:rsid w:val="001D005A"/>
    <w:rsid w:val="001D4ACB"/>
    <w:rsid w:val="001D5B40"/>
    <w:rsid w:val="001D5DCE"/>
    <w:rsid w:val="001D7AC3"/>
    <w:rsid w:val="001E1B83"/>
    <w:rsid w:val="001E4D3F"/>
    <w:rsid w:val="001E6B8D"/>
    <w:rsid w:val="001E742F"/>
    <w:rsid w:val="001F0C8D"/>
    <w:rsid w:val="001F2FA2"/>
    <w:rsid w:val="001F4850"/>
    <w:rsid w:val="001F4AD4"/>
    <w:rsid w:val="001F6038"/>
    <w:rsid w:val="001F6FE4"/>
    <w:rsid w:val="002046A3"/>
    <w:rsid w:val="00204BA2"/>
    <w:rsid w:val="00207793"/>
    <w:rsid w:val="00210540"/>
    <w:rsid w:val="00210E92"/>
    <w:rsid w:val="00213851"/>
    <w:rsid w:val="002175D1"/>
    <w:rsid w:val="00217B9A"/>
    <w:rsid w:val="00217FB9"/>
    <w:rsid w:val="00221FD2"/>
    <w:rsid w:val="0022461B"/>
    <w:rsid w:val="00224F2A"/>
    <w:rsid w:val="00226610"/>
    <w:rsid w:val="002272CD"/>
    <w:rsid w:val="002308E6"/>
    <w:rsid w:val="002311C0"/>
    <w:rsid w:val="002354AC"/>
    <w:rsid w:val="00236217"/>
    <w:rsid w:val="00236778"/>
    <w:rsid w:val="00241E0B"/>
    <w:rsid w:val="00243BBD"/>
    <w:rsid w:val="00243D3D"/>
    <w:rsid w:val="00244D40"/>
    <w:rsid w:val="002451E3"/>
    <w:rsid w:val="00245816"/>
    <w:rsid w:val="00246A43"/>
    <w:rsid w:val="00246DFA"/>
    <w:rsid w:val="00250B47"/>
    <w:rsid w:val="0025114C"/>
    <w:rsid w:val="0025200C"/>
    <w:rsid w:val="00252707"/>
    <w:rsid w:val="00256325"/>
    <w:rsid w:val="0025697D"/>
    <w:rsid w:val="0026005E"/>
    <w:rsid w:val="002626EC"/>
    <w:rsid w:val="00262C49"/>
    <w:rsid w:val="00266644"/>
    <w:rsid w:val="0026698D"/>
    <w:rsid w:val="00267C39"/>
    <w:rsid w:val="002702C2"/>
    <w:rsid w:val="002710D4"/>
    <w:rsid w:val="00275D4C"/>
    <w:rsid w:val="00275FDC"/>
    <w:rsid w:val="0027642B"/>
    <w:rsid w:val="002776CB"/>
    <w:rsid w:val="00283EDD"/>
    <w:rsid w:val="00284BAF"/>
    <w:rsid w:val="00286179"/>
    <w:rsid w:val="00286746"/>
    <w:rsid w:val="00286B87"/>
    <w:rsid w:val="00287684"/>
    <w:rsid w:val="00287BA5"/>
    <w:rsid w:val="00290052"/>
    <w:rsid w:val="00291583"/>
    <w:rsid w:val="00295AD9"/>
    <w:rsid w:val="002A0F65"/>
    <w:rsid w:val="002A499B"/>
    <w:rsid w:val="002A4C08"/>
    <w:rsid w:val="002A4FFE"/>
    <w:rsid w:val="002A7404"/>
    <w:rsid w:val="002B0502"/>
    <w:rsid w:val="002B407C"/>
    <w:rsid w:val="002B596D"/>
    <w:rsid w:val="002B5F9F"/>
    <w:rsid w:val="002B7512"/>
    <w:rsid w:val="002C414D"/>
    <w:rsid w:val="002C5631"/>
    <w:rsid w:val="002C7746"/>
    <w:rsid w:val="002C7C93"/>
    <w:rsid w:val="002D03E1"/>
    <w:rsid w:val="002D6439"/>
    <w:rsid w:val="002E417E"/>
    <w:rsid w:val="002E5278"/>
    <w:rsid w:val="002E52C8"/>
    <w:rsid w:val="002E66A4"/>
    <w:rsid w:val="002F081A"/>
    <w:rsid w:val="002F1370"/>
    <w:rsid w:val="002F1AA9"/>
    <w:rsid w:val="002F2351"/>
    <w:rsid w:val="002F5046"/>
    <w:rsid w:val="002F60A3"/>
    <w:rsid w:val="002F718B"/>
    <w:rsid w:val="00301461"/>
    <w:rsid w:val="00302496"/>
    <w:rsid w:val="00302C1A"/>
    <w:rsid w:val="00304685"/>
    <w:rsid w:val="00306961"/>
    <w:rsid w:val="00307233"/>
    <w:rsid w:val="00307553"/>
    <w:rsid w:val="00312298"/>
    <w:rsid w:val="00313CBA"/>
    <w:rsid w:val="00314903"/>
    <w:rsid w:val="00314E66"/>
    <w:rsid w:val="00316719"/>
    <w:rsid w:val="003172EF"/>
    <w:rsid w:val="00317314"/>
    <w:rsid w:val="00320A6B"/>
    <w:rsid w:val="00320D7B"/>
    <w:rsid w:val="00321193"/>
    <w:rsid w:val="00321279"/>
    <w:rsid w:val="00322A2F"/>
    <w:rsid w:val="0032339A"/>
    <w:rsid w:val="003255BD"/>
    <w:rsid w:val="00326138"/>
    <w:rsid w:val="003305D2"/>
    <w:rsid w:val="00330E1C"/>
    <w:rsid w:val="00332C87"/>
    <w:rsid w:val="00334530"/>
    <w:rsid w:val="00335663"/>
    <w:rsid w:val="003356A9"/>
    <w:rsid w:val="00336302"/>
    <w:rsid w:val="00340962"/>
    <w:rsid w:val="00341302"/>
    <w:rsid w:val="00341C80"/>
    <w:rsid w:val="00342A60"/>
    <w:rsid w:val="0034370E"/>
    <w:rsid w:val="0034558B"/>
    <w:rsid w:val="00345A60"/>
    <w:rsid w:val="00350EB4"/>
    <w:rsid w:val="0035198B"/>
    <w:rsid w:val="00351D30"/>
    <w:rsid w:val="00352195"/>
    <w:rsid w:val="003530E4"/>
    <w:rsid w:val="00353A72"/>
    <w:rsid w:val="003542A4"/>
    <w:rsid w:val="00354DD7"/>
    <w:rsid w:val="0036365C"/>
    <w:rsid w:val="00365DB0"/>
    <w:rsid w:val="00370799"/>
    <w:rsid w:val="003722CF"/>
    <w:rsid w:val="003765BA"/>
    <w:rsid w:val="00377734"/>
    <w:rsid w:val="00377F9F"/>
    <w:rsid w:val="00382279"/>
    <w:rsid w:val="00386469"/>
    <w:rsid w:val="00390BE6"/>
    <w:rsid w:val="00394019"/>
    <w:rsid w:val="003948B4"/>
    <w:rsid w:val="003A0C29"/>
    <w:rsid w:val="003A1271"/>
    <w:rsid w:val="003A261D"/>
    <w:rsid w:val="003A46AD"/>
    <w:rsid w:val="003A516B"/>
    <w:rsid w:val="003A5231"/>
    <w:rsid w:val="003A5C84"/>
    <w:rsid w:val="003A7AAF"/>
    <w:rsid w:val="003B026D"/>
    <w:rsid w:val="003B06B7"/>
    <w:rsid w:val="003B3A64"/>
    <w:rsid w:val="003B4D56"/>
    <w:rsid w:val="003B5B66"/>
    <w:rsid w:val="003B64F0"/>
    <w:rsid w:val="003C040D"/>
    <w:rsid w:val="003C1804"/>
    <w:rsid w:val="003C18F5"/>
    <w:rsid w:val="003C1BC0"/>
    <w:rsid w:val="003C5C6B"/>
    <w:rsid w:val="003C6F61"/>
    <w:rsid w:val="003C7101"/>
    <w:rsid w:val="003D0638"/>
    <w:rsid w:val="003D1DF3"/>
    <w:rsid w:val="003D2C26"/>
    <w:rsid w:val="003D3ABF"/>
    <w:rsid w:val="003D5919"/>
    <w:rsid w:val="003D5B75"/>
    <w:rsid w:val="003D73D3"/>
    <w:rsid w:val="003E0976"/>
    <w:rsid w:val="003E2E65"/>
    <w:rsid w:val="003E58BF"/>
    <w:rsid w:val="003E79C5"/>
    <w:rsid w:val="003E7F52"/>
    <w:rsid w:val="003F0A25"/>
    <w:rsid w:val="003F42E7"/>
    <w:rsid w:val="003F7456"/>
    <w:rsid w:val="00400311"/>
    <w:rsid w:val="0040352A"/>
    <w:rsid w:val="00404647"/>
    <w:rsid w:val="00404F05"/>
    <w:rsid w:val="004050DC"/>
    <w:rsid w:val="00407004"/>
    <w:rsid w:val="00407AC8"/>
    <w:rsid w:val="004114F7"/>
    <w:rsid w:val="00411BD1"/>
    <w:rsid w:val="004146DC"/>
    <w:rsid w:val="00415000"/>
    <w:rsid w:val="00415776"/>
    <w:rsid w:val="00420390"/>
    <w:rsid w:val="00420776"/>
    <w:rsid w:val="00420B27"/>
    <w:rsid w:val="00421FDA"/>
    <w:rsid w:val="004235F3"/>
    <w:rsid w:val="00426F78"/>
    <w:rsid w:val="004273D4"/>
    <w:rsid w:val="00427465"/>
    <w:rsid w:val="00427DA3"/>
    <w:rsid w:val="0043368D"/>
    <w:rsid w:val="004375A4"/>
    <w:rsid w:val="004403C7"/>
    <w:rsid w:val="00442341"/>
    <w:rsid w:val="00445F3D"/>
    <w:rsid w:val="00446ACB"/>
    <w:rsid w:val="00453123"/>
    <w:rsid w:val="004541DB"/>
    <w:rsid w:val="00454CA4"/>
    <w:rsid w:val="00456842"/>
    <w:rsid w:val="00457BBD"/>
    <w:rsid w:val="00463E35"/>
    <w:rsid w:val="00465B83"/>
    <w:rsid w:val="00467064"/>
    <w:rsid w:val="004672B1"/>
    <w:rsid w:val="00470E62"/>
    <w:rsid w:val="0047544F"/>
    <w:rsid w:val="00477813"/>
    <w:rsid w:val="004826BF"/>
    <w:rsid w:val="00486B0E"/>
    <w:rsid w:val="00491789"/>
    <w:rsid w:val="00491D0E"/>
    <w:rsid w:val="004929C2"/>
    <w:rsid w:val="00493633"/>
    <w:rsid w:val="00493856"/>
    <w:rsid w:val="00493F0B"/>
    <w:rsid w:val="004951D6"/>
    <w:rsid w:val="004961C6"/>
    <w:rsid w:val="004968D5"/>
    <w:rsid w:val="004A0BCE"/>
    <w:rsid w:val="004A13B0"/>
    <w:rsid w:val="004A1C27"/>
    <w:rsid w:val="004A28F1"/>
    <w:rsid w:val="004A3CD8"/>
    <w:rsid w:val="004A3EDF"/>
    <w:rsid w:val="004A6D45"/>
    <w:rsid w:val="004A7C63"/>
    <w:rsid w:val="004B04CA"/>
    <w:rsid w:val="004B4B3E"/>
    <w:rsid w:val="004B4FA2"/>
    <w:rsid w:val="004B6F2A"/>
    <w:rsid w:val="004B70E8"/>
    <w:rsid w:val="004C0767"/>
    <w:rsid w:val="004C1C5C"/>
    <w:rsid w:val="004D12E5"/>
    <w:rsid w:val="004D2177"/>
    <w:rsid w:val="004D327E"/>
    <w:rsid w:val="004D38FA"/>
    <w:rsid w:val="004D48E4"/>
    <w:rsid w:val="004E122E"/>
    <w:rsid w:val="004E1CED"/>
    <w:rsid w:val="004E2777"/>
    <w:rsid w:val="004E5E69"/>
    <w:rsid w:val="004E778F"/>
    <w:rsid w:val="004F059F"/>
    <w:rsid w:val="004F10C4"/>
    <w:rsid w:val="004F2584"/>
    <w:rsid w:val="004F31FB"/>
    <w:rsid w:val="004F327C"/>
    <w:rsid w:val="004F3A66"/>
    <w:rsid w:val="004F4413"/>
    <w:rsid w:val="004F4C5C"/>
    <w:rsid w:val="004F5AFF"/>
    <w:rsid w:val="004F5FC3"/>
    <w:rsid w:val="004F60B4"/>
    <w:rsid w:val="00504B1B"/>
    <w:rsid w:val="00507A23"/>
    <w:rsid w:val="00510B0F"/>
    <w:rsid w:val="0051335E"/>
    <w:rsid w:val="00520328"/>
    <w:rsid w:val="00522C40"/>
    <w:rsid w:val="005231E3"/>
    <w:rsid w:val="00524379"/>
    <w:rsid w:val="00524A01"/>
    <w:rsid w:val="005276EE"/>
    <w:rsid w:val="00530A0B"/>
    <w:rsid w:val="00530C1D"/>
    <w:rsid w:val="00531424"/>
    <w:rsid w:val="00532340"/>
    <w:rsid w:val="00534F99"/>
    <w:rsid w:val="0054025D"/>
    <w:rsid w:val="00544340"/>
    <w:rsid w:val="00545FB0"/>
    <w:rsid w:val="005477F1"/>
    <w:rsid w:val="00547DB0"/>
    <w:rsid w:val="00550010"/>
    <w:rsid w:val="005521F1"/>
    <w:rsid w:val="005527B7"/>
    <w:rsid w:val="0055581E"/>
    <w:rsid w:val="0055684D"/>
    <w:rsid w:val="00556F9B"/>
    <w:rsid w:val="00557AA9"/>
    <w:rsid w:val="00563AD6"/>
    <w:rsid w:val="00565567"/>
    <w:rsid w:val="00565ABE"/>
    <w:rsid w:val="00565B6E"/>
    <w:rsid w:val="005667E5"/>
    <w:rsid w:val="00566E5C"/>
    <w:rsid w:val="0057037C"/>
    <w:rsid w:val="0057173F"/>
    <w:rsid w:val="005722C0"/>
    <w:rsid w:val="0057249B"/>
    <w:rsid w:val="00573E7C"/>
    <w:rsid w:val="00580AB6"/>
    <w:rsid w:val="00580F9D"/>
    <w:rsid w:val="00582F59"/>
    <w:rsid w:val="00583DB2"/>
    <w:rsid w:val="00584180"/>
    <w:rsid w:val="0058449F"/>
    <w:rsid w:val="00585147"/>
    <w:rsid w:val="00586CB4"/>
    <w:rsid w:val="00587D9C"/>
    <w:rsid w:val="00587FE5"/>
    <w:rsid w:val="005905A4"/>
    <w:rsid w:val="00591590"/>
    <w:rsid w:val="00592474"/>
    <w:rsid w:val="00592ACC"/>
    <w:rsid w:val="0059308F"/>
    <w:rsid w:val="005A024A"/>
    <w:rsid w:val="005A1408"/>
    <w:rsid w:val="005A1705"/>
    <w:rsid w:val="005A1FEF"/>
    <w:rsid w:val="005A3189"/>
    <w:rsid w:val="005A34B9"/>
    <w:rsid w:val="005A600B"/>
    <w:rsid w:val="005C03FB"/>
    <w:rsid w:val="005C166F"/>
    <w:rsid w:val="005C1ACA"/>
    <w:rsid w:val="005C47F0"/>
    <w:rsid w:val="005C68C0"/>
    <w:rsid w:val="005D1855"/>
    <w:rsid w:val="005D21E8"/>
    <w:rsid w:val="005D3AC3"/>
    <w:rsid w:val="005D58CE"/>
    <w:rsid w:val="005D608E"/>
    <w:rsid w:val="005D6851"/>
    <w:rsid w:val="005D7160"/>
    <w:rsid w:val="005E0542"/>
    <w:rsid w:val="005E0D68"/>
    <w:rsid w:val="005E0EB2"/>
    <w:rsid w:val="005E1AE8"/>
    <w:rsid w:val="005E1B8C"/>
    <w:rsid w:val="005E418B"/>
    <w:rsid w:val="005E4C0C"/>
    <w:rsid w:val="005E77B0"/>
    <w:rsid w:val="005F0801"/>
    <w:rsid w:val="005F384B"/>
    <w:rsid w:val="005F450C"/>
    <w:rsid w:val="005F4FB9"/>
    <w:rsid w:val="00601D76"/>
    <w:rsid w:val="006045FC"/>
    <w:rsid w:val="00606214"/>
    <w:rsid w:val="0060693A"/>
    <w:rsid w:val="00606B29"/>
    <w:rsid w:val="00607DEB"/>
    <w:rsid w:val="00610194"/>
    <w:rsid w:val="0061106F"/>
    <w:rsid w:val="00611CC0"/>
    <w:rsid w:val="006125D0"/>
    <w:rsid w:val="0061419C"/>
    <w:rsid w:val="00615C62"/>
    <w:rsid w:val="006160A3"/>
    <w:rsid w:val="00621D71"/>
    <w:rsid w:val="00622206"/>
    <w:rsid w:val="006236BA"/>
    <w:rsid w:val="0062584D"/>
    <w:rsid w:val="00627574"/>
    <w:rsid w:val="00631E1A"/>
    <w:rsid w:val="006340BB"/>
    <w:rsid w:val="0063433B"/>
    <w:rsid w:val="006346A4"/>
    <w:rsid w:val="006349FD"/>
    <w:rsid w:val="00634A1D"/>
    <w:rsid w:val="00636EBB"/>
    <w:rsid w:val="00637054"/>
    <w:rsid w:val="00640A03"/>
    <w:rsid w:val="006411BC"/>
    <w:rsid w:val="00643BB2"/>
    <w:rsid w:val="00652997"/>
    <w:rsid w:val="00653C21"/>
    <w:rsid w:val="006549B8"/>
    <w:rsid w:val="00654C49"/>
    <w:rsid w:val="0065612F"/>
    <w:rsid w:val="00661167"/>
    <w:rsid w:val="006611D8"/>
    <w:rsid w:val="00661C0C"/>
    <w:rsid w:val="006622E7"/>
    <w:rsid w:val="00666970"/>
    <w:rsid w:val="006669AD"/>
    <w:rsid w:val="00666E7B"/>
    <w:rsid w:val="006726FE"/>
    <w:rsid w:val="00675618"/>
    <w:rsid w:val="00675993"/>
    <w:rsid w:val="00680E7A"/>
    <w:rsid w:val="006837B2"/>
    <w:rsid w:val="00683862"/>
    <w:rsid w:val="00684E22"/>
    <w:rsid w:val="00686756"/>
    <w:rsid w:val="00686851"/>
    <w:rsid w:val="00686D3E"/>
    <w:rsid w:val="00686DEF"/>
    <w:rsid w:val="00692181"/>
    <w:rsid w:val="0069288E"/>
    <w:rsid w:val="00692F76"/>
    <w:rsid w:val="006937A9"/>
    <w:rsid w:val="00695FEF"/>
    <w:rsid w:val="00696D5C"/>
    <w:rsid w:val="00696E99"/>
    <w:rsid w:val="006A043C"/>
    <w:rsid w:val="006A0B50"/>
    <w:rsid w:val="006A16DC"/>
    <w:rsid w:val="006A254A"/>
    <w:rsid w:val="006B0328"/>
    <w:rsid w:val="006B048C"/>
    <w:rsid w:val="006B2A0A"/>
    <w:rsid w:val="006B3AE4"/>
    <w:rsid w:val="006B3B68"/>
    <w:rsid w:val="006B3FA6"/>
    <w:rsid w:val="006B430E"/>
    <w:rsid w:val="006C05D4"/>
    <w:rsid w:val="006C1477"/>
    <w:rsid w:val="006C2960"/>
    <w:rsid w:val="006C298B"/>
    <w:rsid w:val="006C560E"/>
    <w:rsid w:val="006D088A"/>
    <w:rsid w:val="006D0F94"/>
    <w:rsid w:val="006D2202"/>
    <w:rsid w:val="006D29DC"/>
    <w:rsid w:val="006D3C51"/>
    <w:rsid w:val="006D713F"/>
    <w:rsid w:val="006D7721"/>
    <w:rsid w:val="006E07FF"/>
    <w:rsid w:val="006E26F1"/>
    <w:rsid w:val="006E6CE5"/>
    <w:rsid w:val="006E6EA3"/>
    <w:rsid w:val="006E7845"/>
    <w:rsid w:val="006F1025"/>
    <w:rsid w:val="006F14B5"/>
    <w:rsid w:val="006F4441"/>
    <w:rsid w:val="006F78DF"/>
    <w:rsid w:val="007000D0"/>
    <w:rsid w:val="00702B34"/>
    <w:rsid w:val="00705123"/>
    <w:rsid w:val="0070611B"/>
    <w:rsid w:val="00711A26"/>
    <w:rsid w:val="00711D34"/>
    <w:rsid w:val="007129D9"/>
    <w:rsid w:val="00727589"/>
    <w:rsid w:val="00727D26"/>
    <w:rsid w:val="00731022"/>
    <w:rsid w:val="00733BEC"/>
    <w:rsid w:val="00733D2A"/>
    <w:rsid w:val="00741E56"/>
    <w:rsid w:val="00745491"/>
    <w:rsid w:val="00751234"/>
    <w:rsid w:val="007524BF"/>
    <w:rsid w:val="007530CD"/>
    <w:rsid w:val="00755FF8"/>
    <w:rsid w:val="00757A8E"/>
    <w:rsid w:val="007609A5"/>
    <w:rsid w:val="007614A0"/>
    <w:rsid w:val="007618C7"/>
    <w:rsid w:val="007644C2"/>
    <w:rsid w:val="00767707"/>
    <w:rsid w:val="0077175B"/>
    <w:rsid w:val="0077695B"/>
    <w:rsid w:val="00777952"/>
    <w:rsid w:val="007802F5"/>
    <w:rsid w:val="00781A0F"/>
    <w:rsid w:val="00782CC3"/>
    <w:rsid w:val="00782CC7"/>
    <w:rsid w:val="0078317B"/>
    <w:rsid w:val="0078369A"/>
    <w:rsid w:val="00783E59"/>
    <w:rsid w:val="00784C51"/>
    <w:rsid w:val="00786F5D"/>
    <w:rsid w:val="007907E1"/>
    <w:rsid w:val="00791378"/>
    <w:rsid w:val="0079374A"/>
    <w:rsid w:val="0079412F"/>
    <w:rsid w:val="007964C5"/>
    <w:rsid w:val="00796628"/>
    <w:rsid w:val="00796FBE"/>
    <w:rsid w:val="007A06CC"/>
    <w:rsid w:val="007A1243"/>
    <w:rsid w:val="007A2317"/>
    <w:rsid w:val="007A27C7"/>
    <w:rsid w:val="007A418C"/>
    <w:rsid w:val="007A58F1"/>
    <w:rsid w:val="007A61AD"/>
    <w:rsid w:val="007A74CE"/>
    <w:rsid w:val="007B0DE3"/>
    <w:rsid w:val="007B2AFC"/>
    <w:rsid w:val="007B5C90"/>
    <w:rsid w:val="007B5EDE"/>
    <w:rsid w:val="007C1E05"/>
    <w:rsid w:val="007C264A"/>
    <w:rsid w:val="007C268C"/>
    <w:rsid w:val="007C43C4"/>
    <w:rsid w:val="007D0CB8"/>
    <w:rsid w:val="007D2740"/>
    <w:rsid w:val="007D2E82"/>
    <w:rsid w:val="007E11D2"/>
    <w:rsid w:val="007E275F"/>
    <w:rsid w:val="007E2FEF"/>
    <w:rsid w:val="007E4996"/>
    <w:rsid w:val="007E4D35"/>
    <w:rsid w:val="007E53AE"/>
    <w:rsid w:val="007E61BD"/>
    <w:rsid w:val="007E79B4"/>
    <w:rsid w:val="007F1713"/>
    <w:rsid w:val="007F309F"/>
    <w:rsid w:val="007F347D"/>
    <w:rsid w:val="007F5750"/>
    <w:rsid w:val="007F7451"/>
    <w:rsid w:val="007F7708"/>
    <w:rsid w:val="00804578"/>
    <w:rsid w:val="008051FB"/>
    <w:rsid w:val="0080665B"/>
    <w:rsid w:val="00806DFB"/>
    <w:rsid w:val="00813728"/>
    <w:rsid w:val="00814AD2"/>
    <w:rsid w:val="00815464"/>
    <w:rsid w:val="00817C78"/>
    <w:rsid w:val="0082427F"/>
    <w:rsid w:val="008242C9"/>
    <w:rsid w:val="008269CC"/>
    <w:rsid w:val="00827444"/>
    <w:rsid w:val="00830BA2"/>
    <w:rsid w:val="00832451"/>
    <w:rsid w:val="00834DCD"/>
    <w:rsid w:val="00834DD5"/>
    <w:rsid w:val="00835228"/>
    <w:rsid w:val="008356B0"/>
    <w:rsid w:val="00842148"/>
    <w:rsid w:val="00843226"/>
    <w:rsid w:val="00844B0E"/>
    <w:rsid w:val="0084606B"/>
    <w:rsid w:val="0085145F"/>
    <w:rsid w:val="0085163C"/>
    <w:rsid w:val="00851854"/>
    <w:rsid w:val="00853A90"/>
    <w:rsid w:val="00854B6D"/>
    <w:rsid w:val="00856954"/>
    <w:rsid w:val="00857E88"/>
    <w:rsid w:val="008611CB"/>
    <w:rsid w:val="008623F4"/>
    <w:rsid w:val="00862430"/>
    <w:rsid w:val="00862D38"/>
    <w:rsid w:val="00864C89"/>
    <w:rsid w:val="008658CA"/>
    <w:rsid w:val="00866089"/>
    <w:rsid w:val="008676EA"/>
    <w:rsid w:val="00871625"/>
    <w:rsid w:val="008751EE"/>
    <w:rsid w:val="00881F62"/>
    <w:rsid w:val="00883A4D"/>
    <w:rsid w:val="0088588F"/>
    <w:rsid w:val="008869C6"/>
    <w:rsid w:val="00887623"/>
    <w:rsid w:val="00887E39"/>
    <w:rsid w:val="00891151"/>
    <w:rsid w:val="008914DA"/>
    <w:rsid w:val="00894C73"/>
    <w:rsid w:val="008A0308"/>
    <w:rsid w:val="008A2C40"/>
    <w:rsid w:val="008A30F5"/>
    <w:rsid w:val="008A4C17"/>
    <w:rsid w:val="008A507D"/>
    <w:rsid w:val="008A754B"/>
    <w:rsid w:val="008A7791"/>
    <w:rsid w:val="008B0C61"/>
    <w:rsid w:val="008B1174"/>
    <w:rsid w:val="008B1EB7"/>
    <w:rsid w:val="008B2555"/>
    <w:rsid w:val="008B3D14"/>
    <w:rsid w:val="008B52FA"/>
    <w:rsid w:val="008C1F99"/>
    <w:rsid w:val="008C28D5"/>
    <w:rsid w:val="008C4714"/>
    <w:rsid w:val="008C6596"/>
    <w:rsid w:val="008C7784"/>
    <w:rsid w:val="008D0C01"/>
    <w:rsid w:val="008D5D4E"/>
    <w:rsid w:val="008E19C3"/>
    <w:rsid w:val="008E46DC"/>
    <w:rsid w:val="008E5FB8"/>
    <w:rsid w:val="008F169B"/>
    <w:rsid w:val="008F286B"/>
    <w:rsid w:val="008F3233"/>
    <w:rsid w:val="008F3A3E"/>
    <w:rsid w:val="008F48FD"/>
    <w:rsid w:val="008F4913"/>
    <w:rsid w:val="008F7A96"/>
    <w:rsid w:val="00902A99"/>
    <w:rsid w:val="00902E11"/>
    <w:rsid w:val="00903C30"/>
    <w:rsid w:val="0090694B"/>
    <w:rsid w:val="0091327D"/>
    <w:rsid w:val="009144F3"/>
    <w:rsid w:val="009165DA"/>
    <w:rsid w:val="009165E0"/>
    <w:rsid w:val="0091697C"/>
    <w:rsid w:val="00917834"/>
    <w:rsid w:val="00922CD8"/>
    <w:rsid w:val="009231AC"/>
    <w:rsid w:val="00923D2C"/>
    <w:rsid w:val="00923F62"/>
    <w:rsid w:val="00924339"/>
    <w:rsid w:val="0093169A"/>
    <w:rsid w:val="00931AA5"/>
    <w:rsid w:val="00933D50"/>
    <w:rsid w:val="0093434B"/>
    <w:rsid w:val="00934788"/>
    <w:rsid w:val="009349D1"/>
    <w:rsid w:val="00934B9A"/>
    <w:rsid w:val="00937115"/>
    <w:rsid w:val="009404EE"/>
    <w:rsid w:val="0094069A"/>
    <w:rsid w:val="00941330"/>
    <w:rsid w:val="00942B0F"/>
    <w:rsid w:val="00942BFE"/>
    <w:rsid w:val="00945F6C"/>
    <w:rsid w:val="00951334"/>
    <w:rsid w:val="009525BC"/>
    <w:rsid w:val="00953076"/>
    <w:rsid w:val="0096028F"/>
    <w:rsid w:val="00962A09"/>
    <w:rsid w:val="009673B6"/>
    <w:rsid w:val="009751E4"/>
    <w:rsid w:val="009752E4"/>
    <w:rsid w:val="00975AEF"/>
    <w:rsid w:val="0097604C"/>
    <w:rsid w:val="0098014C"/>
    <w:rsid w:val="00981CF1"/>
    <w:rsid w:val="00983F58"/>
    <w:rsid w:val="00985DB7"/>
    <w:rsid w:val="009862B4"/>
    <w:rsid w:val="00987FF5"/>
    <w:rsid w:val="0099174E"/>
    <w:rsid w:val="00996B21"/>
    <w:rsid w:val="009972AA"/>
    <w:rsid w:val="00997904"/>
    <w:rsid w:val="009A3DEB"/>
    <w:rsid w:val="009A4299"/>
    <w:rsid w:val="009A5F73"/>
    <w:rsid w:val="009A62E2"/>
    <w:rsid w:val="009B0D73"/>
    <w:rsid w:val="009B586E"/>
    <w:rsid w:val="009B7609"/>
    <w:rsid w:val="009B7DF3"/>
    <w:rsid w:val="009C48E4"/>
    <w:rsid w:val="009C4AC3"/>
    <w:rsid w:val="009C67EB"/>
    <w:rsid w:val="009C7E2A"/>
    <w:rsid w:val="009D47C4"/>
    <w:rsid w:val="009D628C"/>
    <w:rsid w:val="009D6517"/>
    <w:rsid w:val="009D6617"/>
    <w:rsid w:val="009E0AB5"/>
    <w:rsid w:val="009E696E"/>
    <w:rsid w:val="009E73CB"/>
    <w:rsid w:val="009E772B"/>
    <w:rsid w:val="009F1962"/>
    <w:rsid w:val="009F38E3"/>
    <w:rsid w:val="00A00E49"/>
    <w:rsid w:val="00A0157D"/>
    <w:rsid w:val="00A015BB"/>
    <w:rsid w:val="00A016C4"/>
    <w:rsid w:val="00A02A5E"/>
    <w:rsid w:val="00A02F53"/>
    <w:rsid w:val="00A04C3E"/>
    <w:rsid w:val="00A057D2"/>
    <w:rsid w:val="00A067B3"/>
    <w:rsid w:val="00A06EA8"/>
    <w:rsid w:val="00A071A2"/>
    <w:rsid w:val="00A07518"/>
    <w:rsid w:val="00A07F60"/>
    <w:rsid w:val="00A128C2"/>
    <w:rsid w:val="00A1599C"/>
    <w:rsid w:val="00A2157D"/>
    <w:rsid w:val="00A21C70"/>
    <w:rsid w:val="00A22B70"/>
    <w:rsid w:val="00A23A09"/>
    <w:rsid w:val="00A2502F"/>
    <w:rsid w:val="00A26E8A"/>
    <w:rsid w:val="00A27C3A"/>
    <w:rsid w:val="00A30579"/>
    <w:rsid w:val="00A31DE6"/>
    <w:rsid w:val="00A36910"/>
    <w:rsid w:val="00A37F17"/>
    <w:rsid w:val="00A4065C"/>
    <w:rsid w:val="00A42492"/>
    <w:rsid w:val="00A427FC"/>
    <w:rsid w:val="00A43405"/>
    <w:rsid w:val="00A44485"/>
    <w:rsid w:val="00A54556"/>
    <w:rsid w:val="00A61F19"/>
    <w:rsid w:val="00A6395B"/>
    <w:rsid w:val="00A64352"/>
    <w:rsid w:val="00A65AB3"/>
    <w:rsid w:val="00A76550"/>
    <w:rsid w:val="00A76B9B"/>
    <w:rsid w:val="00A76C4D"/>
    <w:rsid w:val="00A846FE"/>
    <w:rsid w:val="00A84D6C"/>
    <w:rsid w:val="00A86BDF"/>
    <w:rsid w:val="00A91C6F"/>
    <w:rsid w:val="00A9255D"/>
    <w:rsid w:val="00A93C41"/>
    <w:rsid w:val="00A95FA0"/>
    <w:rsid w:val="00A964CA"/>
    <w:rsid w:val="00A97CED"/>
    <w:rsid w:val="00AA6A02"/>
    <w:rsid w:val="00AB102B"/>
    <w:rsid w:val="00AB123C"/>
    <w:rsid w:val="00AB5181"/>
    <w:rsid w:val="00AB66B6"/>
    <w:rsid w:val="00AB7915"/>
    <w:rsid w:val="00AC0FAD"/>
    <w:rsid w:val="00AD16F2"/>
    <w:rsid w:val="00AD60EA"/>
    <w:rsid w:val="00AD68B4"/>
    <w:rsid w:val="00AD6E5A"/>
    <w:rsid w:val="00AE05FE"/>
    <w:rsid w:val="00AE09A5"/>
    <w:rsid w:val="00AE0B48"/>
    <w:rsid w:val="00AE1FFF"/>
    <w:rsid w:val="00AE32EE"/>
    <w:rsid w:val="00AE3DE8"/>
    <w:rsid w:val="00AE4419"/>
    <w:rsid w:val="00AE4B37"/>
    <w:rsid w:val="00AF0657"/>
    <w:rsid w:val="00AF111C"/>
    <w:rsid w:val="00AF14A8"/>
    <w:rsid w:val="00AF587F"/>
    <w:rsid w:val="00AF6716"/>
    <w:rsid w:val="00B00B32"/>
    <w:rsid w:val="00B01622"/>
    <w:rsid w:val="00B0357A"/>
    <w:rsid w:val="00B03CC6"/>
    <w:rsid w:val="00B05063"/>
    <w:rsid w:val="00B0669F"/>
    <w:rsid w:val="00B10455"/>
    <w:rsid w:val="00B1196D"/>
    <w:rsid w:val="00B1197D"/>
    <w:rsid w:val="00B1431E"/>
    <w:rsid w:val="00B1465B"/>
    <w:rsid w:val="00B14789"/>
    <w:rsid w:val="00B147C3"/>
    <w:rsid w:val="00B168CE"/>
    <w:rsid w:val="00B21C13"/>
    <w:rsid w:val="00B21FA8"/>
    <w:rsid w:val="00B2262E"/>
    <w:rsid w:val="00B24B80"/>
    <w:rsid w:val="00B25F3B"/>
    <w:rsid w:val="00B33B6D"/>
    <w:rsid w:val="00B3578E"/>
    <w:rsid w:val="00B3616C"/>
    <w:rsid w:val="00B37526"/>
    <w:rsid w:val="00B40EF9"/>
    <w:rsid w:val="00B42461"/>
    <w:rsid w:val="00B428A4"/>
    <w:rsid w:val="00B44063"/>
    <w:rsid w:val="00B446F5"/>
    <w:rsid w:val="00B45153"/>
    <w:rsid w:val="00B4610D"/>
    <w:rsid w:val="00B46E59"/>
    <w:rsid w:val="00B47B72"/>
    <w:rsid w:val="00B52107"/>
    <w:rsid w:val="00B529BA"/>
    <w:rsid w:val="00B53EBD"/>
    <w:rsid w:val="00B577C8"/>
    <w:rsid w:val="00B604F7"/>
    <w:rsid w:val="00B6134A"/>
    <w:rsid w:val="00B66129"/>
    <w:rsid w:val="00B6783E"/>
    <w:rsid w:val="00B70609"/>
    <w:rsid w:val="00B715AE"/>
    <w:rsid w:val="00B8297E"/>
    <w:rsid w:val="00B83727"/>
    <w:rsid w:val="00B847ED"/>
    <w:rsid w:val="00B85054"/>
    <w:rsid w:val="00B871A1"/>
    <w:rsid w:val="00B87D81"/>
    <w:rsid w:val="00B91266"/>
    <w:rsid w:val="00B92D46"/>
    <w:rsid w:val="00B93DE0"/>
    <w:rsid w:val="00B94428"/>
    <w:rsid w:val="00B951E7"/>
    <w:rsid w:val="00B956C9"/>
    <w:rsid w:val="00B978C9"/>
    <w:rsid w:val="00BA3254"/>
    <w:rsid w:val="00BA36B7"/>
    <w:rsid w:val="00BA3898"/>
    <w:rsid w:val="00BA504D"/>
    <w:rsid w:val="00BA67AD"/>
    <w:rsid w:val="00BA68D2"/>
    <w:rsid w:val="00BA6B20"/>
    <w:rsid w:val="00BB15AD"/>
    <w:rsid w:val="00BB1B35"/>
    <w:rsid w:val="00BB36C8"/>
    <w:rsid w:val="00BB37DC"/>
    <w:rsid w:val="00BB4563"/>
    <w:rsid w:val="00BB4B80"/>
    <w:rsid w:val="00BB6B49"/>
    <w:rsid w:val="00BC4625"/>
    <w:rsid w:val="00BC5A7C"/>
    <w:rsid w:val="00BC7C5E"/>
    <w:rsid w:val="00BD1170"/>
    <w:rsid w:val="00BD2449"/>
    <w:rsid w:val="00BD3347"/>
    <w:rsid w:val="00BD3D4D"/>
    <w:rsid w:val="00BD469B"/>
    <w:rsid w:val="00BD46F5"/>
    <w:rsid w:val="00BD496E"/>
    <w:rsid w:val="00BD5F0F"/>
    <w:rsid w:val="00BD72C8"/>
    <w:rsid w:val="00BE223A"/>
    <w:rsid w:val="00BE5E6C"/>
    <w:rsid w:val="00BE7F89"/>
    <w:rsid w:val="00BF1202"/>
    <w:rsid w:val="00BF3696"/>
    <w:rsid w:val="00BF5F66"/>
    <w:rsid w:val="00BF7A9C"/>
    <w:rsid w:val="00C00086"/>
    <w:rsid w:val="00C00DC7"/>
    <w:rsid w:val="00C031EF"/>
    <w:rsid w:val="00C03AE7"/>
    <w:rsid w:val="00C0456F"/>
    <w:rsid w:val="00C064A4"/>
    <w:rsid w:val="00C10668"/>
    <w:rsid w:val="00C1138E"/>
    <w:rsid w:val="00C114A3"/>
    <w:rsid w:val="00C14D62"/>
    <w:rsid w:val="00C14DEA"/>
    <w:rsid w:val="00C1592A"/>
    <w:rsid w:val="00C20CD9"/>
    <w:rsid w:val="00C2102F"/>
    <w:rsid w:val="00C23377"/>
    <w:rsid w:val="00C23FD9"/>
    <w:rsid w:val="00C24065"/>
    <w:rsid w:val="00C25C31"/>
    <w:rsid w:val="00C31415"/>
    <w:rsid w:val="00C33371"/>
    <w:rsid w:val="00C34885"/>
    <w:rsid w:val="00C349B4"/>
    <w:rsid w:val="00C35AD9"/>
    <w:rsid w:val="00C37415"/>
    <w:rsid w:val="00C3784C"/>
    <w:rsid w:val="00C41839"/>
    <w:rsid w:val="00C420A7"/>
    <w:rsid w:val="00C42E16"/>
    <w:rsid w:val="00C440D3"/>
    <w:rsid w:val="00C601AA"/>
    <w:rsid w:val="00C614AF"/>
    <w:rsid w:val="00C62C73"/>
    <w:rsid w:val="00C670D7"/>
    <w:rsid w:val="00C736B6"/>
    <w:rsid w:val="00C743DF"/>
    <w:rsid w:val="00C7763C"/>
    <w:rsid w:val="00C80E11"/>
    <w:rsid w:val="00C8413A"/>
    <w:rsid w:val="00C8453E"/>
    <w:rsid w:val="00C85B9C"/>
    <w:rsid w:val="00C865BC"/>
    <w:rsid w:val="00C87119"/>
    <w:rsid w:val="00C94D1A"/>
    <w:rsid w:val="00C95965"/>
    <w:rsid w:val="00C97649"/>
    <w:rsid w:val="00C97A90"/>
    <w:rsid w:val="00CA226C"/>
    <w:rsid w:val="00CA40EA"/>
    <w:rsid w:val="00CA4C09"/>
    <w:rsid w:val="00CA58FB"/>
    <w:rsid w:val="00CA6DF0"/>
    <w:rsid w:val="00CA79B2"/>
    <w:rsid w:val="00CB1A58"/>
    <w:rsid w:val="00CB1FE4"/>
    <w:rsid w:val="00CB296C"/>
    <w:rsid w:val="00CB5497"/>
    <w:rsid w:val="00CB6453"/>
    <w:rsid w:val="00CC161D"/>
    <w:rsid w:val="00CC34A7"/>
    <w:rsid w:val="00CC6566"/>
    <w:rsid w:val="00CC7CC6"/>
    <w:rsid w:val="00CD43A9"/>
    <w:rsid w:val="00CE290F"/>
    <w:rsid w:val="00CE6540"/>
    <w:rsid w:val="00CF1718"/>
    <w:rsid w:val="00CF490E"/>
    <w:rsid w:val="00CF4C54"/>
    <w:rsid w:val="00D023AA"/>
    <w:rsid w:val="00D03C22"/>
    <w:rsid w:val="00D04438"/>
    <w:rsid w:val="00D07717"/>
    <w:rsid w:val="00D11E6C"/>
    <w:rsid w:val="00D12A0F"/>
    <w:rsid w:val="00D1362A"/>
    <w:rsid w:val="00D13B1A"/>
    <w:rsid w:val="00D1458A"/>
    <w:rsid w:val="00D1614D"/>
    <w:rsid w:val="00D170DB"/>
    <w:rsid w:val="00D1740C"/>
    <w:rsid w:val="00D17D39"/>
    <w:rsid w:val="00D20BCD"/>
    <w:rsid w:val="00D21852"/>
    <w:rsid w:val="00D22E67"/>
    <w:rsid w:val="00D23D8E"/>
    <w:rsid w:val="00D23E40"/>
    <w:rsid w:val="00D23F93"/>
    <w:rsid w:val="00D25F0B"/>
    <w:rsid w:val="00D27581"/>
    <w:rsid w:val="00D27600"/>
    <w:rsid w:val="00D31B1E"/>
    <w:rsid w:val="00D34EF8"/>
    <w:rsid w:val="00D35F5A"/>
    <w:rsid w:val="00D43392"/>
    <w:rsid w:val="00D44887"/>
    <w:rsid w:val="00D451BD"/>
    <w:rsid w:val="00D47B39"/>
    <w:rsid w:val="00D47B53"/>
    <w:rsid w:val="00D52AD4"/>
    <w:rsid w:val="00D53D2C"/>
    <w:rsid w:val="00D569C8"/>
    <w:rsid w:val="00D57C0A"/>
    <w:rsid w:val="00D607EF"/>
    <w:rsid w:val="00D711AC"/>
    <w:rsid w:val="00D724BC"/>
    <w:rsid w:val="00D725D3"/>
    <w:rsid w:val="00D72BE7"/>
    <w:rsid w:val="00D7474D"/>
    <w:rsid w:val="00D75F90"/>
    <w:rsid w:val="00D84505"/>
    <w:rsid w:val="00D85679"/>
    <w:rsid w:val="00D85735"/>
    <w:rsid w:val="00D91BAD"/>
    <w:rsid w:val="00D92B40"/>
    <w:rsid w:val="00D93554"/>
    <w:rsid w:val="00D9471D"/>
    <w:rsid w:val="00D94ADB"/>
    <w:rsid w:val="00D953B6"/>
    <w:rsid w:val="00D966F6"/>
    <w:rsid w:val="00D97245"/>
    <w:rsid w:val="00D97C04"/>
    <w:rsid w:val="00DA0785"/>
    <w:rsid w:val="00DA1BB8"/>
    <w:rsid w:val="00DA37B9"/>
    <w:rsid w:val="00DA38E0"/>
    <w:rsid w:val="00DA3CDB"/>
    <w:rsid w:val="00DA3DCE"/>
    <w:rsid w:val="00DA4D7A"/>
    <w:rsid w:val="00DA5B19"/>
    <w:rsid w:val="00DA62EB"/>
    <w:rsid w:val="00DA6CFE"/>
    <w:rsid w:val="00DA7BAD"/>
    <w:rsid w:val="00DB0370"/>
    <w:rsid w:val="00DB0F6B"/>
    <w:rsid w:val="00DB722B"/>
    <w:rsid w:val="00DC3402"/>
    <w:rsid w:val="00DC34B3"/>
    <w:rsid w:val="00DC45BC"/>
    <w:rsid w:val="00DC5C37"/>
    <w:rsid w:val="00DD0A6E"/>
    <w:rsid w:val="00DD3D02"/>
    <w:rsid w:val="00DD7520"/>
    <w:rsid w:val="00DE418E"/>
    <w:rsid w:val="00DE72AE"/>
    <w:rsid w:val="00DE7333"/>
    <w:rsid w:val="00DE73E1"/>
    <w:rsid w:val="00DE7B02"/>
    <w:rsid w:val="00DF0B81"/>
    <w:rsid w:val="00DF1E32"/>
    <w:rsid w:val="00DF2626"/>
    <w:rsid w:val="00DF3116"/>
    <w:rsid w:val="00DF3D90"/>
    <w:rsid w:val="00DF5C02"/>
    <w:rsid w:val="00DF6DBA"/>
    <w:rsid w:val="00E00E52"/>
    <w:rsid w:val="00E019E5"/>
    <w:rsid w:val="00E03A27"/>
    <w:rsid w:val="00E048BE"/>
    <w:rsid w:val="00E0698F"/>
    <w:rsid w:val="00E06E9A"/>
    <w:rsid w:val="00E07815"/>
    <w:rsid w:val="00E078C7"/>
    <w:rsid w:val="00E11C6C"/>
    <w:rsid w:val="00E122A9"/>
    <w:rsid w:val="00E1345D"/>
    <w:rsid w:val="00E15CF4"/>
    <w:rsid w:val="00E1673D"/>
    <w:rsid w:val="00E17277"/>
    <w:rsid w:val="00E174D1"/>
    <w:rsid w:val="00E20BDA"/>
    <w:rsid w:val="00E2123F"/>
    <w:rsid w:val="00E2320E"/>
    <w:rsid w:val="00E247B2"/>
    <w:rsid w:val="00E26758"/>
    <w:rsid w:val="00E26C28"/>
    <w:rsid w:val="00E316A1"/>
    <w:rsid w:val="00E32B45"/>
    <w:rsid w:val="00E33105"/>
    <w:rsid w:val="00E33385"/>
    <w:rsid w:val="00E3380F"/>
    <w:rsid w:val="00E36D4B"/>
    <w:rsid w:val="00E374CE"/>
    <w:rsid w:val="00E41221"/>
    <w:rsid w:val="00E431AD"/>
    <w:rsid w:val="00E4409F"/>
    <w:rsid w:val="00E45E4B"/>
    <w:rsid w:val="00E504BC"/>
    <w:rsid w:val="00E51471"/>
    <w:rsid w:val="00E5263F"/>
    <w:rsid w:val="00E55012"/>
    <w:rsid w:val="00E57B6D"/>
    <w:rsid w:val="00E60F7A"/>
    <w:rsid w:val="00E62600"/>
    <w:rsid w:val="00E632E7"/>
    <w:rsid w:val="00E64029"/>
    <w:rsid w:val="00E66B80"/>
    <w:rsid w:val="00E66D2D"/>
    <w:rsid w:val="00E720A4"/>
    <w:rsid w:val="00E74285"/>
    <w:rsid w:val="00E7525E"/>
    <w:rsid w:val="00E75DE3"/>
    <w:rsid w:val="00E80016"/>
    <w:rsid w:val="00E800FF"/>
    <w:rsid w:val="00E802A2"/>
    <w:rsid w:val="00E80B52"/>
    <w:rsid w:val="00E841D8"/>
    <w:rsid w:val="00E920D9"/>
    <w:rsid w:val="00E93943"/>
    <w:rsid w:val="00E954A2"/>
    <w:rsid w:val="00E95A84"/>
    <w:rsid w:val="00EA122D"/>
    <w:rsid w:val="00EA212D"/>
    <w:rsid w:val="00EA2D72"/>
    <w:rsid w:val="00EA4E41"/>
    <w:rsid w:val="00EB52C6"/>
    <w:rsid w:val="00EC0F10"/>
    <w:rsid w:val="00EC2588"/>
    <w:rsid w:val="00EC4AE5"/>
    <w:rsid w:val="00EC57C1"/>
    <w:rsid w:val="00EC58E5"/>
    <w:rsid w:val="00EC5C9A"/>
    <w:rsid w:val="00EC70BA"/>
    <w:rsid w:val="00ED16AF"/>
    <w:rsid w:val="00ED25A2"/>
    <w:rsid w:val="00ED3952"/>
    <w:rsid w:val="00ED548B"/>
    <w:rsid w:val="00ED6839"/>
    <w:rsid w:val="00EE228D"/>
    <w:rsid w:val="00EE33BA"/>
    <w:rsid w:val="00EE3656"/>
    <w:rsid w:val="00EE5161"/>
    <w:rsid w:val="00EE7D27"/>
    <w:rsid w:val="00EF07B3"/>
    <w:rsid w:val="00EF1AFE"/>
    <w:rsid w:val="00EF2556"/>
    <w:rsid w:val="00EF3162"/>
    <w:rsid w:val="00EF4B08"/>
    <w:rsid w:val="00F008A5"/>
    <w:rsid w:val="00F01369"/>
    <w:rsid w:val="00F02B98"/>
    <w:rsid w:val="00F02EBC"/>
    <w:rsid w:val="00F0307A"/>
    <w:rsid w:val="00F03E21"/>
    <w:rsid w:val="00F03F1B"/>
    <w:rsid w:val="00F0463B"/>
    <w:rsid w:val="00F05225"/>
    <w:rsid w:val="00F05575"/>
    <w:rsid w:val="00F06D01"/>
    <w:rsid w:val="00F11E28"/>
    <w:rsid w:val="00F1209B"/>
    <w:rsid w:val="00F12384"/>
    <w:rsid w:val="00F13C3A"/>
    <w:rsid w:val="00F164CA"/>
    <w:rsid w:val="00F238D0"/>
    <w:rsid w:val="00F30088"/>
    <w:rsid w:val="00F31EF9"/>
    <w:rsid w:val="00F3464B"/>
    <w:rsid w:val="00F36D6D"/>
    <w:rsid w:val="00F40F00"/>
    <w:rsid w:val="00F40FD4"/>
    <w:rsid w:val="00F4280E"/>
    <w:rsid w:val="00F44879"/>
    <w:rsid w:val="00F466A5"/>
    <w:rsid w:val="00F52076"/>
    <w:rsid w:val="00F527E1"/>
    <w:rsid w:val="00F5352A"/>
    <w:rsid w:val="00F53C2E"/>
    <w:rsid w:val="00F6164C"/>
    <w:rsid w:val="00F64417"/>
    <w:rsid w:val="00F66FC2"/>
    <w:rsid w:val="00F673DF"/>
    <w:rsid w:val="00F70378"/>
    <w:rsid w:val="00F709F0"/>
    <w:rsid w:val="00F72554"/>
    <w:rsid w:val="00F81BCB"/>
    <w:rsid w:val="00F82700"/>
    <w:rsid w:val="00F833C3"/>
    <w:rsid w:val="00F833F9"/>
    <w:rsid w:val="00F8420D"/>
    <w:rsid w:val="00F84854"/>
    <w:rsid w:val="00F84CA1"/>
    <w:rsid w:val="00F8613E"/>
    <w:rsid w:val="00F862AF"/>
    <w:rsid w:val="00F86C06"/>
    <w:rsid w:val="00F90683"/>
    <w:rsid w:val="00F94293"/>
    <w:rsid w:val="00F97ABC"/>
    <w:rsid w:val="00FB15E7"/>
    <w:rsid w:val="00FB67DF"/>
    <w:rsid w:val="00FB6E3E"/>
    <w:rsid w:val="00FC0E60"/>
    <w:rsid w:val="00FC5D9C"/>
    <w:rsid w:val="00FC7056"/>
    <w:rsid w:val="00FC75E0"/>
    <w:rsid w:val="00FD0845"/>
    <w:rsid w:val="00FD1BDE"/>
    <w:rsid w:val="00FD2A1C"/>
    <w:rsid w:val="00FD2A5D"/>
    <w:rsid w:val="00FD3F32"/>
    <w:rsid w:val="00FD5261"/>
    <w:rsid w:val="00FD77EB"/>
    <w:rsid w:val="00FE05F6"/>
    <w:rsid w:val="00FE1C0F"/>
    <w:rsid w:val="00FE4549"/>
    <w:rsid w:val="00FE4FAA"/>
    <w:rsid w:val="00FF1551"/>
    <w:rsid w:val="00FF2B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6653F1"/>
  <w15:docId w15:val="{864D61C0-D66A-4526-96DA-5BCA4EED5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n3D" w:eastAsia="Times New Roman" w:hAnsi="Vn3D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68D2"/>
    <w:rPr>
      <w:rFonts w:ascii="VNnew Century Schoolbook" w:hAnsi="VNnew Century Schoolbook"/>
      <w:color w:val="FF0000"/>
      <w:sz w:val="24"/>
    </w:rPr>
  </w:style>
  <w:style w:type="paragraph" w:styleId="Heading1">
    <w:name w:val="heading 1"/>
    <w:basedOn w:val="Normal"/>
    <w:next w:val="Normal"/>
    <w:qFormat/>
    <w:rsid w:val="00CB1A58"/>
    <w:pPr>
      <w:keepNext/>
      <w:numPr>
        <w:numId w:val="1"/>
      </w:numPr>
      <w:jc w:val="center"/>
      <w:outlineLvl w:val="0"/>
    </w:pPr>
    <w:rPr>
      <w:b/>
      <w:sz w:val="30"/>
    </w:rPr>
  </w:style>
  <w:style w:type="paragraph" w:styleId="Heading2">
    <w:name w:val="heading 2"/>
    <w:basedOn w:val="Normal"/>
    <w:next w:val="Normal"/>
    <w:qFormat/>
    <w:rsid w:val="00CB1A58"/>
    <w:pPr>
      <w:keepNext/>
      <w:numPr>
        <w:ilvl w:val="1"/>
        <w:numId w:val="1"/>
      </w:numPr>
      <w:spacing w:before="200" w:after="60"/>
      <w:jc w:val="center"/>
      <w:outlineLvl w:val="1"/>
    </w:pPr>
    <w:rPr>
      <w:b/>
      <w:color w:val="0000FF"/>
      <w:sz w:val="26"/>
    </w:rPr>
  </w:style>
  <w:style w:type="paragraph" w:styleId="Heading3">
    <w:name w:val="heading 3"/>
    <w:basedOn w:val="Normal"/>
    <w:next w:val="Normal"/>
    <w:qFormat/>
    <w:rsid w:val="00CB1A58"/>
    <w:pPr>
      <w:keepNext/>
      <w:numPr>
        <w:ilvl w:val="2"/>
        <w:numId w:val="1"/>
      </w:numPr>
      <w:tabs>
        <w:tab w:val="left" w:pos="851"/>
      </w:tabs>
      <w:outlineLvl w:val="2"/>
    </w:pPr>
    <w:rPr>
      <w:b/>
      <w:color w:val="0000FF"/>
    </w:rPr>
  </w:style>
  <w:style w:type="paragraph" w:styleId="Heading4">
    <w:name w:val="heading 4"/>
    <w:basedOn w:val="Normal"/>
    <w:next w:val="Normal"/>
    <w:qFormat/>
    <w:rsid w:val="00CB1A58"/>
    <w:pPr>
      <w:keepNext/>
      <w:numPr>
        <w:ilvl w:val="3"/>
        <w:numId w:val="1"/>
      </w:numPr>
      <w:jc w:val="center"/>
      <w:outlineLvl w:val="3"/>
    </w:pPr>
    <w:rPr>
      <w:b/>
      <w:i/>
      <w:color w:val="auto"/>
      <w:sz w:val="20"/>
    </w:rPr>
  </w:style>
  <w:style w:type="paragraph" w:styleId="Heading5">
    <w:name w:val="heading 5"/>
    <w:basedOn w:val="Normal"/>
    <w:next w:val="Normal"/>
    <w:qFormat/>
    <w:rsid w:val="00CB1A58"/>
    <w:pPr>
      <w:keepNext/>
      <w:numPr>
        <w:ilvl w:val="4"/>
        <w:numId w:val="1"/>
      </w:numPr>
      <w:tabs>
        <w:tab w:val="left" w:pos="4976"/>
      </w:tabs>
      <w:outlineLvl w:val="4"/>
    </w:pPr>
    <w:rPr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CB1A58"/>
    <w:pPr>
      <w:tabs>
        <w:tab w:val="left" w:pos="567"/>
        <w:tab w:val="left" w:pos="851"/>
      </w:tabs>
      <w:jc w:val="both"/>
    </w:pPr>
  </w:style>
  <w:style w:type="paragraph" w:styleId="Title">
    <w:name w:val="Title"/>
    <w:basedOn w:val="Normal"/>
    <w:qFormat/>
    <w:rsid w:val="00CB1A58"/>
    <w:pPr>
      <w:jc w:val="center"/>
    </w:pPr>
    <w:rPr>
      <w:b/>
      <w:sz w:val="22"/>
    </w:rPr>
  </w:style>
  <w:style w:type="paragraph" w:styleId="Subtitle">
    <w:name w:val="Subtitle"/>
    <w:basedOn w:val="Normal"/>
    <w:qFormat/>
    <w:rsid w:val="00CB1A58"/>
    <w:pPr>
      <w:jc w:val="center"/>
    </w:pPr>
    <w:rPr>
      <w:b/>
      <w:i/>
      <w:sz w:val="22"/>
    </w:rPr>
  </w:style>
  <w:style w:type="table" w:styleId="TableGrid">
    <w:name w:val="Table Grid"/>
    <w:basedOn w:val="TableNormal"/>
    <w:rsid w:val="002077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814AD2"/>
    <w:pPr>
      <w:spacing w:before="100" w:beforeAutospacing="1" w:after="100" w:afterAutospacing="1"/>
    </w:pPr>
    <w:rPr>
      <w:rFonts w:ascii="Times New Roman" w:hAnsi="Times New Roman"/>
      <w:color w:val="auto"/>
      <w:szCs w:val="24"/>
    </w:rPr>
  </w:style>
  <w:style w:type="character" w:customStyle="1" w:styleId="apple-style-span">
    <w:name w:val="apple-style-span"/>
    <w:basedOn w:val="DefaultParagraphFont"/>
    <w:rsid w:val="00D52AD4"/>
  </w:style>
  <w:style w:type="character" w:styleId="Hyperlink">
    <w:name w:val="Hyperlink"/>
    <w:basedOn w:val="DefaultParagraphFont"/>
    <w:uiPriority w:val="99"/>
    <w:rsid w:val="003B5B66"/>
    <w:rPr>
      <w:color w:val="0000FF"/>
      <w:u w:val="single"/>
    </w:rPr>
  </w:style>
  <w:style w:type="character" w:styleId="Strong">
    <w:name w:val="Strong"/>
    <w:basedOn w:val="DefaultParagraphFont"/>
    <w:qFormat/>
    <w:rsid w:val="00C0456F"/>
    <w:rPr>
      <w:b/>
      <w:bCs/>
    </w:rPr>
  </w:style>
  <w:style w:type="character" w:customStyle="1" w:styleId="apple-converted-space">
    <w:name w:val="apple-converted-space"/>
    <w:basedOn w:val="DefaultParagraphFont"/>
    <w:rsid w:val="004672B1"/>
  </w:style>
  <w:style w:type="paragraph" w:styleId="Header">
    <w:name w:val="header"/>
    <w:basedOn w:val="Normal"/>
    <w:link w:val="HeaderChar"/>
    <w:uiPriority w:val="99"/>
    <w:rsid w:val="002A0F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0F65"/>
    <w:rPr>
      <w:rFonts w:ascii="VNnew Century Schoolbook" w:hAnsi="VNnew Century Schoolbook"/>
      <w:color w:val="FF0000"/>
      <w:sz w:val="24"/>
    </w:rPr>
  </w:style>
  <w:style w:type="paragraph" w:styleId="Footer">
    <w:name w:val="footer"/>
    <w:basedOn w:val="Normal"/>
    <w:link w:val="FooterChar"/>
    <w:uiPriority w:val="99"/>
    <w:rsid w:val="002A0F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0F65"/>
    <w:rPr>
      <w:rFonts w:ascii="VNnew Century Schoolbook" w:hAnsi="VNnew Century Schoolbook"/>
      <w:color w:val="FF0000"/>
      <w:sz w:val="24"/>
    </w:rPr>
  </w:style>
  <w:style w:type="paragraph" w:styleId="BalloonText">
    <w:name w:val="Balloon Text"/>
    <w:basedOn w:val="Normal"/>
    <w:link w:val="BalloonTextChar"/>
    <w:rsid w:val="002A0F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A0F65"/>
    <w:rPr>
      <w:rFonts w:ascii="Tahoma" w:hAnsi="Tahoma" w:cs="Tahoma"/>
      <w:color w:val="FF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BA67AD"/>
    <w:pPr>
      <w:ind w:left="720"/>
      <w:contextualSpacing/>
    </w:pPr>
  </w:style>
  <w:style w:type="character" w:customStyle="1" w:styleId="il">
    <w:name w:val="il"/>
    <w:basedOn w:val="DefaultParagraphFont"/>
    <w:rsid w:val="0008004D"/>
  </w:style>
  <w:style w:type="character" w:customStyle="1" w:styleId="go">
    <w:name w:val="go"/>
    <w:basedOn w:val="DefaultParagraphFont"/>
    <w:rsid w:val="00312298"/>
  </w:style>
  <w:style w:type="character" w:customStyle="1" w:styleId="st">
    <w:name w:val="st"/>
    <w:basedOn w:val="DefaultParagraphFont"/>
    <w:rsid w:val="001D4ACB"/>
  </w:style>
  <w:style w:type="paragraph" w:customStyle="1" w:styleId="BogihpbthnhubinanhNgc0977825999">
    <w:name w:val="Báo giá hộp bổ thận hàu biển anh Ngọc 0977.825.999"/>
    <w:basedOn w:val="Normal"/>
    <w:qFormat/>
    <w:rsid w:val="009404EE"/>
    <w:pPr>
      <w:tabs>
        <w:tab w:val="left" w:pos="567"/>
      </w:tabs>
      <w:spacing w:line="276" w:lineRule="auto"/>
    </w:pPr>
    <w:rPr>
      <w:rFonts w:ascii="Times New Roman" w:hAnsi="Times New Roman"/>
      <w:i/>
      <w:color w:val="auto"/>
      <w:sz w:val="25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46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6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2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0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7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2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\My%20Documents\Downloads\M&#7851;u%20B&#225;o%20Gi&#225;%20Chu&#7849;n%20200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Mẫu Báo Giá Chuẩn 2003</Template>
  <TotalTime>31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LOVE</vt:lpstr>
    </vt:vector>
  </TitlesOfParts>
  <Company>In Tuấn Dung</Company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LOVE</dc:title>
  <dc:creator>Admin</dc:creator>
  <cp:lastModifiedBy>Michael Khanhs Owen</cp:lastModifiedBy>
  <cp:revision>18</cp:revision>
  <cp:lastPrinted>2023-05-10T08:20:00Z</cp:lastPrinted>
  <dcterms:created xsi:type="dcterms:W3CDTF">2023-05-10T08:16:00Z</dcterms:created>
  <dcterms:modified xsi:type="dcterms:W3CDTF">2023-10-10T03:51:00Z</dcterms:modified>
</cp:coreProperties>
</file>