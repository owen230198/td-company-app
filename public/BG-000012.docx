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D2160" w14:textId="77777777" w:rsidR="00777952" w:rsidRPr="00777952" w:rsidRDefault="00277014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</w:rPr>
        <w:drawing>
          <wp:inline distT="0" distB="0" distL="0" distR="0" wp14:anchorId="4A887A31" wp14:editId="70C48E21">
            <wp:extent cx="6353736" cy="1010093"/>
            <wp:effectExtent l="0" t="0" r="0" b="0"/>
            <wp:docPr id="5" name="Picture 5" descr="C:\Users\Administrator.D8BZ275GNPA26NY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8BZ275GNPA26NY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42" cy="10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5A50" w14:textId="77777777" w:rsidR="003948B4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44"/>
          <w:szCs w:val="24"/>
        </w:rPr>
      </w:pPr>
    </w:p>
    <w:p w14:paraId="6A035B0B" w14:textId="77777777" w:rsidR="00B956C9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44"/>
          <w:szCs w:val="24"/>
        </w:rPr>
      </w:pPr>
      <w:r w:rsidRPr="006E6CE5">
        <w:rPr>
          <w:rFonts w:ascii="Times New Roman" w:hAnsi="Times New Roman"/>
          <w:b/>
          <w:sz w:val="44"/>
          <w:szCs w:val="24"/>
        </w:rPr>
        <w:t>BẢNG BÁO GIÁ</w:t>
      </w:r>
    </w:p>
    <w:tbl>
      <w:tblPr>
        <w:tblW w:w="9475" w:type="dxa"/>
        <w:tblInd w:w="546" w:type="dxa"/>
        <w:tblLayout w:type="fixed"/>
        <w:tblLook w:val="04A0" w:firstRow="1" w:lastRow="0" w:firstColumn="1" w:lastColumn="0" w:noHBand="0" w:noVBand="1"/>
      </w:tblPr>
      <w:tblGrid>
        <w:gridCol w:w="1182"/>
        <w:gridCol w:w="270"/>
        <w:gridCol w:w="8023"/>
      </w:tblGrid>
      <w:tr w:rsidR="00C84AB9" w:rsidRPr="00F40F00" w14:paraId="79292676" w14:textId="77777777" w:rsidTr="00CA5318">
        <w:trPr>
          <w:trHeight w:val="306"/>
        </w:trPr>
        <w:tc>
          <w:tcPr>
            <w:tcW w:w="1182" w:type="dxa"/>
          </w:tcPr>
          <w:p w14:paraId="1DC8A6BD" w14:textId="77777777" w:rsidR="00C84AB9" w:rsidRPr="001366C9" w:rsidRDefault="00C84AB9" w:rsidP="00D569C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 w:rsidRPr="001366C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Kính</w:t>
            </w:r>
            <w:r w:rsidR="0057721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 xml:space="preserve"> </w:t>
            </w:r>
            <w:r w:rsidRPr="001366C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gửi</w:t>
            </w:r>
            <w:r w:rsidR="0057721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 xml:space="preserve"> </w:t>
            </w:r>
          </w:p>
        </w:tc>
        <w:tc>
          <w:tcPr>
            <w:tcW w:w="270" w:type="dxa"/>
          </w:tcPr>
          <w:p w14:paraId="35B17029" w14:textId="77777777" w:rsidR="00C84AB9" w:rsidRPr="00C22E6E" w:rsidRDefault="00C84AB9" w:rsidP="00D569C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5"/>
                <w:szCs w:val="25"/>
              </w:rPr>
            </w:pPr>
            <w:r w:rsidRPr="00C22E6E">
              <w:rPr>
                <w:rFonts w:ascii="Times New Roman" w:hAnsi="Times New Roman"/>
                <w:color w:val="000000" w:themeColor="text1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7328A404" w14:textId="59997BF4" w:rsidR="00C84AB9" w:rsidRPr="001B37C8" w:rsidRDefault="00104F4A" w:rsidP="001B37C8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Công ty WS</w:t>
            </w:r>
            <w:r w:rsidR="00145AC4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</w:p>
        </w:tc>
      </w:tr>
      <w:tr w:rsidR="001811D8" w:rsidRPr="00F40F00" w14:paraId="29A3BC53" w14:textId="77777777" w:rsidTr="00CA5318">
        <w:trPr>
          <w:trHeight w:val="306"/>
        </w:trPr>
        <w:tc>
          <w:tcPr>
            <w:tcW w:w="1182" w:type="dxa"/>
          </w:tcPr>
          <w:p w14:paraId="4602D13C" w14:textId="540692DC" w:rsidR="001811D8" w:rsidRPr="001366C9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Đại diện</w:t>
            </w:r>
          </w:p>
        </w:tc>
        <w:tc>
          <w:tcPr>
            <w:tcW w:w="270" w:type="dxa"/>
          </w:tcPr>
          <w:p w14:paraId="7521D21F" w14:textId="47570ADB" w:rsidR="001811D8" w:rsidRPr="00C22E6E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5"/>
                <w:szCs w:val="25"/>
              </w:rPr>
            </w:pPr>
            <w:r w:rsidRPr="00C22E6E">
              <w:rPr>
                <w:rFonts w:ascii="Times New Roman" w:hAnsi="Times New Roman"/>
                <w:color w:val="000000" w:themeColor="text1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2D86DB9C" w14:textId="5B80DADB" w:rsidR="001811D8" w:rsidRDefault="001811D8" w:rsidP="001811D8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Nguyễn Duy Khánh  </w:t>
            </w:r>
          </w:p>
        </w:tc>
      </w:tr>
      <w:tr w:rsidR="001811D8" w:rsidRPr="00F40F00" w14:paraId="5A932386" w14:textId="77777777" w:rsidTr="00CA5318">
        <w:trPr>
          <w:trHeight w:val="346"/>
        </w:trPr>
        <w:tc>
          <w:tcPr>
            <w:tcW w:w="1182" w:type="dxa"/>
          </w:tcPr>
          <w:p w14:paraId="3AB56432" w14:textId="77777777" w:rsidR="001811D8" w:rsidRPr="001366C9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 w:rsidRPr="001366C9"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Tel</w:t>
            </w:r>
          </w:p>
        </w:tc>
        <w:tc>
          <w:tcPr>
            <w:tcW w:w="270" w:type="dxa"/>
          </w:tcPr>
          <w:p w14:paraId="5BD19838" w14:textId="77777777" w:rsidR="001811D8" w:rsidRPr="00F40F00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color w:val="auto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12C9962E" w14:textId="535D58A5" w:rsidR="001811D8" w:rsidRPr="0063246F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 xml:space="preserve">0378050251  </w:t>
            </w:r>
          </w:p>
        </w:tc>
      </w:tr>
      <w:tr w:rsidR="001811D8" w:rsidRPr="00F40F00" w14:paraId="578D44CA" w14:textId="77777777" w:rsidTr="00CA5318">
        <w:trPr>
          <w:trHeight w:val="346"/>
        </w:trPr>
        <w:tc>
          <w:tcPr>
            <w:tcW w:w="1182" w:type="dxa"/>
          </w:tcPr>
          <w:p w14:paraId="59C6AA17" w14:textId="77777777" w:rsidR="001811D8" w:rsidRPr="001366C9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Địa chỉ</w:t>
            </w:r>
          </w:p>
        </w:tc>
        <w:tc>
          <w:tcPr>
            <w:tcW w:w="270" w:type="dxa"/>
          </w:tcPr>
          <w:p w14:paraId="3578091A" w14:textId="77777777" w:rsidR="001811D8" w:rsidRPr="00F40F00" w:rsidRDefault="001811D8" w:rsidP="001811D8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 w:rsidRPr="00F40F00">
              <w:rPr>
                <w:rFonts w:ascii="Times New Roman" w:hAnsi="Times New Roman"/>
                <w:color w:val="auto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3A2C7B91" w14:textId="29BBE915" w:rsidR="001811D8" w:rsidRPr="001811D8" w:rsidRDefault="001811D8" w:rsidP="001811D8">
            <w:pPr>
              <w:pStyle w:val="BogihpbthnhubinanhNgc0977825999"/>
              <w:rPr>
                <w:i w:val="0"/>
              </w:rPr>
            </w:pPr>
            <w:r w:rsidRPr="001811D8">
              <w:rPr>
                <w:bCs/>
                <w:i w:val="0"/>
                <w:color w:val="000000" w:themeColor="text1"/>
                <w:sz w:val="22"/>
                <w:szCs w:val="22"/>
              </w:rPr>
              <w:t xml:space="preserve">360 Mieng Ha, Hoa Sơn, Ung Hoa, TP Ha Noi  </w:t>
            </w:r>
          </w:p>
        </w:tc>
      </w:tr>
      <w:tr w:rsidR="00E0513D" w:rsidRPr="00F40F00" w14:paraId="7CCBBE0A" w14:textId="77777777" w:rsidTr="00CA5318">
        <w:trPr>
          <w:trHeight w:val="346"/>
        </w:trPr>
        <w:tc>
          <w:tcPr>
            <w:tcW w:w="1182" w:type="dxa"/>
          </w:tcPr>
          <w:p w14:paraId="6F2B0A90" w14:textId="17C6A987" w:rsidR="00E0513D" w:rsidRDefault="00E0513D" w:rsidP="00E0513D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i/>
                <w:color w:val="auto"/>
                <w:sz w:val="25"/>
                <w:szCs w:val="25"/>
              </w:rPr>
              <w:t>Email</w:t>
            </w:r>
          </w:p>
        </w:tc>
        <w:tc>
          <w:tcPr>
            <w:tcW w:w="270" w:type="dxa"/>
          </w:tcPr>
          <w:p w14:paraId="61411F5C" w14:textId="24787DFD" w:rsidR="00E0513D" w:rsidRPr="00F40F00" w:rsidRDefault="00E0513D" w:rsidP="00E0513D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color w:val="auto"/>
                <w:sz w:val="25"/>
                <w:szCs w:val="25"/>
              </w:rPr>
            </w:pPr>
            <w:r w:rsidRPr="00F40F00">
              <w:rPr>
                <w:rFonts w:ascii="Times New Roman" w:hAnsi="Times New Roman"/>
                <w:color w:val="auto"/>
                <w:sz w:val="25"/>
                <w:szCs w:val="25"/>
              </w:rPr>
              <w:t>:</w:t>
            </w:r>
          </w:p>
        </w:tc>
        <w:tc>
          <w:tcPr>
            <w:tcW w:w="8023" w:type="dxa"/>
          </w:tcPr>
          <w:p w14:paraId="1A5CFFBD" w14:textId="655D84CE" w:rsidR="00E0513D" w:rsidRPr="001811D8" w:rsidRDefault="00E0513D" w:rsidP="00E0513D">
            <w:pPr>
              <w:pStyle w:val="BogihpbthnhubinanhNgc0977825999"/>
              <w:rPr>
                <w:bCs/>
                <w:i w:val="0"/>
                <w:color w:val="000000" w:themeColor="text1"/>
                <w:sz w:val="22"/>
                <w:szCs w:val="22"/>
              </w:rPr>
            </w:pPr>
            <w:r w:rsidRPr="001811D8">
              <w:rPr>
                <w:bCs/>
                <w:i w:val="0"/>
                <w:color w:val="000000" w:themeColor="text1"/>
                <w:sz w:val="22"/>
                <w:szCs w:val="22"/>
              </w:rPr>
              <w:t>nguyenduykhanh2323@gmail.com  </w:t>
            </w:r>
          </w:p>
        </w:tc>
      </w:tr>
    </w:tbl>
    <w:p w14:paraId="6194CE6D" w14:textId="77777777" w:rsidR="00D97245" w:rsidRPr="001366C9" w:rsidRDefault="00FE4FAA" w:rsidP="00AF79A3">
      <w:pPr>
        <w:pStyle w:val="BogihpbthnhubinanhNgc0977825999"/>
        <w:rPr>
          <w:lang w:val="vi-VN"/>
        </w:rPr>
      </w:pPr>
      <w:r w:rsidRPr="001366C9">
        <w:t>C</w:t>
      </w:r>
      <w:r w:rsidR="00F03E21" w:rsidRPr="001366C9">
        <w:rPr>
          <w:lang w:val="vi-VN"/>
        </w:rPr>
        <w:t xml:space="preserve">ty </w:t>
      </w:r>
      <w:r w:rsidRPr="001366C9">
        <w:t>CP</w:t>
      </w:r>
      <w:r w:rsidR="00F03E21" w:rsidRPr="001366C9">
        <w:rPr>
          <w:lang w:val="vi-VN"/>
        </w:rPr>
        <w:t xml:space="preserve"> in</w:t>
      </w:r>
      <w:r w:rsidR="00AF79A3">
        <w:t xml:space="preserve"> </w:t>
      </w:r>
      <w:r w:rsidRPr="001366C9">
        <w:t>&amp; SX bao</w:t>
      </w:r>
      <w:r w:rsidR="00AF79A3">
        <w:t xml:space="preserve"> </w:t>
      </w:r>
      <w:r w:rsidRPr="001366C9">
        <w:t>bì</w:t>
      </w:r>
      <w:r w:rsidR="00F03E21" w:rsidRPr="001366C9">
        <w:rPr>
          <w:lang w:val="vi-VN"/>
        </w:rPr>
        <w:t xml:space="preserve"> Tuấn Dung xin gửi báo giá theo yêu cầu của quý khách. Chúc quý khá</w:t>
      </w:r>
      <w:r w:rsidR="00D97245" w:rsidRPr="001366C9">
        <w:rPr>
          <w:lang w:val="vi-VN"/>
        </w:rPr>
        <w:t>ch</w:t>
      </w:r>
    </w:p>
    <w:p w14:paraId="24C00BA8" w14:textId="77777777" w:rsidR="00680E7A" w:rsidRPr="001366C9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auto"/>
          <w:sz w:val="25"/>
          <w:szCs w:val="25"/>
          <w:lang w:val="vi-VN"/>
        </w:rPr>
      </w:pPr>
      <w:r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>Mạnh khỏe – Hạnh phúc – A</w:t>
      </w:r>
      <w:r w:rsidR="00F03E21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>n khan</w:t>
      </w:r>
      <w:r w:rsidR="00695FEF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 xml:space="preserve">g </w:t>
      </w:r>
      <w:r w:rsidR="00F03E21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 xml:space="preserve">thịnh </w:t>
      </w:r>
      <w:r w:rsidR="003C1BC0" w:rsidRPr="001366C9">
        <w:rPr>
          <w:rFonts w:ascii="Times New Roman" w:hAnsi="Times New Roman"/>
          <w:i/>
          <w:color w:val="auto"/>
          <w:sz w:val="25"/>
          <w:szCs w:val="25"/>
          <w:lang w:val="vi-VN"/>
        </w:rPr>
        <w:t>vượng!</w:t>
      </w:r>
    </w:p>
    <w:tbl>
      <w:tblPr>
        <w:tblW w:w="1020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0"/>
        <w:gridCol w:w="5220"/>
        <w:gridCol w:w="810"/>
        <w:gridCol w:w="914"/>
        <w:gridCol w:w="1152"/>
        <w:gridCol w:w="1559"/>
      </w:tblGrid>
      <w:tr w:rsidR="00680E7A" w:rsidRPr="00D25F0B" w14:paraId="20C55029" w14:textId="77777777" w:rsidTr="00D80A88">
        <w:trPr>
          <w:trHeight w:val="366"/>
          <w:jc w:val="center"/>
        </w:trPr>
        <w:tc>
          <w:tcPr>
            <w:tcW w:w="55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68C009F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STT</w:t>
            </w:r>
          </w:p>
        </w:tc>
        <w:tc>
          <w:tcPr>
            <w:tcW w:w="522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400D6BC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NỘI DUNG</w:t>
            </w:r>
          </w:p>
        </w:tc>
        <w:tc>
          <w:tcPr>
            <w:tcW w:w="8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F3AD79E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ĐVT</w:t>
            </w:r>
          </w:p>
        </w:tc>
        <w:tc>
          <w:tcPr>
            <w:tcW w:w="91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6F6EA2D6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SL</w:t>
            </w:r>
          </w:p>
        </w:tc>
        <w:tc>
          <w:tcPr>
            <w:tcW w:w="1152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269CECD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  <w:lang w:val="vi-VN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Đ.GIÁ</w:t>
            </w:r>
          </w:p>
        </w:tc>
        <w:tc>
          <w:tcPr>
            <w:tcW w:w="15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302F470B" w14:textId="77777777" w:rsidR="00680E7A" w:rsidRPr="00D25F0B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</w:pPr>
            <w:r w:rsidRPr="00D25F0B">
              <w:rPr>
                <w:rFonts w:ascii="Times New Roman" w:hAnsi="Times New Roman"/>
                <w:b/>
                <w:snapToGrid w:val="0"/>
                <w:color w:val="FFFFFF"/>
                <w:szCs w:val="24"/>
              </w:rPr>
              <w:t>T.TIỀN  (VNĐ)</w:t>
            </w:r>
          </w:p>
        </w:tc>
      </w:tr>
      <w:tr w:rsidR="00CB2EB8" w:rsidRPr="00D25F0B" w14:paraId="75FB0F4B" w14:textId="77777777" w:rsidTr="00D80A88">
        <w:trPr>
          <w:trHeight w:val="3642"/>
          <w:jc w:val="center"/>
        </w:trPr>
        <w:tc>
          <w:tcPr>
            <w:tcW w:w="550" w:type="dxa"/>
            <w:vAlign w:val="center"/>
          </w:tcPr>
          <w:p w14:paraId="4CA0F33C" w14:textId="335C64F7" w:rsidR="00CB2EB8" w:rsidRDefault="002E7DA0" w:rsidP="00F7599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  <w:t>1</w:t>
            </w:r>
          </w:p>
        </w:tc>
        <w:tc>
          <w:tcPr>
            <w:tcW w:w="5220" w:type="dxa"/>
          </w:tcPr>
          <w:p w14:paraId="0D62CE7B" w14:textId="77777777" w:rsidR="008D3D04" w:rsidRDefault="008D3D04" w:rsidP="008D3D04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6A85B950" w14:textId="77777777" w:rsidR="000E238E" w:rsidRDefault="000E238E" w:rsidP="00C479ED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2B9B0747" w14:textId="3F99873D" w:rsidR="000E238E" w:rsidRDefault="00C73B34" w:rsidP="008D3D04">
            <w:pPr>
              <w:spacing w:line="276" w:lineRule="auto"/>
              <w:ind w:left="720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  <w:t>Hop giay 1</w:t>
            </w:r>
          </w:p>
          <w:p w14:paraId="2FEF4AA2" w14:textId="116EC536" w:rsidR="00BE5794" w:rsidRPr="008D3D04" w:rsidRDefault="00BE5794" w:rsidP="008D3D04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8D3D04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Chất liệu </w:t>
            </w:r>
            <w:r w:rsidR="0049215C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giấy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8D3D04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: </w:t>
            </w:r>
            <w:r w:rsidR="0049215C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Ivoly</w:t>
            </w:r>
          </w:p>
          <w:p w14:paraId="1A1DA749" w14:textId="42069429" w:rsidR="005C6853" w:rsidRPr="008D3D04" w:rsidRDefault="00BE5794" w:rsidP="00595DDF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Kích thước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:</w:t>
            </w:r>
            <w:r w:rsidR="00595DDF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26698D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="00595DDF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10x10x10</w:t>
            </w:r>
          </w:p>
          <w:p w14:paraId="3937D6FB" w14:textId="06EA0B29" w:rsidR="00C479ED" w:rsidRDefault="00BE5794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573E7C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Mẫu Thiết kế do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8D3D04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 w:rsidR="00450906"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Chế bản</w:t>
            </w:r>
          </w:p>
          <w:p w14:paraId="4DA1B11D" w14:textId="2BFC3E2D" w:rsidR="00450906" w:rsidRPr="00450906" w:rsidRDefault="00450906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Công nghệ in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In offset uv</w:t>
            </w:r>
          </w:p>
          <w:p w14:paraId="680D370F" w14:textId="058DCCF3" w:rsidR="00957148" w:rsidRPr="00957148" w:rsidRDefault="000A5F8D" w:rsidP="00C479E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Hoàn thiện </w:t>
            </w:r>
            <w:r w:rsidR="00450906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207DC5"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  <w:r w:rsidR="005C22BB">
              <w:rPr>
                <w:rFonts w:ascii="Times New Roman" w:hAnsi="Times New Roman"/>
                <w:i/>
                <w:sz w:val="25"/>
                <w:szCs w:val="25"/>
              </w:rPr>
              <w:t>+ in lưới UV mực sần cát theo maket</w:t>
            </w:r>
          </w:p>
          <w:p w14:paraId="4CAB2DEA" w14:textId="36EE62FC" w:rsidR="00207DC5" w:rsidRPr="00BE5794" w:rsidRDefault="00957148" w:rsidP="000A5F8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Ghi chú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5E0D4EEF" w14:textId="1A2FBEE2" w:rsidR="00CB2EB8" w:rsidRPr="00602669" w:rsidRDefault="008D3D04" w:rsidP="0094473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  <w:t>Hộp</w:t>
            </w:r>
          </w:p>
        </w:tc>
        <w:tc>
          <w:tcPr>
            <w:tcW w:w="914" w:type="dxa"/>
            <w:vAlign w:val="center"/>
          </w:tcPr>
          <w:p w14:paraId="15F23F13" w14:textId="28C01E44" w:rsidR="00D80A88" w:rsidRPr="00602669" w:rsidRDefault="000A5F8D" w:rsidP="0027533E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10000</w:t>
            </w:r>
          </w:p>
        </w:tc>
        <w:tc>
          <w:tcPr>
            <w:tcW w:w="1152" w:type="dxa"/>
            <w:vAlign w:val="center"/>
          </w:tcPr>
          <w:p w14:paraId="54118478" w14:textId="213C0AD9" w:rsidR="00D8239B" w:rsidRPr="00602669" w:rsidRDefault="000A5F8D" w:rsidP="000A5F8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726,484</w:t>
            </w:r>
            <w:r w:rsidR="001B6037"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đ</w:t>
            </w:r>
          </w:p>
        </w:tc>
        <w:tc>
          <w:tcPr>
            <w:tcW w:w="1559" w:type="dxa"/>
            <w:vAlign w:val="center"/>
          </w:tcPr>
          <w:p w14:paraId="3F13CF0E" w14:textId="27317477" w:rsidR="00CB2EB8" w:rsidRPr="00602669" w:rsidRDefault="00BB5046" w:rsidP="00BB5046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7,264,841,000đ</w:t>
            </w:r>
          </w:p>
        </w:tc>
      </w:tr>
      <w:tr w:rsidR="00CB2EB8" w:rsidRPr="00D25F0B" w14:paraId="75FB0F4B" w14:textId="77777777" w:rsidTr="00D80A88">
        <w:trPr>
          <w:trHeight w:val="3642"/>
          <w:jc w:val="center"/>
        </w:trPr>
        <w:tc>
          <w:tcPr>
            <w:tcW w:w="550" w:type="dxa"/>
            <w:vAlign w:val="center"/>
          </w:tcPr>
          <w:p w14:paraId="4CA0F33C" w14:textId="335C64F7" w:rsidR="00CB2EB8" w:rsidRDefault="002E7DA0" w:rsidP="00F7599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  <w:t>2</w:t>
            </w:r>
          </w:p>
        </w:tc>
        <w:tc>
          <w:tcPr>
            <w:tcW w:w="5220" w:type="dxa"/>
          </w:tcPr>
          <w:p w14:paraId="0D62CE7B" w14:textId="77777777" w:rsidR="008D3D04" w:rsidRDefault="008D3D04" w:rsidP="008D3D04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6A85B950" w14:textId="77777777" w:rsidR="000E238E" w:rsidRDefault="000E238E" w:rsidP="00C479ED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2B9B0747" w14:textId="3F99873D" w:rsidR="000E238E" w:rsidRDefault="00C73B34" w:rsidP="008D3D04">
            <w:pPr>
              <w:spacing w:line="276" w:lineRule="auto"/>
              <w:ind w:left="720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  <w:t>Hop banh</w:t>
            </w:r>
          </w:p>
          <w:p w14:paraId="2FEF4AA2" w14:textId="116EC536" w:rsidR="00BE5794" w:rsidRPr="008D3D04" w:rsidRDefault="00BE5794" w:rsidP="008D3D04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8D3D04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Chất liệu </w:t>
            </w:r>
            <w:r w:rsidR="0049215C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giấy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8D3D04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: </w:t>
            </w:r>
            <w:r w:rsidR="0049215C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/>
            </w:r>
          </w:p>
          <w:p w14:paraId="1A1DA749" w14:textId="42069429" w:rsidR="005C6853" w:rsidRPr="008D3D04" w:rsidRDefault="00BE5794" w:rsidP="00595DDF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Kích thước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:</w:t>
            </w:r>
            <w:r w:rsidR="00595DDF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26698D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="00595DDF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10x10x10</w:t>
            </w:r>
          </w:p>
          <w:p w14:paraId="3937D6FB" w14:textId="06EA0B29" w:rsidR="00C479ED" w:rsidRDefault="00BE5794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573E7C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Mẫu Thiết kế do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8D3D04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 w:rsidR="00450906"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File cũ không chỉnh sửa</w:t>
            </w:r>
          </w:p>
          <w:p w14:paraId="4DA1B11D" w14:textId="2BFC3E2D" w:rsidR="00450906" w:rsidRPr="00450906" w:rsidRDefault="00450906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Công nghệ in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Chọn công nghệ in</w:t>
            </w:r>
          </w:p>
          <w:p w14:paraId="680D370F" w14:textId="058DCCF3" w:rsidR="00957148" w:rsidRPr="00957148" w:rsidRDefault="000A5F8D" w:rsidP="00C479E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Hoàn thiện </w:t>
            </w:r>
            <w:r w:rsidR="00450906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207DC5"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  <w:r w:rsidR="005C22BB">
              <w:rPr>
                <w:rFonts w:ascii="Times New Roman" w:hAnsi="Times New Roman"/>
                <w:i/>
                <w:sz w:val="25"/>
                <w:szCs w:val="25"/>
              </w:rPr>
              <w:t/>
            </w:r>
          </w:p>
          <w:p w14:paraId="4CAB2DEA" w14:textId="36EE62FC" w:rsidR="00207DC5" w:rsidRPr="00BE5794" w:rsidRDefault="00957148" w:rsidP="000A5F8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Ghi chú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5E0D4EEF" w14:textId="1A2FBEE2" w:rsidR="00CB2EB8" w:rsidRPr="00602669" w:rsidRDefault="008D3D04" w:rsidP="0094473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  <w:t>Hộp</w:t>
            </w:r>
          </w:p>
        </w:tc>
        <w:tc>
          <w:tcPr>
            <w:tcW w:w="914" w:type="dxa"/>
            <w:vAlign w:val="center"/>
          </w:tcPr>
          <w:p w14:paraId="15F23F13" w14:textId="28C01E44" w:rsidR="00D80A88" w:rsidRPr="00602669" w:rsidRDefault="000A5F8D" w:rsidP="0027533E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2000</w:t>
            </w:r>
          </w:p>
        </w:tc>
        <w:tc>
          <w:tcPr>
            <w:tcW w:w="1152" w:type="dxa"/>
            <w:vAlign w:val="center"/>
          </w:tcPr>
          <w:p w14:paraId="54118478" w14:textId="213C0AD9" w:rsidR="00D8239B" w:rsidRPr="00602669" w:rsidRDefault="000A5F8D" w:rsidP="000A5F8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568</w:t>
            </w:r>
            <w:r w:rsidR="001B6037"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đ</w:t>
            </w:r>
          </w:p>
        </w:tc>
        <w:tc>
          <w:tcPr>
            <w:tcW w:w="1559" w:type="dxa"/>
            <w:vAlign w:val="center"/>
          </w:tcPr>
          <w:p w14:paraId="3F13CF0E" w14:textId="27317477" w:rsidR="00CB2EB8" w:rsidRPr="00602669" w:rsidRDefault="00BB5046" w:rsidP="00BB5046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1,137,000đ</w:t>
            </w:r>
          </w:p>
        </w:tc>
      </w:tr>
      <w:tr w:rsidR="00CB2EB8" w:rsidRPr="00D25F0B" w14:paraId="75FB0F4B" w14:textId="77777777" w:rsidTr="00D80A88">
        <w:trPr>
          <w:trHeight w:val="3642"/>
          <w:jc w:val="center"/>
        </w:trPr>
        <w:tc>
          <w:tcPr>
            <w:tcW w:w="550" w:type="dxa"/>
            <w:vAlign w:val="center"/>
          </w:tcPr>
          <w:p w14:paraId="4CA0F33C" w14:textId="335C64F7" w:rsidR="00CB2EB8" w:rsidRDefault="002E7DA0" w:rsidP="00F7599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  <w:t>3</w:t>
            </w:r>
          </w:p>
        </w:tc>
        <w:tc>
          <w:tcPr>
            <w:tcW w:w="5220" w:type="dxa"/>
          </w:tcPr>
          <w:p w14:paraId="0D62CE7B" w14:textId="77777777" w:rsidR="008D3D04" w:rsidRDefault="008D3D04" w:rsidP="008D3D04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6A85B950" w14:textId="77777777" w:rsidR="000E238E" w:rsidRDefault="000E238E" w:rsidP="00C479ED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2B9B0747" w14:textId="3F99873D" w:rsidR="000E238E" w:rsidRDefault="00C73B34" w:rsidP="008D3D04">
            <w:pPr>
              <w:spacing w:line="276" w:lineRule="auto"/>
              <w:ind w:left="720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  <w:t>Hop cung 1</w:t>
            </w:r>
          </w:p>
          <w:p w14:paraId="2FEF4AA2" w14:textId="116EC536" w:rsidR="00BE5794" w:rsidRPr="008D3D04" w:rsidRDefault="00BE5794" w:rsidP="008D3D04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8D3D04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Chất liệu </w:t>
            </w:r>
            <w:r w:rsidR="0049215C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giấy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8D3D04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: </w:t>
            </w:r>
            <w:r w:rsidR="0049215C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/>
            </w:r>
          </w:p>
          <w:p w14:paraId="1A1DA749" w14:textId="42069429" w:rsidR="005C6853" w:rsidRPr="008D3D04" w:rsidRDefault="00BE5794" w:rsidP="00595DDF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Kích thước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:</w:t>
            </w:r>
            <w:r w:rsidR="00595DDF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26698D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="00595DDF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10x20x30</w:t>
            </w:r>
          </w:p>
          <w:p w14:paraId="3937D6FB" w14:textId="06EA0B29" w:rsidR="00C479ED" w:rsidRDefault="00BE5794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573E7C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Mẫu Thiết kế do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8D3D04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 w:rsidR="00450906"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Thiết kế mới</w:t>
            </w:r>
          </w:p>
          <w:p w14:paraId="4DA1B11D" w14:textId="2BFC3E2D" w:rsidR="00450906" w:rsidRPr="00450906" w:rsidRDefault="00450906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Công nghệ in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In offset</w:t>
            </w:r>
          </w:p>
          <w:p w14:paraId="680D370F" w14:textId="058DCCF3" w:rsidR="00957148" w:rsidRPr="00957148" w:rsidRDefault="000A5F8D" w:rsidP="00C479E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Hoàn thiện </w:t>
            </w:r>
            <w:r w:rsidR="00450906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207DC5"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  <w:r w:rsidR="005C22BB">
              <w:rPr>
                <w:rFonts w:ascii="Times New Roman" w:hAnsi="Times New Roman"/>
                <w:i/>
                <w:sz w:val="25"/>
                <w:szCs w:val="25"/>
              </w:rPr>
              <w:t>+ thúc nổi sản phẩm</w:t>
            </w:r>
          </w:p>
          <w:p w14:paraId="4CAB2DEA" w14:textId="36EE62FC" w:rsidR="00207DC5" w:rsidRPr="00BE5794" w:rsidRDefault="00957148" w:rsidP="000A5F8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Ghi chú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5E0D4EEF" w14:textId="1A2FBEE2" w:rsidR="00CB2EB8" w:rsidRPr="00602669" w:rsidRDefault="008D3D04" w:rsidP="0094473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  <w:t>Hộp</w:t>
            </w:r>
          </w:p>
        </w:tc>
        <w:tc>
          <w:tcPr>
            <w:tcW w:w="914" w:type="dxa"/>
            <w:vAlign w:val="center"/>
          </w:tcPr>
          <w:p w14:paraId="15F23F13" w14:textId="28C01E44" w:rsidR="00D80A88" w:rsidRPr="00602669" w:rsidRDefault="000A5F8D" w:rsidP="0027533E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8000</w:t>
            </w:r>
          </w:p>
        </w:tc>
        <w:tc>
          <w:tcPr>
            <w:tcW w:w="1152" w:type="dxa"/>
            <w:vAlign w:val="center"/>
          </w:tcPr>
          <w:p w14:paraId="54118478" w14:textId="213C0AD9" w:rsidR="00D8239B" w:rsidRPr="00602669" w:rsidRDefault="000A5F8D" w:rsidP="000A5F8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24,504,757</w:t>
            </w:r>
            <w:r w:rsidR="001B6037"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đ</w:t>
            </w:r>
          </w:p>
        </w:tc>
        <w:tc>
          <w:tcPr>
            <w:tcW w:w="1559" w:type="dxa"/>
            <w:vAlign w:val="center"/>
          </w:tcPr>
          <w:p w14:paraId="3F13CF0E" w14:textId="27317477" w:rsidR="00CB2EB8" w:rsidRPr="00602669" w:rsidRDefault="00BB5046" w:rsidP="00BB5046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196,038,057,000đ</w:t>
            </w:r>
          </w:p>
        </w:tc>
      </w:tr>
      <w:tr w:rsidR="00CB2EB8" w:rsidRPr="00D25F0B" w14:paraId="75FB0F4B" w14:textId="77777777" w:rsidTr="00D80A88">
        <w:trPr>
          <w:trHeight w:val="3642"/>
          <w:jc w:val="center"/>
        </w:trPr>
        <w:tc>
          <w:tcPr>
            <w:tcW w:w="550" w:type="dxa"/>
            <w:vAlign w:val="center"/>
          </w:tcPr>
          <w:p w14:paraId="4CA0F33C" w14:textId="335C64F7" w:rsidR="00CB2EB8" w:rsidRDefault="002E7DA0" w:rsidP="00F7599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  <w:t>4</w:t>
            </w:r>
          </w:p>
        </w:tc>
        <w:tc>
          <w:tcPr>
            <w:tcW w:w="5220" w:type="dxa"/>
          </w:tcPr>
          <w:p w14:paraId="0D62CE7B" w14:textId="77777777" w:rsidR="008D3D04" w:rsidRDefault="008D3D04" w:rsidP="008D3D04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6A85B950" w14:textId="77777777" w:rsidR="000E238E" w:rsidRDefault="000E238E" w:rsidP="00C479ED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2B9B0747" w14:textId="3F99873D" w:rsidR="000E238E" w:rsidRDefault="00C73B34" w:rsidP="008D3D04">
            <w:pPr>
              <w:spacing w:line="276" w:lineRule="auto"/>
              <w:ind w:left="720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  <w:t>Hop cung 2</w:t>
            </w:r>
          </w:p>
          <w:p w14:paraId="2FEF4AA2" w14:textId="116EC536" w:rsidR="00BE5794" w:rsidRPr="008D3D04" w:rsidRDefault="00BE5794" w:rsidP="008D3D04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8D3D04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Chất liệu </w:t>
            </w:r>
            <w:r w:rsidR="0049215C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giấy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8D3D04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: </w:t>
            </w:r>
            <w:r w:rsidR="0049215C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/>
            </w:r>
          </w:p>
          <w:p w14:paraId="1A1DA749" w14:textId="42069429" w:rsidR="005C6853" w:rsidRPr="008D3D04" w:rsidRDefault="00BE5794" w:rsidP="00595DDF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Kích thước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:</w:t>
            </w:r>
            <w:r w:rsidR="00595DDF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26698D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="00595DDF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20x15x11</w:t>
            </w:r>
          </w:p>
          <w:p w14:paraId="3937D6FB" w14:textId="06EA0B29" w:rsidR="00C479ED" w:rsidRDefault="00BE5794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573E7C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Mẫu Thiết kế do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8D3D04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 w:rsidR="00450906"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Chế bản</w:t>
            </w:r>
          </w:p>
          <w:p w14:paraId="4DA1B11D" w14:textId="2BFC3E2D" w:rsidR="00450906" w:rsidRPr="00450906" w:rsidRDefault="00450906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Công nghệ in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In offset</w:t>
            </w:r>
          </w:p>
          <w:p w14:paraId="680D370F" w14:textId="058DCCF3" w:rsidR="00957148" w:rsidRPr="00957148" w:rsidRDefault="000A5F8D" w:rsidP="00C479E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Hoàn thiện </w:t>
            </w:r>
            <w:r w:rsidR="00450906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207DC5"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  <w:r w:rsidR="005C22BB">
              <w:rPr>
                <w:rFonts w:ascii="Times New Roman" w:hAnsi="Times New Roman"/>
                <w:i/>
                <w:sz w:val="25"/>
                <w:szCs w:val="25"/>
              </w:rPr>
              <w:t/>
            </w:r>
          </w:p>
          <w:p w14:paraId="4CAB2DEA" w14:textId="36EE62FC" w:rsidR="00207DC5" w:rsidRPr="00BE5794" w:rsidRDefault="00957148" w:rsidP="000A5F8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Ghi chú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5E0D4EEF" w14:textId="1A2FBEE2" w:rsidR="00CB2EB8" w:rsidRPr="00602669" w:rsidRDefault="008D3D04" w:rsidP="0094473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  <w:t>Hộp</w:t>
            </w:r>
          </w:p>
        </w:tc>
        <w:tc>
          <w:tcPr>
            <w:tcW w:w="914" w:type="dxa"/>
            <w:vAlign w:val="center"/>
          </w:tcPr>
          <w:p w14:paraId="15F23F13" w14:textId="28C01E44" w:rsidR="00D80A88" w:rsidRPr="00602669" w:rsidRDefault="000A5F8D" w:rsidP="0027533E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4000</w:t>
            </w:r>
          </w:p>
        </w:tc>
        <w:tc>
          <w:tcPr>
            <w:tcW w:w="1152" w:type="dxa"/>
            <w:vAlign w:val="center"/>
          </w:tcPr>
          <w:p w14:paraId="54118478" w14:textId="213C0AD9" w:rsidR="00D8239B" w:rsidRPr="00602669" w:rsidRDefault="000A5F8D" w:rsidP="000A5F8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20,755</w:t>
            </w:r>
            <w:r w:rsidR="001B6037"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đ</w:t>
            </w:r>
          </w:p>
        </w:tc>
        <w:tc>
          <w:tcPr>
            <w:tcW w:w="1559" w:type="dxa"/>
            <w:vAlign w:val="center"/>
          </w:tcPr>
          <w:p w14:paraId="3F13CF0E" w14:textId="27317477" w:rsidR="00CB2EB8" w:rsidRPr="00602669" w:rsidRDefault="00BB5046" w:rsidP="00BB5046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83,020,000đ</w:t>
            </w:r>
          </w:p>
        </w:tc>
      </w:tr>
      <w:tr w:rsidR="00CB2EB8" w:rsidRPr="00D25F0B" w14:paraId="75FB0F4B" w14:textId="77777777" w:rsidTr="00D80A88">
        <w:trPr>
          <w:trHeight w:val="3642"/>
          <w:jc w:val="center"/>
        </w:trPr>
        <w:tc>
          <w:tcPr>
            <w:tcW w:w="550" w:type="dxa"/>
            <w:vAlign w:val="center"/>
          </w:tcPr>
          <w:p w14:paraId="4CA0F33C" w14:textId="335C64F7" w:rsidR="00CB2EB8" w:rsidRDefault="002E7DA0" w:rsidP="00F7599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  <w:t>5</w:t>
            </w:r>
          </w:p>
        </w:tc>
        <w:tc>
          <w:tcPr>
            <w:tcW w:w="5220" w:type="dxa"/>
          </w:tcPr>
          <w:p w14:paraId="0D62CE7B" w14:textId="77777777" w:rsidR="008D3D04" w:rsidRDefault="008D3D04" w:rsidP="008D3D04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6A85B950" w14:textId="77777777" w:rsidR="000E238E" w:rsidRDefault="000E238E" w:rsidP="00C479ED">
            <w:pPr>
              <w:spacing w:line="276" w:lineRule="auto"/>
              <w:ind w:left="720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</w:p>
          <w:p w14:paraId="2B9B0747" w14:textId="3F99873D" w:rsidR="000E238E" w:rsidRDefault="00C73B34" w:rsidP="008D3D04">
            <w:pPr>
              <w:spacing w:line="276" w:lineRule="auto"/>
              <w:ind w:left="720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color w:val="081C36"/>
                <w:spacing w:val="3"/>
                <w:sz w:val="32"/>
                <w:szCs w:val="32"/>
                <w:shd w:val="clear" w:color="auto" w:fill="FFFFFF"/>
              </w:rPr>
              <w:t>Hop cung 3</w:t>
            </w:r>
          </w:p>
          <w:p w14:paraId="2FEF4AA2" w14:textId="116EC536" w:rsidR="00BE5794" w:rsidRPr="008D3D04" w:rsidRDefault="00BE5794" w:rsidP="008D3D04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8D3D04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Chất liệu </w:t>
            </w:r>
            <w:r w:rsidR="0049215C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giấy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8D3D04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: </w:t>
            </w:r>
            <w:r w:rsidR="0049215C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/>
            </w:r>
          </w:p>
          <w:p w14:paraId="1A1DA749" w14:textId="42069429" w:rsidR="005C6853" w:rsidRPr="008D3D04" w:rsidRDefault="00BE5794" w:rsidP="00595DDF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>Kích thước</w:t>
            </w:r>
            <w:r w:rsidR="000A5F8D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:</w:t>
            </w:r>
            <w:r w:rsidR="00595DDF">
              <w:rPr>
                <w:rFonts w:ascii="Times New Roman" w:hAnsi="Times New Roman"/>
                <w:b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Pr="0026698D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 xml:space="preserve"> </w:t>
            </w:r>
            <w:r w:rsidR="00595DDF"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</w:rPr>
              <w:t>15x20x25</w:t>
            </w:r>
          </w:p>
          <w:p w14:paraId="3937D6FB" w14:textId="06EA0B29" w:rsidR="00C479ED" w:rsidRDefault="00BE5794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573E7C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Mẫu Thiết kế do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8D3D04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 w:rsidR="00450906"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Thiết kế mới</w:t>
            </w:r>
          </w:p>
          <w:p w14:paraId="4DA1B11D" w14:textId="2BFC3E2D" w:rsidR="00450906" w:rsidRPr="00450906" w:rsidRDefault="00450906" w:rsidP="00450906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Công nghệ in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: </w:t>
            </w:r>
            <w:r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  <w:t>In offset</w:t>
            </w:r>
          </w:p>
          <w:p w14:paraId="680D370F" w14:textId="058DCCF3" w:rsidR="00957148" w:rsidRPr="00957148" w:rsidRDefault="000A5F8D" w:rsidP="00C479E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Hoàn thiện </w:t>
            </w:r>
            <w:r w:rsidR="00450906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207DC5"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  <w:r w:rsidR="005C22BB">
              <w:rPr>
                <w:rFonts w:ascii="Times New Roman" w:hAnsi="Times New Roman"/>
                <w:i/>
                <w:sz w:val="25"/>
                <w:szCs w:val="25"/>
              </w:rPr>
              <w:t/>
            </w:r>
          </w:p>
          <w:p w14:paraId="4CAB2DEA" w14:textId="36EE62FC" w:rsidR="00207DC5" w:rsidRPr="00BE5794" w:rsidRDefault="00957148" w:rsidP="000A5F8D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5"/>
                <w:szCs w:val="25"/>
              </w:rPr>
            </w:pPr>
            <w:r w:rsidRPr="00957148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Ghi chú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 xml:space="preserve"> </w:t>
            </w:r>
            <w:r w:rsidR="000A5F8D">
              <w:rPr>
                <w:rFonts w:ascii="Times New Roman" w:hAnsi="Times New Roman"/>
                <w:b/>
                <w:i/>
                <w:color w:val="000000" w:themeColor="text1"/>
                <w:sz w:val="25"/>
                <w:szCs w:val="25"/>
              </w:rPr>
              <w:t>:</w:t>
            </w:r>
            <w:r w:rsidRPr="00957148">
              <w:rPr>
                <w:rFonts w:ascii="Times New Roman" w:hAnsi="Times New Roman"/>
                <w:i/>
                <w:sz w:val="25"/>
                <w:szCs w:val="25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5E0D4EEF" w14:textId="1A2FBEE2" w:rsidR="00CB2EB8" w:rsidRPr="00602669" w:rsidRDefault="008D3D04" w:rsidP="0094473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5"/>
                <w:szCs w:val="25"/>
                <w:lang w:val="fr-FR"/>
              </w:rPr>
              <w:t>Hộp</w:t>
            </w:r>
          </w:p>
        </w:tc>
        <w:tc>
          <w:tcPr>
            <w:tcW w:w="914" w:type="dxa"/>
            <w:vAlign w:val="center"/>
          </w:tcPr>
          <w:p w14:paraId="15F23F13" w14:textId="28C01E44" w:rsidR="00D80A88" w:rsidRPr="00602669" w:rsidRDefault="000A5F8D" w:rsidP="0027533E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5000</w:t>
            </w:r>
          </w:p>
        </w:tc>
        <w:tc>
          <w:tcPr>
            <w:tcW w:w="1152" w:type="dxa"/>
            <w:vAlign w:val="center"/>
          </w:tcPr>
          <w:p w14:paraId="54118478" w14:textId="213C0AD9" w:rsidR="00D8239B" w:rsidRPr="00602669" w:rsidRDefault="000A5F8D" w:rsidP="000A5F8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231</w:t>
            </w:r>
            <w:r w:rsidR="001B6037"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đ</w:t>
            </w:r>
          </w:p>
        </w:tc>
        <w:tc>
          <w:tcPr>
            <w:tcW w:w="1559" w:type="dxa"/>
            <w:vAlign w:val="center"/>
          </w:tcPr>
          <w:p w14:paraId="3F13CF0E" w14:textId="27317477" w:rsidR="00CB2EB8" w:rsidRPr="00602669" w:rsidRDefault="00BB5046" w:rsidP="00BB5046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</w:pPr>
            <w:r>
              <w:rPr>
                <w:rFonts w:ascii="Times New Roman" w:hAnsi="Times New Roman"/>
                <w:b/>
                <w:i/>
                <w:snapToGrid w:val="0"/>
                <w:color w:val="auto"/>
                <w:sz w:val="25"/>
                <w:szCs w:val="25"/>
                <w:lang w:val="fr-FR"/>
              </w:rPr>
              <w:t>1,156,000đ</w:t>
            </w:r>
          </w:p>
        </w:tc>
      </w:tr>
      <w:tr w:rsidR="001E191B" w:rsidRPr="00D25F0B" w14:paraId="19028EC1" w14:textId="77777777" w:rsidTr="00C22E6E">
        <w:trPr>
          <w:trHeight w:val="554"/>
          <w:jc w:val="center"/>
        </w:trPr>
        <w:tc>
          <w:tcPr>
            <w:tcW w:w="550" w:type="dxa"/>
            <w:vAlign w:val="center"/>
          </w:tcPr>
          <w:p w14:paraId="3B86ADD4" w14:textId="27825596" w:rsidR="001E191B" w:rsidRDefault="001E191B" w:rsidP="00E766EC">
            <w:pPr>
              <w:spacing w:before="120" w:after="120" w:line="276" w:lineRule="auto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</w:rPr>
            </w:pPr>
            <w:bookmarkStart w:id="0" w:name="_GoBack" w:colFirst="0" w:colLast="2"/>
          </w:p>
        </w:tc>
        <w:tc>
          <w:tcPr>
            <w:tcW w:w="8096" w:type="dxa"/>
            <w:gridSpan w:val="4"/>
          </w:tcPr>
          <w:p w14:paraId="38C761FA" w14:textId="0CDB7C61" w:rsidR="001E191B" w:rsidRPr="00084DA2" w:rsidRDefault="00084DA2" w:rsidP="00084DA2">
            <w:pPr>
              <w:tabs>
                <w:tab w:val="left" w:pos="567"/>
              </w:tabs>
              <w:spacing w:line="276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084DA2">
              <w:rPr>
                <w:rFonts w:ascii="Times New Roman" w:hAnsi="Times New Roman"/>
                <w:b/>
                <w:sz w:val="36"/>
                <w:szCs w:val="36"/>
              </w:rPr>
              <w:t>Tổng Tiền</w:t>
            </w:r>
            <w:r>
              <w:rPr>
                <w:rFonts w:ascii="Times New Roman" w:hAnsi="Times New Roman"/>
                <w:b/>
                <w:sz w:val="36"/>
                <w:szCs w:val="36"/>
              </w:rPr>
              <w:t xml:space="preserve"> : 223,727,051,000đ</w:t>
            </w:r>
          </w:p>
        </w:tc>
        <w:tc>
          <w:tcPr>
            <w:tcW w:w="1559" w:type="dxa"/>
            <w:vAlign w:val="center"/>
          </w:tcPr>
          <w:p w14:paraId="540683FE" w14:textId="77777777" w:rsidR="001E191B" w:rsidRDefault="001E191B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5"/>
                <w:szCs w:val="25"/>
                <w:lang w:val="fr-FR"/>
              </w:rPr>
            </w:pPr>
          </w:p>
        </w:tc>
      </w:tr>
    </w:tbl>
    <w:bookmarkEnd w:id="0"/>
    <w:p w14:paraId="122B2FAC" w14:textId="77777777" w:rsidR="002A0F65" w:rsidRPr="00276045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Quý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Hàng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lưu ý:</w:t>
      </w:r>
    </w:p>
    <w:p w14:paraId="1DD09DBF" w14:textId="77777777" w:rsidR="002A0F65" w:rsidRPr="00276045" w:rsidRDefault="00134E9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b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 xml:space="preserve">Hàng được trả tại: </w:t>
      </w:r>
      <w:r w:rsidR="00C956AB">
        <w:rPr>
          <w:rFonts w:ascii="Times New Roman" w:hAnsi="Times New Roman"/>
          <w:i/>
          <w:color w:val="auto"/>
          <w:sz w:val="25"/>
          <w:szCs w:val="25"/>
        </w:rPr>
        <w:t>Hà nội</w:t>
      </w:r>
    </w:p>
    <w:p w14:paraId="67406E11" w14:textId="7E509EBB" w:rsidR="002A0F65" w:rsidRPr="002B0835" w:rsidRDefault="007F7160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sz w:val="25"/>
          <w:szCs w:val="25"/>
        </w:rPr>
      </w:pPr>
      <w:r w:rsidRPr="002B0835">
        <w:rPr>
          <w:rFonts w:ascii="Times New Roman" w:hAnsi="Times New Roman"/>
          <w:b/>
          <w:i/>
          <w:sz w:val="25"/>
          <w:szCs w:val="25"/>
        </w:rPr>
        <w:t>Đơn</w:t>
      </w:r>
      <w:r w:rsidR="00C22E6E" w:rsidRPr="002B0835">
        <w:rPr>
          <w:rFonts w:ascii="Times New Roman" w:hAnsi="Times New Roman"/>
          <w:b/>
          <w:i/>
          <w:sz w:val="25"/>
          <w:szCs w:val="25"/>
        </w:rPr>
        <w:t xml:space="preserve"> </w:t>
      </w:r>
      <w:r w:rsidRPr="002B0835">
        <w:rPr>
          <w:rFonts w:ascii="Times New Roman" w:hAnsi="Times New Roman"/>
          <w:b/>
          <w:i/>
          <w:sz w:val="25"/>
          <w:szCs w:val="25"/>
        </w:rPr>
        <w:t xml:space="preserve">giá </w:t>
      </w:r>
      <w:r w:rsidR="00C22E6E" w:rsidRPr="002B0835">
        <w:rPr>
          <w:rFonts w:ascii="Times New Roman" w:hAnsi="Times New Roman"/>
          <w:b/>
          <w:i/>
          <w:sz w:val="25"/>
          <w:szCs w:val="25"/>
        </w:rPr>
        <w:t xml:space="preserve"> chưa </w:t>
      </w:r>
      <w:r w:rsidR="002A0F65" w:rsidRPr="002B0835">
        <w:rPr>
          <w:rFonts w:ascii="Times New Roman" w:hAnsi="Times New Roman"/>
          <w:b/>
          <w:i/>
          <w:sz w:val="25"/>
          <w:szCs w:val="25"/>
        </w:rPr>
        <w:t>bao</w:t>
      </w:r>
      <w:r w:rsidR="00AF79A3">
        <w:rPr>
          <w:rFonts w:ascii="Times New Roman" w:hAnsi="Times New Roman"/>
          <w:b/>
          <w:i/>
          <w:sz w:val="25"/>
          <w:szCs w:val="25"/>
        </w:rPr>
        <w:t xml:space="preserve"> </w:t>
      </w:r>
      <w:r w:rsidR="002A0F65" w:rsidRPr="002B0835">
        <w:rPr>
          <w:rFonts w:ascii="Times New Roman" w:hAnsi="Times New Roman"/>
          <w:b/>
          <w:i/>
          <w:sz w:val="25"/>
          <w:szCs w:val="25"/>
        </w:rPr>
        <w:t>gồm</w:t>
      </w:r>
      <w:r w:rsidR="00276045" w:rsidRPr="002B0835">
        <w:rPr>
          <w:rFonts w:ascii="Times New Roman" w:hAnsi="Times New Roman"/>
          <w:i/>
          <w:sz w:val="25"/>
          <w:szCs w:val="25"/>
        </w:rPr>
        <w:t xml:space="preserve">: </w:t>
      </w:r>
      <w:r w:rsidR="00BE5794">
        <w:rPr>
          <w:rFonts w:ascii="Times New Roman" w:hAnsi="Times New Roman"/>
          <w:i/>
          <w:sz w:val="25"/>
          <w:szCs w:val="25"/>
        </w:rPr>
        <w:t>8</w:t>
      </w:r>
      <w:r w:rsidR="002A0F65" w:rsidRPr="002B0835">
        <w:rPr>
          <w:rFonts w:ascii="Times New Roman" w:hAnsi="Times New Roman"/>
          <w:i/>
          <w:sz w:val="25"/>
          <w:szCs w:val="25"/>
        </w:rPr>
        <w:t>% VAT.</w:t>
      </w:r>
    </w:p>
    <w:p w14:paraId="2DCB7F88" w14:textId="3179A741" w:rsidR="002A0F65" w:rsidRPr="00276045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Thời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gian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thực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hiện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sản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xuất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là</w:t>
      </w:r>
      <w:r w:rsidR="008F77A4">
        <w:rPr>
          <w:rFonts w:ascii="Times New Roman" w:hAnsi="Times New Roman"/>
          <w:i/>
          <w:color w:val="auto"/>
          <w:sz w:val="25"/>
          <w:szCs w:val="25"/>
        </w:rPr>
        <w:t>:</w:t>
      </w:r>
      <w:r w:rsidR="007B526E">
        <w:rPr>
          <w:rFonts w:ascii="Times New Roman" w:hAnsi="Times New Roman"/>
          <w:i/>
          <w:color w:val="auto"/>
          <w:sz w:val="25"/>
          <w:szCs w:val="25"/>
        </w:rPr>
        <w:t xml:space="preserve">30 </w:t>
      </w:r>
      <w:r w:rsidR="001D43E1">
        <w:rPr>
          <w:rFonts w:ascii="Times New Roman" w:hAnsi="Times New Roman"/>
          <w:i/>
          <w:color w:val="auto"/>
          <w:sz w:val="25"/>
          <w:szCs w:val="25"/>
        </w:rPr>
        <w:t>n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gày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làm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việc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kể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từ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khi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quý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duyệt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Mẫu</w:t>
      </w:r>
    </w:p>
    <w:p w14:paraId="72E859D2" w14:textId="77777777" w:rsidR="002A0F65" w:rsidRPr="00276045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Báo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giá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có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hiệu</w:t>
      </w:r>
      <w:r w:rsidR="00134E92" w:rsidRPr="00276045">
        <w:rPr>
          <w:rFonts w:ascii="Times New Roman" w:hAnsi="Times New Roman"/>
          <w:b/>
          <w:i/>
          <w:color w:val="auto"/>
          <w:sz w:val="25"/>
          <w:szCs w:val="25"/>
        </w:rPr>
        <w:t xml:space="preserve"> lự</w:t>
      </w:r>
      <w:r w:rsidR="00276045">
        <w:rPr>
          <w:rFonts w:ascii="Times New Roman" w:hAnsi="Times New Roman"/>
          <w:b/>
          <w:i/>
          <w:color w:val="auto"/>
          <w:sz w:val="25"/>
          <w:szCs w:val="25"/>
        </w:rPr>
        <w:t>c: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 xml:space="preserve"> t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rong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vòng 30 ngày.</w:t>
      </w:r>
    </w:p>
    <w:p w14:paraId="56CAD030" w14:textId="77777777" w:rsidR="002A0F65" w:rsidRPr="00276045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b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Phương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thức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thanh</w:t>
      </w:r>
      <w:r w:rsidR="00AF79A3">
        <w:rPr>
          <w:rFonts w:ascii="Times New Roman" w:hAnsi="Times New Roman"/>
          <w:b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b/>
          <w:i/>
          <w:color w:val="auto"/>
          <w:sz w:val="25"/>
          <w:szCs w:val="25"/>
        </w:rPr>
        <w:t>toán:</w:t>
      </w:r>
    </w:p>
    <w:p w14:paraId="3DA1A7DD" w14:textId="77777777" w:rsidR="002A0F65" w:rsidRPr="00276045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i/>
          <w:color w:val="auto"/>
          <w:sz w:val="25"/>
          <w:szCs w:val="25"/>
        </w:rPr>
        <w:t>+ Quý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đ</w:t>
      </w:r>
      <w:r w:rsidR="00295AD9" w:rsidRPr="00276045">
        <w:rPr>
          <w:rFonts w:ascii="Times New Roman" w:hAnsi="Times New Roman"/>
          <w:i/>
          <w:color w:val="auto"/>
          <w:sz w:val="25"/>
          <w:szCs w:val="25"/>
        </w:rPr>
        <w:t>ặ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trước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614DFB" w:rsidRPr="00276045">
        <w:rPr>
          <w:rFonts w:ascii="Times New Roman" w:hAnsi="Times New Roman"/>
          <w:i/>
          <w:color w:val="auto"/>
          <w:sz w:val="25"/>
          <w:szCs w:val="25"/>
        </w:rPr>
        <w:t>5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0% giá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trị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đơn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 xml:space="preserve"> hàng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Trước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tiến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hành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A718B9">
        <w:rPr>
          <w:rFonts w:ascii="Times New Roman" w:hAnsi="Times New Roman"/>
          <w:i/>
          <w:color w:val="auto"/>
          <w:sz w:val="25"/>
          <w:szCs w:val="25"/>
        </w:rPr>
        <w:t>sản xuất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>.</w:t>
      </w:r>
    </w:p>
    <w:p w14:paraId="7DB1AEBC" w14:textId="188D64F5" w:rsidR="00814AD2" w:rsidRPr="00276045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auto"/>
          <w:sz w:val="25"/>
          <w:szCs w:val="25"/>
        </w:rPr>
      </w:pPr>
      <w:r w:rsidRPr="00276045">
        <w:rPr>
          <w:rFonts w:ascii="Times New Roman" w:hAnsi="Times New Roman"/>
          <w:i/>
          <w:color w:val="auto"/>
          <w:sz w:val="25"/>
          <w:szCs w:val="25"/>
        </w:rPr>
        <w:t>+ Quý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khách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thanh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toán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nốt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số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tiền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còn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lại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sau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Pr="00276045">
        <w:rPr>
          <w:rFonts w:ascii="Times New Roman" w:hAnsi="Times New Roman"/>
          <w:i/>
          <w:color w:val="auto"/>
          <w:sz w:val="25"/>
          <w:szCs w:val="25"/>
        </w:rPr>
        <w:t>khi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167A42">
        <w:rPr>
          <w:rFonts w:ascii="Times New Roman" w:hAnsi="Times New Roman"/>
          <w:i/>
          <w:color w:val="auto"/>
          <w:sz w:val="25"/>
          <w:szCs w:val="25"/>
        </w:rPr>
        <w:t xml:space="preserve">nhận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đầy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đủ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chứng</w:t>
      </w:r>
      <w:r w:rsidR="00AF79A3">
        <w:rPr>
          <w:rFonts w:ascii="Times New Roman" w:hAnsi="Times New Roman"/>
          <w:i/>
          <w:color w:val="auto"/>
          <w:sz w:val="25"/>
          <w:szCs w:val="25"/>
        </w:rPr>
        <w:t xml:space="preserve"> </w:t>
      </w:r>
      <w:r w:rsidR="00903C30" w:rsidRPr="00276045">
        <w:rPr>
          <w:rFonts w:ascii="Times New Roman" w:hAnsi="Times New Roman"/>
          <w:i/>
          <w:color w:val="auto"/>
          <w:sz w:val="25"/>
          <w:szCs w:val="25"/>
        </w:rPr>
        <w:t>từ</w:t>
      </w:r>
      <w:r w:rsidR="00134E92" w:rsidRPr="00276045">
        <w:rPr>
          <w:rFonts w:ascii="Times New Roman" w:hAnsi="Times New Roman"/>
          <w:i/>
          <w:color w:val="auto"/>
          <w:sz w:val="25"/>
          <w:szCs w:val="25"/>
        </w:rPr>
        <w:t xml:space="preserve"> và số lượng hàng.</w:t>
      </w:r>
    </w:p>
    <w:p w14:paraId="24896041" w14:textId="77777777" w:rsidR="009C7E2A" w:rsidRPr="00276045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</w:p>
    <w:p w14:paraId="453E5E20" w14:textId="77777777" w:rsidR="00B91266" w:rsidRPr="00276045" w:rsidRDefault="00324B34" w:rsidP="00324B34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center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 xml:space="preserve">                                                                                                    </w:t>
      </w:r>
      <w:r w:rsidR="003B5B66" w:rsidRPr="00276045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>Người lập báo giá.</w:t>
      </w:r>
    </w:p>
    <w:p w14:paraId="04ADDA87" w14:textId="6970F975" w:rsidR="005E77B0" w:rsidRPr="00276045" w:rsidRDefault="00324B34" w:rsidP="00324B34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center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 xml:space="preserve">                                                                               </w:t>
      </w:r>
      <w:r w:rsidR="00AF79A3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 xml:space="preserve">                      </w:t>
      </w:r>
      <w:r w:rsidR="001C0744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>Nguyen Duy Khanh</w:t>
      </w:r>
    </w:p>
    <w:p w14:paraId="1CA52BE9" w14:textId="72DF777B" w:rsidR="00ED78FD" w:rsidRDefault="00CE0C6D" w:rsidP="00A60087">
      <w:pPr>
        <w:pStyle w:val="BodyText"/>
        <w:tabs>
          <w:tab w:val="clear" w:pos="567"/>
          <w:tab w:val="clear" w:pos="851"/>
          <w:tab w:val="left" w:pos="7635"/>
          <w:tab w:val="left" w:leader="hyphen" w:pos="8789"/>
        </w:tabs>
        <w:spacing w:line="276" w:lineRule="auto"/>
        <w:jc w:val="left"/>
        <w:rPr>
          <w:rFonts w:ascii="Times New Roman" w:hAnsi="Times New Roman"/>
          <w:b/>
          <w:i/>
          <w:color w:val="000000"/>
          <w:sz w:val="25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ab/>
      </w:r>
      <w:r w:rsidR="001C0744">
        <w:rPr>
          <w:rFonts w:ascii="Times New Roman" w:hAnsi="Times New Roman"/>
          <w:b/>
          <w:i/>
          <w:color w:val="000000"/>
          <w:sz w:val="25"/>
          <w:szCs w:val="25"/>
          <w:lang w:val="nl-NL"/>
        </w:rPr>
        <w:t>0378050251</w:t>
      </w:r>
    </w:p>
    <w:p w14:paraId="07924C56" w14:textId="77777777" w:rsidR="00ED78FD" w:rsidRPr="00ED78FD" w:rsidRDefault="00ED78FD" w:rsidP="00ED78FD">
      <w:pPr>
        <w:rPr>
          <w:lang w:val="nl-NL"/>
        </w:rPr>
      </w:pPr>
    </w:p>
    <w:p w14:paraId="128725AF" w14:textId="77777777" w:rsidR="00ED78FD" w:rsidRPr="00ED78FD" w:rsidRDefault="00ED78FD" w:rsidP="00ED78FD">
      <w:pPr>
        <w:rPr>
          <w:lang w:val="nl-NL"/>
        </w:rPr>
      </w:pPr>
    </w:p>
    <w:p w14:paraId="65BD6504" w14:textId="77777777" w:rsidR="00ED78FD" w:rsidRPr="00ED78FD" w:rsidRDefault="00ED78FD" w:rsidP="00ED78FD">
      <w:pPr>
        <w:rPr>
          <w:lang w:val="nl-NL"/>
        </w:rPr>
      </w:pPr>
    </w:p>
    <w:p w14:paraId="2DD93E5E" w14:textId="77777777" w:rsidR="00ED78FD" w:rsidRPr="00ED78FD" w:rsidRDefault="00ED78FD" w:rsidP="00ED78FD">
      <w:pPr>
        <w:rPr>
          <w:lang w:val="nl-NL"/>
        </w:rPr>
      </w:pPr>
    </w:p>
    <w:p w14:paraId="023A75EB" w14:textId="77777777" w:rsidR="00ED78FD" w:rsidRPr="00ED78FD" w:rsidRDefault="00ED78FD" w:rsidP="00ED78FD">
      <w:pPr>
        <w:rPr>
          <w:lang w:val="nl-NL"/>
        </w:rPr>
      </w:pPr>
    </w:p>
    <w:p w14:paraId="17CA5CB7" w14:textId="77777777" w:rsidR="00ED78FD" w:rsidRPr="00ED78FD" w:rsidRDefault="00ED78FD" w:rsidP="00ED78FD">
      <w:pPr>
        <w:rPr>
          <w:lang w:val="nl-NL"/>
        </w:rPr>
      </w:pPr>
    </w:p>
    <w:p w14:paraId="49538FA1" w14:textId="77777777" w:rsidR="00ED78FD" w:rsidRPr="00ED78FD" w:rsidRDefault="00ED78FD" w:rsidP="00ED78FD">
      <w:pPr>
        <w:rPr>
          <w:lang w:val="nl-NL"/>
        </w:rPr>
      </w:pPr>
    </w:p>
    <w:p w14:paraId="25B9F858" w14:textId="77777777" w:rsidR="00ED78FD" w:rsidRPr="00ED78FD" w:rsidRDefault="00ED78FD" w:rsidP="00ED78FD">
      <w:pPr>
        <w:rPr>
          <w:lang w:val="nl-NL"/>
        </w:rPr>
      </w:pPr>
    </w:p>
    <w:p w14:paraId="6A790E2D" w14:textId="77777777" w:rsidR="00ED78FD" w:rsidRPr="00ED78FD" w:rsidRDefault="00ED78FD" w:rsidP="00ED78FD">
      <w:pPr>
        <w:rPr>
          <w:lang w:val="nl-NL"/>
        </w:rPr>
      </w:pPr>
    </w:p>
    <w:p w14:paraId="4121B5C1" w14:textId="77777777" w:rsidR="00ED78FD" w:rsidRPr="00ED78FD" w:rsidRDefault="00ED78FD" w:rsidP="00ED78FD">
      <w:pPr>
        <w:rPr>
          <w:lang w:val="nl-NL"/>
        </w:rPr>
      </w:pPr>
    </w:p>
    <w:p w14:paraId="45468C0C" w14:textId="77777777" w:rsidR="00ED78FD" w:rsidRPr="00ED78FD" w:rsidRDefault="00ED78FD" w:rsidP="00ED78FD">
      <w:pPr>
        <w:rPr>
          <w:lang w:val="nl-NL"/>
        </w:rPr>
      </w:pPr>
    </w:p>
    <w:p w14:paraId="3E778785" w14:textId="77777777" w:rsidR="00ED78FD" w:rsidRPr="00ED78FD" w:rsidRDefault="00ED78FD" w:rsidP="00ED78FD">
      <w:pPr>
        <w:rPr>
          <w:lang w:val="nl-NL"/>
        </w:rPr>
      </w:pPr>
    </w:p>
    <w:p w14:paraId="0A96C705" w14:textId="77777777" w:rsidR="00ED78FD" w:rsidRPr="00ED78FD" w:rsidRDefault="00ED78FD" w:rsidP="00ED78FD">
      <w:pPr>
        <w:rPr>
          <w:lang w:val="nl-NL"/>
        </w:rPr>
      </w:pPr>
    </w:p>
    <w:p w14:paraId="555DCC27" w14:textId="77777777" w:rsidR="00ED78FD" w:rsidRPr="00ED78FD" w:rsidRDefault="00ED78FD" w:rsidP="00ED78FD">
      <w:pPr>
        <w:rPr>
          <w:lang w:val="nl-NL"/>
        </w:rPr>
      </w:pPr>
    </w:p>
    <w:p w14:paraId="0A6DDCFF" w14:textId="77777777" w:rsidR="00ED78FD" w:rsidRPr="00ED78FD" w:rsidRDefault="00ED78FD" w:rsidP="00ED78FD">
      <w:pPr>
        <w:rPr>
          <w:lang w:val="nl-NL"/>
        </w:rPr>
      </w:pPr>
    </w:p>
    <w:p w14:paraId="33C3DA89" w14:textId="77777777" w:rsidR="00ED78FD" w:rsidRPr="00ED78FD" w:rsidRDefault="00ED78FD" w:rsidP="00ED78FD">
      <w:pPr>
        <w:rPr>
          <w:lang w:val="nl-NL"/>
        </w:rPr>
      </w:pPr>
    </w:p>
    <w:p w14:paraId="7BA38093" w14:textId="77777777" w:rsidR="00B91266" w:rsidRPr="00ED78FD" w:rsidRDefault="00B91266" w:rsidP="00324B34">
      <w:pPr>
        <w:rPr>
          <w:lang w:val="nl-NL"/>
        </w:rPr>
      </w:pPr>
    </w:p>
    <w:sectPr w:rsidR="00B91266" w:rsidRPr="00ED78FD" w:rsidSect="00B956C9">
      <w:footerReference w:type="default" r:id="rId8"/>
      <w:type w:val="evenPage"/>
      <w:pgSz w:w="11907" w:h="16840" w:code="9"/>
      <w:pgMar w:top="1296" w:right="792" w:bottom="1296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B83F9" w14:textId="77777777" w:rsidR="00E14206" w:rsidRDefault="00E14206" w:rsidP="002A0F65">
      <w:r>
        <w:separator/>
      </w:r>
    </w:p>
  </w:endnote>
  <w:endnote w:type="continuationSeparator" w:id="0">
    <w:p w14:paraId="42D66B1D" w14:textId="77777777" w:rsidR="00E14206" w:rsidRDefault="00E14206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2CBE50AA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89E414F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6A3C776C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C2948DA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2AE8D" w14:textId="77777777" w:rsidR="00E14206" w:rsidRDefault="00E14206" w:rsidP="002A0F65">
      <w:r>
        <w:separator/>
      </w:r>
    </w:p>
  </w:footnote>
  <w:footnote w:type="continuationSeparator" w:id="0">
    <w:p w14:paraId="51D549CD" w14:textId="77777777" w:rsidR="00E14206" w:rsidRDefault="00E14206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4DC6"/>
    <w:multiLevelType w:val="hybridMultilevel"/>
    <w:tmpl w:val="0D1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82258"/>
    <w:multiLevelType w:val="hybridMultilevel"/>
    <w:tmpl w:val="A48A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45540"/>
    <w:multiLevelType w:val="hybridMultilevel"/>
    <w:tmpl w:val="8AB24D7A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 w15:restartNumberingAfterBreak="0">
    <w:nsid w:val="21CF4691"/>
    <w:multiLevelType w:val="hybridMultilevel"/>
    <w:tmpl w:val="333846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D3DF2"/>
    <w:multiLevelType w:val="hybridMultilevel"/>
    <w:tmpl w:val="61D0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16C3F"/>
    <w:multiLevelType w:val="hybridMultilevel"/>
    <w:tmpl w:val="005ADC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D245C9"/>
    <w:multiLevelType w:val="hybridMultilevel"/>
    <w:tmpl w:val="084C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D2ECE"/>
    <w:multiLevelType w:val="hybridMultilevel"/>
    <w:tmpl w:val="DD3A729A"/>
    <w:lvl w:ilvl="0" w:tplc="225442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355B0"/>
    <w:multiLevelType w:val="hybridMultilevel"/>
    <w:tmpl w:val="5648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BA6726A"/>
    <w:multiLevelType w:val="hybridMultilevel"/>
    <w:tmpl w:val="C748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52243"/>
    <w:multiLevelType w:val="hybridMultilevel"/>
    <w:tmpl w:val="2DAA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11B1B"/>
    <w:multiLevelType w:val="hybridMultilevel"/>
    <w:tmpl w:val="72A82B5E"/>
    <w:lvl w:ilvl="0" w:tplc="FC6ECDE6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22CCA"/>
    <w:multiLevelType w:val="hybridMultilevel"/>
    <w:tmpl w:val="D4A2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71C71"/>
    <w:multiLevelType w:val="hybridMultilevel"/>
    <w:tmpl w:val="B4D8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81A92"/>
    <w:multiLevelType w:val="hybridMultilevel"/>
    <w:tmpl w:val="2D12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1"/>
  </w:num>
  <w:num w:numId="5">
    <w:abstractNumId w:val="24"/>
  </w:num>
  <w:num w:numId="6">
    <w:abstractNumId w:val="3"/>
  </w:num>
  <w:num w:numId="7">
    <w:abstractNumId w:val="27"/>
  </w:num>
  <w:num w:numId="8">
    <w:abstractNumId w:val="5"/>
  </w:num>
  <w:num w:numId="9">
    <w:abstractNumId w:val="26"/>
  </w:num>
  <w:num w:numId="10">
    <w:abstractNumId w:val="7"/>
  </w:num>
  <w:num w:numId="11">
    <w:abstractNumId w:val="11"/>
  </w:num>
  <w:num w:numId="12">
    <w:abstractNumId w:val="17"/>
  </w:num>
  <w:num w:numId="13">
    <w:abstractNumId w:val="8"/>
  </w:num>
  <w:num w:numId="14">
    <w:abstractNumId w:val="30"/>
  </w:num>
  <w:num w:numId="15">
    <w:abstractNumId w:val="12"/>
  </w:num>
  <w:num w:numId="16">
    <w:abstractNumId w:val="13"/>
  </w:num>
  <w:num w:numId="17">
    <w:abstractNumId w:val="25"/>
  </w:num>
  <w:num w:numId="18">
    <w:abstractNumId w:val="4"/>
  </w:num>
  <w:num w:numId="19">
    <w:abstractNumId w:val="23"/>
  </w:num>
  <w:num w:numId="20">
    <w:abstractNumId w:val="28"/>
  </w:num>
  <w:num w:numId="21">
    <w:abstractNumId w:val="6"/>
  </w:num>
  <w:num w:numId="22">
    <w:abstractNumId w:val="9"/>
  </w:num>
  <w:num w:numId="23">
    <w:abstractNumId w:val="22"/>
  </w:num>
  <w:num w:numId="24">
    <w:abstractNumId w:val="31"/>
  </w:num>
  <w:num w:numId="25">
    <w:abstractNumId w:val="2"/>
  </w:num>
  <w:num w:numId="26">
    <w:abstractNumId w:val="18"/>
  </w:num>
  <w:num w:numId="27">
    <w:abstractNumId w:val="20"/>
  </w:num>
  <w:num w:numId="28">
    <w:abstractNumId w:val="29"/>
  </w:num>
  <w:num w:numId="29">
    <w:abstractNumId w:val="16"/>
  </w:num>
  <w:num w:numId="30">
    <w:abstractNumId w:val="14"/>
  </w:num>
  <w:num w:numId="31">
    <w:abstractNumId w:val="10"/>
  </w:num>
  <w:num w:numId="3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0884"/>
    <w:rsid w:val="000046D1"/>
    <w:rsid w:val="00007BC6"/>
    <w:rsid w:val="00007FDE"/>
    <w:rsid w:val="00011699"/>
    <w:rsid w:val="00011B54"/>
    <w:rsid w:val="000232ED"/>
    <w:rsid w:val="000241FF"/>
    <w:rsid w:val="00032710"/>
    <w:rsid w:val="0003457B"/>
    <w:rsid w:val="00037252"/>
    <w:rsid w:val="00041BDA"/>
    <w:rsid w:val="00044B29"/>
    <w:rsid w:val="00044C40"/>
    <w:rsid w:val="00053F4C"/>
    <w:rsid w:val="00056AAD"/>
    <w:rsid w:val="000606EA"/>
    <w:rsid w:val="00062B9C"/>
    <w:rsid w:val="00063261"/>
    <w:rsid w:val="0006343E"/>
    <w:rsid w:val="00064716"/>
    <w:rsid w:val="00064731"/>
    <w:rsid w:val="00064779"/>
    <w:rsid w:val="00071F99"/>
    <w:rsid w:val="000723B1"/>
    <w:rsid w:val="00072432"/>
    <w:rsid w:val="0008004D"/>
    <w:rsid w:val="000800E2"/>
    <w:rsid w:val="00081210"/>
    <w:rsid w:val="00081D34"/>
    <w:rsid w:val="00081E35"/>
    <w:rsid w:val="0008311F"/>
    <w:rsid w:val="00084DA2"/>
    <w:rsid w:val="00086D52"/>
    <w:rsid w:val="00087299"/>
    <w:rsid w:val="000910BB"/>
    <w:rsid w:val="000925E2"/>
    <w:rsid w:val="000967D9"/>
    <w:rsid w:val="00097C39"/>
    <w:rsid w:val="000A02F5"/>
    <w:rsid w:val="000A07FF"/>
    <w:rsid w:val="000A14A4"/>
    <w:rsid w:val="000A1D31"/>
    <w:rsid w:val="000A363A"/>
    <w:rsid w:val="000A3A86"/>
    <w:rsid w:val="000A5F8D"/>
    <w:rsid w:val="000A74C2"/>
    <w:rsid w:val="000A7A19"/>
    <w:rsid w:val="000B173A"/>
    <w:rsid w:val="000B5839"/>
    <w:rsid w:val="000C1A7C"/>
    <w:rsid w:val="000C244B"/>
    <w:rsid w:val="000C4022"/>
    <w:rsid w:val="000C5AC2"/>
    <w:rsid w:val="000C5EE9"/>
    <w:rsid w:val="000C65A3"/>
    <w:rsid w:val="000C6FC2"/>
    <w:rsid w:val="000C7A61"/>
    <w:rsid w:val="000D0F65"/>
    <w:rsid w:val="000D1619"/>
    <w:rsid w:val="000D1DC3"/>
    <w:rsid w:val="000D4D4C"/>
    <w:rsid w:val="000D5FAB"/>
    <w:rsid w:val="000D7084"/>
    <w:rsid w:val="000E1E18"/>
    <w:rsid w:val="000E238E"/>
    <w:rsid w:val="000F2286"/>
    <w:rsid w:val="000F4092"/>
    <w:rsid w:val="000F4A0C"/>
    <w:rsid w:val="000F5405"/>
    <w:rsid w:val="000F6EA1"/>
    <w:rsid w:val="00104545"/>
    <w:rsid w:val="00104F4A"/>
    <w:rsid w:val="001115B4"/>
    <w:rsid w:val="0011217E"/>
    <w:rsid w:val="001136CF"/>
    <w:rsid w:val="00116A0D"/>
    <w:rsid w:val="00120BF0"/>
    <w:rsid w:val="00123187"/>
    <w:rsid w:val="001239B5"/>
    <w:rsid w:val="00123B82"/>
    <w:rsid w:val="00127120"/>
    <w:rsid w:val="001271B1"/>
    <w:rsid w:val="00127F4E"/>
    <w:rsid w:val="001319C9"/>
    <w:rsid w:val="001325AD"/>
    <w:rsid w:val="00134E92"/>
    <w:rsid w:val="00134ED6"/>
    <w:rsid w:val="001351E3"/>
    <w:rsid w:val="001366C9"/>
    <w:rsid w:val="001368F9"/>
    <w:rsid w:val="001412B3"/>
    <w:rsid w:val="00141424"/>
    <w:rsid w:val="00142D91"/>
    <w:rsid w:val="00145AC4"/>
    <w:rsid w:val="001460B4"/>
    <w:rsid w:val="00147693"/>
    <w:rsid w:val="00150FD7"/>
    <w:rsid w:val="00152609"/>
    <w:rsid w:val="001549F6"/>
    <w:rsid w:val="00154C91"/>
    <w:rsid w:val="00156A8E"/>
    <w:rsid w:val="00157115"/>
    <w:rsid w:val="00160C0D"/>
    <w:rsid w:val="0016192B"/>
    <w:rsid w:val="001647A7"/>
    <w:rsid w:val="00164A63"/>
    <w:rsid w:val="00165717"/>
    <w:rsid w:val="00167A42"/>
    <w:rsid w:val="0017092E"/>
    <w:rsid w:val="0017126C"/>
    <w:rsid w:val="00172CD4"/>
    <w:rsid w:val="0017511A"/>
    <w:rsid w:val="00176230"/>
    <w:rsid w:val="001806DB"/>
    <w:rsid w:val="00180BA1"/>
    <w:rsid w:val="001811D8"/>
    <w:rsid w:val="00183406"/>
    <w:rsid w:val="001834A9"/>
    <w:rsid w:val="0018409B"/>
    <w:rsid w:val="00187473"/>
    <w:rsid w:val="00195D02"/>
    <w:rsid w:val="001A1D67"/>
    <w:rsid w:val="001A1EF8"/>
    <w:rsid w:val="001A33B2"/>
    <w:rsid w:val="001B00CC"/>
    <w:rsid w:val="001B07EE"/>
    <w:rsid w:val="001B0BF2"/>
    <w:rsid w:val="001B106D"/>
    <w:rsid w:val="001B37C8"/>
    <w:rsid w:val="001B5F9B"/>
    <w:rsid w:val="001B6037"/>
    <w:rsid w:val="001B67EE"/>
    <w:rsid w:val="001B788C"/>
    <w:rsid w:val="001C00C1"/>
    <w:rsid w:val="001C030B"/>
    <w:rsid w:val="001C0744"/>
    <w:rsid w:val="001C2070"/>
    <w:rsid w:val="001C2EFF"/>
    <w:rsid w:val="001C4976"/>
    <w:rsid w:val="001D005A"/>
    <w:rsid w:val="001D43E1"/>
    <w:rsid w:val="001D4EFA"/>
    <w:rsid w:val="001D5B40"/>
    <w:rsid w:val="001D5DCE"/>
    <w:rsid w:val="001D7AC3"/>
    <w:rsid w:val="001E0ABD"/>
    <w:rsid w:val="001E191B"/>
    <w:rsid w:val="001E1B83"/>
    <w:rsid w:val="001E4D3F"/>
    <w:rsid w:val="001E6B8D"/>
    <w:rsid w:val="001E742F"/>
    <w:rsid w:val="001E7EB8"/>
    <w:rsid w:val="001F0C8D"/>
    <w:rsid w:val="001F2FA2"/>
    <w:rsid w:val="001F4AD4"/>
    <w:rsid w:val="001F6038"/>
    <w:rsid w:val="001F6FE4"/>
    <w:rsid w:val="00204BA2"/>
    <w:rsid w:val="00207793"/>
    <w:rsid w:val="00207DC5"/>
    <w:rsid w:val="00210540"/>
    <w:rsid w:val="00210E92"/>
    <w:rsid w:val="00216A38"/>
    <w:rsid w:val="002175D1"/>
    <w:rsid w:val="00217B9A"/>
    <w:rsid w:val="00217FB9"/>
    <w:rsid w:val="00221FD2"/>
    <w:rsid w:val="00224F2A"/>
    <w:rsid w:val="00225832"/>
    <w:rsid w:val="00226610"/>
    <w:rsid w:val="002272CD"/>
    <w:rsid w:val="00230502"/>
    <w:rsid w:val="002308E6"/>
    <w:rsid w:val="002311C0"/>
    <w:rsid w:val="002354AC"/>
    <w:rsid w:val="00236217"/>
    <w:rsid w:val="00243BBD"/>
    <w:rsid w:val="00243D3D"/>
    <w:rsid w:val="00244D40"/>
    <w:rsid w:val="002451E3"/>
    <w:rsid w:val="00245816"/>
    <w:rsid w:val="00246DFA"/>
    <w:rsid w:val="002477BF"/>
    <w:rsid w:val="00250B47"/>
    <w:rsid w:val="0025114C"/>
    <w:rsid w:val="0025200C"/>
    <w:rsid w:val="00252707"/>
    <w:rsid w:val="00255BF7"/>
    <w:rsid w:val="00256325"/>
    <w:rsid w:val="0026005E"/>
    <w:rsid w:val="00260BB7"/>
    <w:rsid w:val="002626EC"/>
    <w:rsid w:val="00262C49"/>
    <w:rsid w:val="002660A1"/>
    <w:rsid w:val="00266644"/>
    <w:rsid w:val="00267C39"/>
    <w:rsid w:val="0027533E"/>
    <w:rsid w:val="00275D4C"/>
    <w:rsid w:val="00275FDC"/>
    <w:rsid w:val="00276045"/>
    <w:rsid w:val="00277014"/>
    <w:rsid w:val="00283EDD"/>
    <w:rsid w:val="00286B87"/>
    <w:rsid w:val="00287684"/>
    <w:rsid w:val="00287BA5"/>
    <w:rsid w:val="00290052"/>
    <w:rsid w:val="00295520"/>
    <w:rsid w:val="00295AD9"/>
    <w:rsid w:val="00296244"/>
    <w:rsid w:val="002A0F65"/>
    <w:rsid w:val="002A499B"/>
    <w:rsid w:val="002A7404"/>
    <w:rsid w:val="002B0835"/>
    <w:rsid w:val="002B33E4"/>
    <w:rsid w:val="002B407C"/>
    <w:rsid w:val="002B596D"/>
    <w:rsid w:val="002B5F9F"/>
    <w:rsid w:val="002B6C76"/>
    <w:rsid w:val="002B7512"/>
    <w:rsid w:val="002C4634"/>
    <w:rsid w:val="002C5631"/>
    <w:rsid w:val="002C7746"/>
    <w:rsid w:val="002D03E1"/>
    <w:rsid w:val="002D1BD8"/>
    <w:rsid w:val="002E417E"/>
    <w:rsid w:val="002E5278"/>
    <w:rsid w:val="002E7DA0"/>
    <w:rsid w:val="002F081A"/>
    <w:rsid w:val="002F1370"/>
    <w:rsid w:val="002F1AA9"/>
    <w:rsid w:val="002F2351"/>
    <w:rsid w:val="002F5046"/>
    <w:rsid w:val="002F718B"/>
    <w:rsid w:val="00301461"/>
    <w:rsid w:val="00302496"/>
    <w:rsid w:val="00302C1A"/>
    <w:rsid w:val="00304685"/>
    <w:rsid w:val="00307233"/>
    <w:rsid w:val="00312298"/>
    <w:rsid w:val="00313CBA"/>
    <w:rsid w:val="00314903"/>
    <w:rsid w:val="00314E66"/>
    <w:rsid w:val="003162B4"/>
    <w:rsid w:val="00316719"/>
    <w:rsid w:val="003172EF"/>
    <w:rsid w:val="00317314"/>
    <w:rsid w:val="00320A6B"/>
    <w:rsid w:val="00321193"/>
    <w:rsid w:val="00321279"/>
    <w:rsid w:val="00322A2F"/>
    <w:rsid w:val="0032339A"/>
    <w:rsid w:val="00324B34"/>
    <w:rsid w:val="003255BD"/>
    <w:rsid w:val="00326138"/>
    <w:rsid w:val="003273C5"/>
    <w:rsid w:val="00330E1C"/>
    <w:rsid w:val="00332C87"/>
    <w:rsid w:val="00334530"/>
    <w:rsid w:val="00335663"/>
    <w:rsid w:val="003356A9"/>
    <w:rsid w:val="00336302"/>
    <w:rsid w:val="0034096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42A4"/>
    <w:rsid w:val="00354DD7"/>
    <w:rsid w:val="0036365C"/>
    <w:rsid w:val="00365DB0"/>
    <w:rsid w:val="00370799"/>
    <w:rsid w:val="00373876"/>
    <w:rsid w:val="003765BA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4762"/>
    <w:rsid w:val="003A516B"/>
    <w:rsid w:val="003A5231"/>
    <w:rsid w:val="003A5C84"/>
    <w:rsid w:val="003A7AAF"/>
    <w:rsid w:val="003B06B7"/>
    <w:rsid w:val="003B1A75"/>
    <w:rsid w:val="003B4D56"/>
    <w:rsid w:val="003B5B66"/>
    <w:rsid w:val="003B64F0"/>
    <w:rsid w:val="003C040D"/>
    <w:rsid w:val="003C1804"/>
    <w:rsid w:val="003C1BC0"/>
    <w:rsid w:val="003C47F4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2E65"/>
    <w:rsid w:val="003E58BF"/>
    <w:rsid w:val="003E79C5"/>
    <w:rsid w:val="003E7F52"/>
    <w:rsid w:val="003F3866"/>
    <w:rsid w:val="003F4882"/>
    <w:rsid w:val="003F7456"/>
    <w:rsid w:val="00400311"/>
    <w:rsid w:val="00404647"/>
    <w:rsid w:val="00404F05"/>
    <w:rsid w:val="004050DC"/>
    <w:rsid w:val="00407004"/>
    <w:rsid w:val="00407AC8"/>
    <w:rsid w:val="00410FB2"/>
    <w:rsid w:val="004114F7"/>
    <w:rsid w:val="004146DC"/>
    <w:rsid w:val="00415000"/>
    <w:rsid w:val="00415776"/>
    <w:rsid w:val="00420390"/>
    <w:rsid w:val="00420776"/>
    <w:rsid w:val="00421FDA"/>
    <w:rsid w:val="00425993"/>
    <w:rsid w:val="00427465"/>
    <w:rsid w:val="0043368D"/>
    <w:rsid w:val="00435FF8"/>
    <w:rsid w:val="00436EB1"/>
    <w:rsid w:val="004375A4"/>
    <w:rsid w:val="004403C7"/>
    <w:rsid w:val="00441365"/>
    <w:rsid w:val="00442341"/>
    <w:rsid w:val="00445F3D"/>
    <w:rsid w:val="00446ACB"/>
    <w:rsid w:val="00450906"/>
    <w:rsid w:val="00453123"/>
    <w:rsid w:val="004541DB"/>
    <w:rsid w:val="00454CA4"/>
    <w:rsid w:val="00456842"/>
    <w:rsid w:val="00457BBD"/>
    <w:rsid w:val="004614AF"/>
    <w:rsid w:val="00463E35"/>
    <w:rsid w:val="00465B83"/>
    <w:rsid w:val="00467064"/>
    <w:rsid w:val="004672B1"/>
    <w:rsid w:val="00471F7D"/>
    <w:rsid w:val="0047358A"/>
    <w:rsid w:val="00477813"/>
    <w:rsid w:val="004826BF"/>
    <w:rsid w:val="00491D0E"/>
    <w:rsid w:val="0049215C"/>
    <w:rsid w:val="004929C2"/>
    <w:rsid w:val="00493506"/>
    <w:rsid w:val="00493633"/>
    <w:rsid w:val="00493F0B"/>
    <w:rsid w:val="004947FA"/>
    <w:rsid w:val="004961C6"/>
    <w:rsid w:val="004968D5"/>
    <w:rsid w:val="004A0BCE"/>
    <w:rsid w:val="004A13B0"/>
    <w:rsid w:val="004A1C27"/>
    <w:rsid w:val="004A28F1"/>
    <w:rsid w:val="004A3CD8"/>
    <w:rsid w:val="004A3EDF"/>
    <w:rsid w:val="004A7C63"/>
    <w:rsid w:val="004B3291"/>
    <w:rsid w:val="004B4B3E"/>
    <w:rsid w:val="004B4E3D"/>
    <w:rsid w:val="004B4FA2"/>
    <w:rsid w:val="004B6F2A"/>
    <w:rsid w:val="004B70E8"/>
    <w:rsid w:val="004C003C"/>
    <w:rsid w:val="004C0767"/>
    <w:rsid w:val="004C1338"/>
    <w:rsid w:val="004C1D71"/>
    <w:rsid w:val="004C3E0A"/>
    <w:rsid w:val="004D1659"/>
    <w:rsid w:val="004D2177"/>
    <w:rsid w:val="004D2950"/>
    <w:rsid w:val="004D327E"/>
    <w:rsid w:val="004D38FA"/>
    <w:rsid w:val="004D40B6"/>
    <w:rsid w:val="004D48E4"/>
    <w:rsid w:val="004E1CED"/>
    <w:rsid w:val="004E2777"/>
    <w:rsid w:val="004E5E32"/>
    <w:rsid w:val="004E5E69"/>
    <w:rsid w:val="004E68CF"/>
    <w:rsid w:val="004E778F"/>
    <w:rsid w:val="004F059F"/>
    <w:rsid w:val="004F10C4"/>
    <w:rsid w:val="004F2584"/>
    <w:rsid w:val="004F31FB"/>
    <w:rsid w:val="004F4413"/>
    <w:rsid w:val="004F4C5C"/>
    <w:rsid w:val="004F5AFF"/>
    <w:rsid w:val="004F60B4"/>
    <w:rsid w:val="00501B3B"/>
    <w:rsid w:val="00502900"/>
    <w:rsid w:val="00510B0F"/>
    <w:rsid w:val="0051335E"/>
    <w:rsid w:val="00522C40"/>
    <w:rsid w:val="005231E3"/>
    <w:rsid w:val="00524379"/>
    <w:rsid w:val="00530C1D"/>
    <w:rsid w:val="00531424"/>
    <w:rsid w:val="00532340"/>
    <w:rsid w:val="00534F99"/>
    <w:rsid w:val="0054025D"/>
    <w:rsid w:val="00541F91"/>
    <w:rsid w:val="00545FB0"/>
    <w:rsid w:val="005477F1"/>
    <w:rsid w:val="00547DB0"/>
    <w:rsid w:val="00550010"/>
    <w:rsid w:val="005521F1"/>
    <w:rsid w:val="005523FE"/>
    <w:rsid w:val="005525A5"/>
    <w:rsid w:val="0055581E"/>
    <w:rsid w:val="0055684D"/>
    <w:rsid w:val="00556F9B"/>
    <w:rsid w:val="00557AA9"/>
    <w:rsid w:val="00563AD6"/>
    <w:rsid w:val="00564BFF"/>
    <w:rsid w:val="00565567"/>
    <w:rsid w:val="00565B6E"/>
    <w:rsid w:val="005667E5"/>
    <w:rsid w:val="005669F7"/>
    <w:rsid w:val="00566E5C"/>
    <w:rsid w:val="0057037C"/>
    <w:rsid w:val="0057249B"/>
    <w:rsid w:val="00577219"/>
    <w:rsid w:val="00580AB6"/>
    <w:rsid w:val="00582F59"/>
    <w:rsid w:val="00583DB2"/>
    <w:rsid w:val="00584180"/>
    <w:rsid w:val="0058449F"/>
    <w:rsid w:val="00585147"/>
    <w:rsid w:val="00586CB4"/>
    <w:rsid w:val="00587D9C"/>
    <w:rsid w:val="00591B8B"/>
    <w:rsid w:val="00592474"/>
    <w:rsid w:val="0059308F"/>
    <w:rsid w:val="00595DDF"/>
    <w:rsid w:val="005A1408"/>
    <w:rsid w:val="005A1705"/>
    <w:rsid w:val="005A1FEF"/>
    <w:rsid w:val="005A3189"/>
    <w:rsid w:val="005A34B9"/>
    <w:rsid w:val="005A600B"/>
    <w:rsid w:val="005B28E1"/>
    <w:rsid w:val="005C03FB"/>
    <w:rsid w:val="005C166F"/>
    <w:rsid w:val="005C1ACA"/>
    <w:rsid w:val="005C22BB"/>
    <w:rsid w:val="005C4EDB"/>
    <w:rsid w:val="005C6853"/>
    <w:rsid w:val="005C68C0"/>
    <w:rsid w:val="005D21E8"/>
    <w:rsid w:val="005D3AC3"/>
    <w:rsid w:val="005D6851"/>
    <w:rsid w:val="005D7160"/>
    <w:rsid w:val="005E0EB2"/>
    <w:rsid w:val="005E1700"/>
    <w:rsid w:val="005E1AE8"/>
    <w:rsid w:val="005E1B8C"/>
    <w:rsid w:val="005E418B"/>
    <w:rsid w:val="005E4C0C"/>
    <w:rsid w:val="005E77B0"/>
    <w:rsid w:val="005F0801"/>
    <w:rsid w:val="005F384B"/>
    <w:rsid w:val="005F450C"/>
    <w:rsid w:val="005F744E"/>
    <w:rsid w:val="00601D76"/>
    <w:rsid w:val="00602669"/>
    <w:rsid w:val="006045FC"/>
    <w:rsid w:val="00606214"/>
    <w:rsid w:val="0060693A"/>
    <w:rsid w:val="00606B29"/>
    <w:rsid w:val="00607DEB"/>
    <w:rsid w:val="0061106F"/>
    <w:rsid w:val="00611CC0"/>
    <w:rsid w:val="0061419C"/>
    <w:rsid w:val="00614DFB"/>
    <w:rsid w:val="006151E9"/>
    <w:rsid w:val="00615C62"/>
    <w:rsid w:val="006160A3"/>
    <w:rsid w:val="00621D71"/>
    <w:rsid w:val="0062203F"/>
    <w:rsid w:val="00622206"/>
    <w:rsid w:val="006236BA"/>
    <w:rsid w:val="0062584D"/>
    <w:rsid w:val="00627574"/>
    <w:rsid w:val="00631E1A"/>
    <w:rsid w:val="00632C38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43CB8"/>
    <w:rsid w:val="00653C21"/>
    <w:rsid w:val="00654C49"/>
    <w:rsid w:val="0065612F"/>
    <w:rsid w:val="006611D8"/>
    <w:rsid w:val="00661C0C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F76"/>
    <w:rsid w:val="006937A9"/>
    <w:rsid w:val="00695FEF"/>
    <w:rsid w:val="006A043C"/>
    <w:rsid w:val="006A0B50"/>
    <w:rsid w:val="006A16DC"/>
    <w:rsid w:val="006A254A"/>
    <w:rsid w:val="006B0328"/>
    <w:rsid w:val="006B0A07"/>
    <w:rsid w:val="006B2A0A"/>
    <w:rsid w:val="006B3B68"/>
    <w:rsid w:val="006B3FA6"/>
    <w:rsid w:val="006C2960"/>
    <w:rsid w:val="006C560E"/>
    <w:rsid w:val="006D088A"/>
    <w:rsid w:val="006D2202"/>
    <w:rsid w:val="006D29DC"/>
    <w:rsid w:val="006D5F6E"/>
    <w:rsid w:val="006D713F"/>
    <w:rsid w:val="006D79AA"/>
    <w:rsid w:val="006E26F1"/>
    <w:rsid w:val="006E68CA"/>
    <w:rsid w:val="006E6CE5"/>
    <w:rsid w:val="006E6EA3"/>
    <w:rsid w:val="006F1025"/>
    <w:rsid w:val="006F246B"/>
    <w:rsid w:val="006F2545"/>
    <w:rsid w:val="006F4441"/>
    <w:rsid w:val="006F522D"/>
    <w:rsid w:val="006F78DF"/>
    <w:rsid w:val="00702B34"/>
    <w:rsid w:val="00705123"/>
    <w:rsid w:val="007129D9"/>
    <w:rsid w:val="0072125E"/>
    <w:rsid w:val="00727589"/>
    <w:rsid w:val="00731022"/>
    <w:rsid w:val="00733BEC"/>
    <w:rsid w:val="00733D2A"/>
    <w:rsid w:val="00736A7D"/>
    <w:rsid w:val="007412D2"/>
    <w:rsid w:val="00751234"/>
    <w:rsid w:val="007524BF"/>
    <w:rsid w:val="007539F3"/>
    <w:rsid w:val="00755FF8"/>
    <w:rsid w:val="00757A8E"/>
    <w:rsid w:val="007613D0"/>
    <w:rsid w:val="007614A0"/>
    <w:rsid w:val="007627B0"/>
    <w:rsid w:val="007644C2"/>
    <w:rsid w:val="007671F8"/>
    <w:rsid w:val="00767707"/>
    <w:rsid w:val="0077695B"/>
    <w:rsid w:val="0077791A"/>
    <w:rsid w:val="00777952"/>
    <w:rsid w:val="007802F5"/>
    <w:rsid w:val="00782CC3"/>
    <w:rsid w:val="00782CC7"/>
    <w:rsid w:val="0078317B"/>
    <w:rsid w:val="00784C51"/>
    <w:rsid w:val="00786F5D"/>
    <w:rsid w:val="007907E1"/>
    <w:rsid w:val="00791378"/>
    <w:rsid w:val="0079374A"/>
    <w:rsid w:val="0079412F"/>
    <w:rsid w:val="00795E87"/>
    <w:rsid w:val="007964C5"/>
    <w:rsid w:val="00796628"/>
    <w:rsid w:val="007A06CC"/>
    <w:rsid w:val="007A1243"/>
    <w:rsid w:val="007A2317"/>
    <w:rsid w:val="007A27C7"/>
    <w:rsid w:val="007A2FD7"/>
    <w:rsid w:val="007A61AD"/>
    <w:rsid w:val="007A74BA"/>
    <w:rsid w:val="007A74CE"/>
    <w:rsid w:val="007B2AFC"/>
    <w:rsid w:val="007B526E"/>
    <w:rsid w:val="007B5C90"/>
    <w:rsid w:val="007B5EDE"/>
    <w:rsid w:val="007B6BB6"/>
    <w:rsid w:val="007B7E9D"/>
    <w:rsid w:val="007C08C7"/>
    <w:rsid w:val="007C1E05"/>
    <w:rsid w:val="007C264A"/>
    <w:rsid w:val="007C43C4"/>
    <w:rsid w:val="007D0CB8"/>
    <w:rsid w:val="007D2E82"/>
    <w:rsid w:val="007D53C6"/>
    <w:rsid w:val="007E11D2"/>
    <w:rsid w:val="007E275F"/>
    <w:rsid w:val="007E2FEF"/>
    <w:rsid w:val="007E4996"/>
    <w:rsid w:val="007E4D35"/>
    <w:rsid w:val="007E53AE"/>
    <w:rsid w:val="007E6C2F"/>
    <w:rsid w:val="007F1713"/>
    <w:rsid w:val="007F309F"/>
    <w:rsid w:val="007F5750"/>
    <w:rsid w:val="007F7160"/>
    <w:rsid w:val="007F7451"/>
    <w:rsid w:val="007F7708"/>
    <w:rsid w:val="00804578"/>
    <w:rsid w:val="008051FB"/>
    <w:rsid w:val="0080665B"/>
    <w:rsid w:val="00806DFB"/>
    <w:rsid w:val="0081322B"/>
    <w:rsid w:val="00813728"/>
    <w:rsid w:val="00814AD2"/>
    <w:rsid w:val="00821C22"/>
    <w:rsid w:val="00824815"/>
    <w:rsid w:val="00827444"/>
    <w:rsid w:val="00830DF0"/>
    <w:rsid w:val="00832008"/>
    <w:rsid w:val="00832451"/>
    <w:rsid w:val="00834DCD"/>
    <w:rsid w:val="00834DD5"/>
    <w:rsid w:val="00835228"/>
    <w:rsid w:val="008356B0"/>
    <w:rsid w:val="00842148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2430"/>
    <w:rsid w:val="00862D38"/>
    <w:rsid w:val="00864C89"/>
    <w:rsid w:val="008658CA"/>
    <w:rsid w:val="008676EA"/>
    <w:rsid w:val="00870EB8"/>
    <w:rsid w:val="008710A5"/>
    <w:rsid w:val="00871625"/>
    <w:rsid w:val="00871E0D"/>
    <w:rsid w:val="00883A4D"/>
    <w:rsid w:val="0088588F"/>
    <w:rsid w:val="008869C6"/>
    <w:rsid w:val="00887623"/>
    <w:rsid w:val="00887E39"/>
    <w:rsid w:val="00891151"/>
    <w:rsid w:val="00895F91"/>
    <w:rsid w:val="008A0308"/>
    <w:rsid w:val="008A30F5"/>
    <w:rsid w:val="008A4C17"/>
    <w:rsid w:val="008A507D"/>
    <w:rsid w:val="008A7791"/>
    <w:rsid w:val="008B1174"/>
    <w:rsid w:val="008B1EB7"/>
    <w:rsid w:val="008B2555"/>
    <w:rsid w:val="008C1F99"/>
    <w:rsid w:val="008C28D5"/>
    <w:rsid w:val="008C4714"/>
    <w:rsid w:val="008C6596"/>
    <w:rsid w:val="008C7784"/>
    <w:rsid w:val="008D2688"/>
    <w:rsid w:val="008D3D04"/>
    <w:rsid w:val="008D5D4E"/>
    <w:rsid w:val="008E19C3"/>
    <w:rsid w:val="008E2D4F"/>
    <w:rsid w:val="008E5FB8"/>
    <w:rsid w:val="008F198E"/>
    <w:rsid w:val="008F286B"/>
    <w:rsid w:val="008F3233"/>
    <w:rsid w:val="008F3A3E"/>
    <w:rsid w:val="008F48FD"/>
    <w:rsid w:val="008F4913"/>
    <w:rsid w:val="008F5A49"/>
    <w:rsid w:val="008F63BD"/>
    <w:rsid w:val="008F77A4"/>
    <w:rsid w:val="008F7A96"/>
    <w:rsid w:val="00901F4D"/>
    <w:rsid w:val="00902E11"/>
    <w:rsid w:val="00903C30"/>
    <w:rsid w:val="0091327D"/>
    <w:rsid w:val="009144F3"/>
    <w:rsid w:val="009165DA"/>
    <w:rsid w:val="009165E0"/>
    <w:rsid w:val="00917834"/>
    <w:rsid w:val="00922CD8"/>
    <w:rsid w:val="009231AC"/>
    <w:rsid w:val="00923F62"/>
    <w:rsid w:val="00924339"/>
    <w:rsid w:val="00931AA5"/>
    <w:rsid w:val="00933D50"/>
    <w:rsid w:val="0093434B"/>
    <w:rsid w:val="00934788"/>
    <w:rsid w:val="00937115"/>
    <w:rsid w:val="0094069A"/>
    <w:rsid w:val="00942B0F"/>
    <w:rsid w:val="00945F6C"/>
    <w:rsid w:val="00951334"/>
    <w:rsid w:val="009525BC"/>
    <w:rsid w:val="00953076"/>
    <w:rsid w:val="009546C2"/>
    <w:rsid w:val="00957148"/>
    <w:rsid w:val="0096028F"/>
    <w:rsid w:val="00963E0B"/>
    <w:rsid w:val="009673B6"/>
    <w:rsid w:val="009751E4"/>
    <w:rsid w:val="0098014C"/>
    <w:rsid w:val="00981CF1"/>
    <w:rsid w:val="00983F58"/>
    <w:rsid w:val="00984730"/>
    <w:rsid w:val="00985DB7"/>
    <w:rsid w:val="00987FF5"/>
    <w:rsid w:val="0099174E"/>
    <w:rsid w:val="00995A74"/>
    <w:rsid w:val="00996B21"/>
    <w:rsid w:val="009972AA"/>
    <w:rsid w:val="009A5F73"/>
    <w:rsid w:val="009A62E2"/>
    <w:rsid w:val="009B0D73"/>
    <w:rsid w:val="009B586E"/>
    <w:rsid w:val="009B5C26"/>
    <w:rsid w:val="009B67E3"/>
    <w:rsid w:val="009C043B"/>
    <w:rsid w:val="009C48E4"/>
    <w:rsid w:val="009C4AC3"/>
    <w:rsid w:val="009C67EB"/>
    <w:rsid w:val="009C7E2A"/>
    <w:rsid w:val="009D0CE7"/>
    <w:rsid w:val="009D6517"/>
    <w:rsid w:val="009D6617"/>
    <w:rsid w:val="009D6791"/>
    <w:rsid w:val="009E0AB5"/>
    <w:rsid w:val="009E696E"/>
    <w:rsid w:val="009E73CB"/>
    <w:rsid w:val="009E772B"/>
    <w:rsid w:val="009F1962"/>
    <w:rsid w:val="009F38E3"/>
    <w:rsid w:val="00A0157D"/>
    <w:rsid w:val="00A015BB"/>
    <w:rsid w:val="00A016C4"/>
    <w:rsid w:val="00A02F53"/>
    <w:rsid w:val="00A04C3E"/>
    <w:rsid w:val="00A057D2"/>
    <w:rsid w:val="00A06EA8"/>
    <w:rsid w:val="00A109FD"/>
    <w:rsid w:val="00A128C2"/>
    <w:rsid w:val="00A13C56"/>
    <w:rsid w:val="00A1599C"/>
    <w:rsid w:val="00A17067"/>
    <w:rsid w:val="00A2157D"/>
    <w:rsid w:val="00A21C70"/>
    <w:rsid w:val="00A22B70"/>
    <w:rsid w:val="00A23A09"/>
    <w:rsid w:val="00A2502F"/>
    <w:rsid w:val="00A26E8A"/>
    <w:rsid w:val="00A27204"/>
    <w:rsid w:val="00A27C3A"/>
    <w:rsid w:val="00A30579"/>
    <w:rsid w:val="00A36910"/>
    <w:rsid w:val="00A37F17"/>
    <w:rsid w:val="00A42492"/>
    <w:rsid w:val="00A427FC"/>
    <w:rsid w:val="00A43405"/>
    <w:rsid w:val="00A44432"/>
    <w:rsid w:val="00A44485"/>
    <w:rsid w:val="00A54556"/>
    <w:rsid w:val="00A60087"/>
    <w:rsid w:val="00A61F19"/>
    <w:rsid w:val="00A6395B"/>
    <w:rsid w:val="00A64352"/>
    <w:rsid w:val="00A65AB3"/>
    <w:rsid w:val="00A718B9"/>
    <w:rsid w:val="00A76B9B"/>
    <w:rsid w:val="00A76C4D"/>
    <w:rsid w:val="00A846FE"/>
    <w:rsid w:val="00A84D6C"/>
    <w:rsid w:val="00A866B5"/>
    <w:rsid w:val="00A86BDF"/>
    <w:rsid w:val="00A91C6F"/>
    <w:rsid w:val="00A9255D"/>
    <w:rsid w:val="00A93C41"/>
    <w:rsid w:val="00A95FA0"/>
    <w:rsid w:val="00A964CA"/>
    <w:rsid w:val="00A97CED"/>
    <w:rsid w:val="00AA013A"/>
    <w:rsid w:val="00AB123C"/>
    <w:rsid w:val="00AB66B6"/>
    <w:rsid w:val="00AB67F2"/>
    <w:rsid w:val="00AB7915"/>
    <w:rsid w:val="00AC0FAD"/>
    <w:rsid w:val="00AC23BF"/>
    <w:rsid w:val="00AD00CF"/>
    <w:rsid w:val="00AD16F2"/>
    <w:rsid w:val="00AD1C96"/>
    <w:rsid w:val="00AD626B"/>
    <w:rsid w:val="00AD68B4"/>
    <w:rsid w:val="00AD6E5A"/>
    <w:rsid w:val="00AD7323"/>
    <w:rsid w:val="00AE05FE"/>
    <w:rsid w:val="00AE09A5"/>
    <w:rsid w:val="00AE32EE"/>
    <w:rsid w:val="00AE3DE8"/>
    <w:rsid w:val="00AE4419"/>
    <w:rsid w:val="00AF0657"/>
    <w:rsid w:val="00AF111C"/>
    <w:rsid w:val="00AF14A8"/>
    <w:rsid w:val="00AF79A3"/>
    <w:rsid w:val="00B00B32"/>
    <w:rsid w:val="00B01622"/>
    <w:rsid w:val="00B0357A"/>
    <w:rsid w:val="00B03CC6"/>
    <w:rsid w:val="00B05063"/>
    <w:rsid w:val="00B105B9"/>
    <w:rsid w:val="00B1196D"/>
    <w:rsid w:val="00B1197D"/>
    <w:rsid w:val="00B1431E"/>
    <w:rsid w:val="00B1465B"/>
    <w:rsid w:val="00B14789"/>
    <w:rsid w:val="00B21FA8"/>
    <w:rsid w:val="00B2262E"/>
    <w:rsid w:val="00B24B80"/>
    <w:rsid w:val="00B25F3B"/>
    <w:rsid w:val="00B27FB1"/>
    <w:rsid w:val="00B33B6D"/>
    <w:rsid w:val="00B3616C"/>
    <w:rsid w:val="00B37526"/>
    <w:rsid w:val="00B40EF9"/>
    <w:rsid w:val="00B42461"/>
    <w:rsid w:val="00B428A4"/>
    <w:rsid w:val="00B45153"/>
    <w:rsid w:val="00B4610D"/>
    <w:rsid w:val="00B46E59"/>
    <w:rsid w:val="00B52107"/>
    <w:rsid w:val="00B53EBD"/>
    <w:rsid w:val="00B540D7"/>
    <w:rsid w:val="00B604F7"/>
    <w:rsid w:val="00B6134A"/>
    <w:rsid w:val="00B61FA1"/>
    <w:rsid w:val="00B66129"/>
    <w:rsid w:val="00B6783E"/>
    <w:rsid w:val="00B70609"/>
    <w:rsid w:val="00B715AE"/>
    <w:rsid w:val="00B81B73"/>
    <w:rsid w:val="00B82365"/>
    <w:rsid w:val="00B8297E"/>
    <w:rsid w:val="00B83727"/>
    <w:rsid w:val="00B85054"/>
    <w:rsid w:val="00B871A1"/>
    <w:rsid w:val="00B87D81"/>
    <w:rsid w:val="00B91266"/>
    <w:rsid w:val="00B93DE0"/>
    <w:rsid w:val="00B94428"/>
    <w:rsid w:val="00B951E7"/>
    <w:rsid w:val="00B956C9"/>
    <w:rsid w:val="00B95CD0"/>
    <w:rsid w:val="00BA3254"/>
    <w:rsid w:val="00BA36B7"/>
    <w:rsid w:val="00BA3898"/>
    <w:rsid w:val="00BA4027"/>
    <w:rsid w:val="00BA67AD"/>
    <w:rsid w:val="00BA68D2"/>
    <w:rsid w:val="00BA6B20"/>
    <w:rsid w:val="00BB07B6"/>
    <w:rsid w:val="00BB15AD"/>
    <w:rsid w:val="00BB1B35"/>
    <w:rsid w:val="00BB36C8"/>
    <w:rsid w:val="00BB37DC"/>
    <w:rsid w:val="00BB4563"/>
    <w:rsid w:val="00BB4B80"/>
    <w:rsid w:val="00BB5046"/>
    <w:rsid w:val="00BB563C"/>
    <w:rsid w:val="00BC4625"/>
    <w:rsid w:val="00BC5A7C"/>
    <w:rsid w:val="00BC7C5E"/>
    <w:rsid w:val="00BD1170"/>
    <w:rsid w:val="00BD2449"/>
    <w:rsid w:val="00BD3347"/>
    <w:rsid w:val="00BD469B"/>
    <w:rsid w:val="00BD46F5"/>
    <w:rsid w:val="00BD72C8"/>
    <w:rsid w:val="00BE223A"/>
    <w:rsid w:val="00BE5794"/>
    <w:rsid w:val="00BE5E6C"/>
    <w:rsid w:val="00BE7F89"/>
    <w:rsid w:val="00BF1202"/>
    <w:rsid w:val="00BF3696"/>
    <w:rsid w:val="00BF5F66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592A"/>
    <w:rsid w:val="00C20CD9"/>
    <w:rsid w:val="00C2102F"/>
    <w:rsid w:val="00C22E6E"/>
    <w:rsid w:val="00C23FD9"/>
    <w:rsid w:val="00C25C31"/>
    <w:rsid w:val="00C26695"/>
    <w:rsid w:val="00C33371"/>
    <w:rsid w:val="00C33C99"/>
    <w:rsid w:val="00C349B4"/>
    <w:rsid w:val="00C3544D"/>
    <w:rsid w:val="00C35AD9"/>
    <w:rsid w:val="00C37415"/>
    <w:rsid w:val="00C3784C"/>
    <w:rsid w:val="00C37900"/>
    <w:rsid w:val="00C41443"/>
    <w:rsid w:val="00C41839"/>
    <w:rsid w:val="00C440D3"/>
    <w:rsid w:val="00C479ED"/>
    <w:rsid w:val="00C614AF"/>
    <w:rsid w:val="00C62C73"/>
    <w:rsid w:val="00C66D2B"/>
    <w:rsid w:val="00C670D7"/>
    <w:rsid w:val="00C73B34"/>
    <w:rsid w:val="00C743DF"/>
    <w:rsid w:val="00C7763C"/>
    <w:rsid w:val="00C80E11"/>
    <w:rsid w:val="00C80ECD"/>
    <w:rsid w:val="00C82C7D"/>
    <w:rsid w:val="00C8413A"/>
    <w:rsid w:val="00C84AB9"/>
    <w:rsid w:val="00C85B9C"/>
    <w:rsid w:val="00C865BC"/>
    <w:rsid w:val="00C87119"/>
    <w:rsid w:val="00C94D1A"/>
    <w:rsid w:val="00C956AB"/>
    <w:rsid w:val="00C966AE"/>
    <w:rsid w:val="00C97649"/>
    <w:rsid w:val="00C97A90"/>
    <w:rsid w:val="00CA226C"/>
    <w:rsid w:val="00CA40EA"/>
    <w:rsid w:val="00CA5318"/>
    <w:rsid w:val="00CA6DF0"/>
    <w:rsid w:val="00CB1A58"/>
    <w:rsid w:val="00CB1FE4"/>
    <w:rsid w:val="00CB296C"/>
    <w:rsid w:val="00CB2EB8"/>
    <w:rsid w:val="00CB5497"/>
    <w:rsid w:val="00CB6453"/>
    <w:rsid w:val="00CC161D"/>
    <w:rsid w:val="00CC34A7"/>
    <w:rsid w:val="00CC58DD"/>
    <w:rsid w:val="00CC6B43"/>
    <w:rsid w:val="00CC7CC6"/>
    <w:rsid w:val="00CD28F0"/>
    <w:rsid w:val="00CD2F3E"/>
    <w:rsid w:val="00CD43A9"/>
    <w:rsid w:val="00CE0C6D"/>
    <w:rsid w:val="00CE290F"/>
    <w:rsid w:val="00CE6540"/>
    <w:rsid w:val="00CF1718"/>
    <w:rsid w:val="00CF490E"/>
    <w:rsid w:val="00CF4C54"/>
    <w:rsid w:val="00D03C22"/>
    <w:rsid w:val="00D06C7A"/>
    <w:rsid w:val="00D07717"/>
    <w:rsid w:val="00D1175B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9F4"/>
    <w:rsid w:val="00D20AB1"/>
    <w:rsid w:val="00D21852"/>
    <w:rsid w:val="00D22E67"/>
    <w:rsid w:val="00D23D8E"/>
    <w:rsid w:val="00D23E40"/>
    <w:rsid w:val="00D23F93"/>
    <w:rsid w:val="00D25F0B"/>
    <w:rsid w:val="00D27581"/>
    <w:rsid w:val="00D27600"/>
    <w:rsid w:val="00D27E6A"/>
    <w:rsid w:val="00D3013F"/>
    <w:rsid w:val="00D31B1E"/>
    <w:rsid w:val="00D34EF8"/>
    <w:rsid w:val="00D35F5A"/>
    <w:rsid w:val="00D4253D"/>
    <w:rsid w:val="00D43392"/>
    <w:rsid w:val="00D434A5"/>
    <w:rsid w:val="00D44887"/>
    <w:rsid w:val="00D451BD"/>
    <w:rsid w:val="00D47B39"/>
    <w:rsid w:val="00D47B53"/>
    <w:rsid w:val="00D52AD4"/>
    <w:rsid w:val="00D53D2C"/>
    <w:rsid w:val="00D569C8"/>
    <w:rsid w:val="00D57C0A"/>
    <w:rsid w:val="00D6193E"/>
    <w:rsid w:val="00D63E5B"/>
    <w:rsid w:val="00D7003A"/>
    <w:rsid w:val="00D711AC"/>
    <w:rsid w:val="00D725D3"/>
    <w:rsid w:val="00D72BE7"/>
    <w:rsid w:val="00D75F90"/>
    <w:rsid w:val="00D80A88"/>
    <w:rsid w:val="00D8239B"/>
    <w:rsid w:val="00D85679"/>
    <w:rsid w:val="00D85735"/>
    <w:rsid w:val="00D91BAD"/>
    <w:rsid w:val="00D91CB1"/>
    <w:rsid w:val="00D92B40"/>
    <w:rsid w:val="00D93554"/>
    <w:rsid w:val="00D9471D"/>
    <w:rsid w:val="00D94ADB"/>
    <w:rsid w:val="00D950FA"/>
    <w:rsid w:val="00D951B7"/>
    <w:rsid w:val="00D953B6"/>
    <w:rsid w:val="00D97245"/>
    <w:rsid w:val="00D97C04"/>
    <w:rsid w:val="00DA0785"/>
    <w:rsid w:val="00DA37B9"/>
    <w:rsid w:val="00DA37C7"/>
    <w:rsid w:val="00DA38E0"/>
    <w:rsid w:val="00DA3CDB"/>
    <w:rsid w:val="00DA3D02"/>
    <w:rsid w:val="00DA3DCE"/>
    <w:rsid w:val="00DA4D7A"/>
    <w:rsid w:val="00DA5B19"/>
    <w:rsid w:val="00DA62EB"/>
    <w:rsid w:val="00DA6CFE"/>
    <w:rsid w:val="00DA7BAD"/>
    <w:rsid w:val="00DB0370"/>
    <w:rsid w:val="00DB0F6B"/>
    <w:rsid w:val="00DB134E"/>
    <w:rsid w:val="00DB3BBB"/>
    <w:rsid w:val="00DB722B"/>
    <w:rsid w:val="00DC34B3"/>
    <w:rsid w:val="00DC45BC"/>
    <w:rsid w:val="00DD0A6E"/>
    <w:rsid w:val="00DD3B94"/>
    <w:rsid w:val="00DD4CCC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E00E52"/>
    <w:rsid w:val="00E048BE"/>
    <w:rsid w:val="00E0513D"/>
    <w:rsid w:val="00E0698F"/>
    <w:rsid w:val="00E06E9A"/>
    <w:rsid w:val="00E078C7"/>
    <w:rsid w:val="00E11C6C"/>
    <w:rsid w:val="00E122A9"/>
    <w:rsid w:val="00E1345D"/>
    <w:rsid w:val="00E14206"/>
    <w:rsid w:val="00E15CF4"/>
    <w:rsid w:val="00E17277"/>
    <w:rsid w:val="00E2123F"/>
    <w:rsid w:val="00E2320E"/>
    <w:rsid w:val="00E247B2"/>
    <w:rsid w:val="00E26C28"/>
    <w:rsid w:val="00E316A1"/>
    <w:rsid w:val="00E32005"/>
    <w:rsid w:val="00E33385"/>
    <w:rsid w:val="00E3380F"/>
    <w:rsid w:val="00E36D4B"/>
    <w:rsid w:val="00E41221"/>
    <w:rsid w:val="00E4195A"/>
    <w:rsid w:val="00E431AD"/>
    <w:rsid w:val="00E4409F"/>
    <w:rsid w:val="00E504BC"/>
    <w:rsid w:val="00E51471"/>
    <w:rsid w:val="00E5263F"/>
    <w:rsid w:val="00E55012"/>
    <w:rsid w:val="00E57B6D"/>
    <w:rsid w:val="00E60285"/>
    <w:rsid w:val="00E60F7A"/>
    <w:rsid w:val="00E632E7"/>
    <w:rsid w:val="00E63CA1"/>
    <w:rsid w:val="00E64029"/>
    <w:rsid w:val="00E66B80"/>
    <w:rsid w:val="00E67CBF"/>
    <w:rsid w:val="00E720A4"/>
    <w:rsid w:val="00E73770"/>
    <w:rsid w:val="00E74285"/>
    <w:rsid w:val="00E7525E"/>
    <w:rsid w:val="00E75DE3"/>
    <w:rsid w:val="00E766EC"/>
    <w:rsid w:val="00E80016"/>
    <w:rsid w:val="00E800FF"/>
    <w:rsid w:val="00E80B52"/>
    <w:rsid w:val="00E841D8"/>
    <w:rsid w:val="00E87CEA"/>
    <w:rsid w:val="00E90A3A"/>
    <w:rsid w:val="00E920D9"/>
    <w:rsid w:val="00E93943"/>
    <w:rsid w:val="00E954A2"/>
    <w:rsid w:val="00E95A84"/>
    <w:rsid w:val="00E97ADF"/>
    <w:rsid w:val="00EA122D"/>
    <w:rsid w:val="00EA212D"/>
    <w:rsid w:val="00EB172C"/>
    <w:rsid w:val="00EC0F10"/>
    <w:rsid w:val="00EC2588"/>
    <w:rsid w:val="00EC4AE5"/>
    <w:rsid w:val="00EC58E5"/>
    <w:rsid w:val="00EC5C9A"/>
    <w:rsid w:val="00EC70BA"/>
    <w:rsid w:val="00ED16AF"/>
    <w:rsid w:val="00ED3952"/>
    <w:rsid w:val="00ED78FD"/>
    <w:rsid w:val="00EE2877"/>
    <w:rsid w:val="00EE33BA"/>
    <w:rsid w:val="00EE3656"/>
    <w:rsid w:val="00EE5161"/>
    <w:rsid w:val="00EE7D27"/>
    <w:rsid w:val="00EF07B3"/>
    <w:rsid w:val="00EF1AFE"/>
    <w:rsid w:val="00EF3162"/>
    <w:rsid w:val="00F008A5"/>
    <w:rsid w:val="00F01369"/>
    <w:rsid w:val="00F02EBC"/>
    <w:rsid w:val="00F03C42"/>
    <w:rsid w:val="00F03E21"/>
    <w:rsid w:val="00F03F1B"/>
    <w:rsid w:val="00F0463B"/>
    <w:rsid w:val="00F05225"/>
    <w:rsid w:val="00F06D01"/>
    <w:rsid w:val="00F1209B"/>
    <w:rsid w:val="00F13C3A"/>
    <w:rsid w:val="00F13CF6"/>
    <w:rsid w:val="00F164CA"/>
    <w:rsid w:val="00F238D0"/>
    <w:rsid w:val="00F24CE9"/>
    <w:rsid w:val="00F252DA"/>
    <w:rsid w:val="00F31EF9"/>
    <w:rsid w:val="00F3464B"/>
    <w:rsid w:val="00F36D6D"/>
    <w:rsid w:val="00F40F00"/>
    <w:rsid w:val="00F4280E"/>
    <w:rsid w:val="00F44879"/>
    <w:rsid w:val="00F466A5"/>
    <w:rsid w:val="00F52076"/>
    <w:rsid w:val="00F52197"/>
    <w:rsid w:val="00F527E1"/>
    <w:rsid w:val="00F5352A"/>
    <w:rsid w:val="00F53C2E"/>
    <w:rsid w:val="00F6164C"/>
    <w:rsid w:val="00F66FC2"/>
    <w:rsid w:val="00F673DF"/>
    <w:rsid w:val="00F70378"/>
    <w:rsid w:val="00F709F0"/>
    <w:rsid w:val="00F70C59"/>
    <w:rsid w:val="00F72554"/>
    <w:rsid w:val="00F739B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1271"/>
    <w:rsid w:val="00F94293"/>
    <w:rsid w:val="00F97ABC"/>
    <w:rsid w:val="00FA4D5E"/>
    <w:rsid w:val="00FB67DF"/>
    <w:rsid w:val="00FB6E3E"/>
    <w:rsid w:val="00FC0899"/>
    <w:rsid w:val="00FC0E60"/>
    <w:rsid w:val="00FC5D9C"/>
    <w:rsid w:val="00FC7056"/>
    <w:rsid w:val="00FC75E0"/>
    <w:rsid w:val="00FC7EB5"/>
    <w:rsid w:val="00FD0845"/>
    <w:rsid w:val="00FD1BDE"/>
    <w:rsid w:val="00FD2380"/>
    <w:rsid w:val="00FD2A5D"/>
    <w:rsid w:val="00FD2AAD"/>
    <w:rsid w:val="00FD3F32"/>
    <w:rsid w:val="00FD5261"/>
    <w:rsid w:val="00FD77EB"/>
    <w:rsid w:val="00FE05F6"/>
    <w:rsid w:val="00FE1C0F"/>
    <w:rsid w:val="00FE4FAA"/>
    <w:rsid w:val="00FE64C2"/>
    <w:rsid w:val="00FE7721"/>
    <w:rsid w:val="00FF1551"/>
    <w:rsid w:val="00FF4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4D6E1"/>
  <w15:docId w15:val="{92290D30-F86A-456A-9DD4-40DEFFB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paragraph" w:customStyle="1" w:styleId="BogihpbthnhubinanhNgc0977825999">
    <w:name w:val="Báo giá hộp bổ thận hàu biển anh Ngọc 0977.825.999"/>
    <w:basedOn w:val="Normal"/>
    <w:qFormat/>
    <w:rsid w:val="00AF79A3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201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46</cp:revision>
  <cp:lastPrinted>2009-11-20T04:01:00Z</cp:lastPrinted>
  <dcterms:created xsi:type="dcterms:W3CDTF">2023-04-13T22:34:00Z</dcterms:created>
  <dcterms:modified xsi:type="dcterms:W3CDTF">2023-05-05T06:49:00Z</dcterms:modified>
</cp:coreProperties>
</file>