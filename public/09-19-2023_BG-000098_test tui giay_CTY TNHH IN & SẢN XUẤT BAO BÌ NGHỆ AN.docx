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TNHH IN &amp; SẢN XUẤT BAO BÌ NGHỆ AN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Dũng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0912188628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Thành phố Vinh - Nghệ An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test tui giay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11 x 11 x 11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cũ có chỉnh sửa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1 mặt + ép nhũ theo maket+ in lưới UV 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115,563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1,155,632,000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1,155,632,000đ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