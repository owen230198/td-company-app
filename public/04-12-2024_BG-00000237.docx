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TNHH VIETBRAND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Phương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0977070289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Hà Nam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Phuongn@vietbrandco.vn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Hộp nam châm HELZBERG item: 25087B-SUS-FLP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9 x 8.4 x 3.6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Chọn 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/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CARTON 1LY mặt trong bồi C120 trắng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25000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4,439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110,975,000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110,975,000đ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CB35E" w14:textId="77777777" w:rsidR="00AE4B37" w:rsidRDefault="00AE4B37" w:rsidP="002A0F65">
      <w:r>
        <w:separator/>
      </w:r>
    </w:p>
  </w:endnote>
  <w:endnote w:type="continuationSeparator" w:id="0">
    <w:p w14:paraId="10BC73E6" w14:textId="77777777" w:rsidR="00AE4B37" w:rsidRDefault="00AE4B37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F6DF" w14:textId="77777777" w:rsidR="00AE4B37" w:rsidRDefault="00AE4B37" w:rsidP="002A0F65">
      <w:r>
        <w:separator/>
      </w:r>
    </w:p>
  </w:footnote>
  <w:footnote w:type="continuationSeparator" w:id="0">
    <w:p w14:paraId="35865B02" w14:textId="77777777" w:rsidR="00AE4B37" w:rsidRDefault="00AE4B37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18</cp:revision>
  <cp:lastPrinted>2023-05-10T08:20:00Z</cp:lastPrinted>
  <dcterms:created xsi:type="dcterms:W3CDTF">2023-05-10T08:16:00Z</dcterms:created>
  <dcterms:modified xsi:type="dcterms:W3CDTF">2023-10-10T03:51:00Z</dcterms:modified>
</cp:coreProperties>
</file>