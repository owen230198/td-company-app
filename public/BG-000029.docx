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7D777" w14:textId="5AD3748F" w:rsidR="00777952" w:rsidRPr="000229A6" w:rsidRDefault="00C736B6" w:rsidP="00777952">
      <w:pPr>
        <w:tabs>
          <w:tab w:val="left" w:pos="567"/>
        </w:tabs>
        <w:spacing w:line="276" w:lineRule="auto"/>
        <w:jc w:val="both"/>
        <w:rPr>
          <w:rFonts w:ascii="Times New Roman" w:hAnsi="Times New Roman"/>
          <w:color w:val="000000"/>
          <w:sz w:val="23"/>
          <w:szCs w:val="25"/>
        </w:rPr>
      </w:pPr>
      <w:r>
        <w:rPr>
          <w:rFonts w:ascii="Times New Roman" w:hAnsi="Times New Roman"/>
          <w:noProof/>
          <w:color w:val="000000"/>
          <w:sz w:val="17"/>
          <w:szCs w:val="25"/>
        </w:rPr>
        <w:drawing>
          <wp:inline distT="0" distB="0" distL="0" distR="0" wp14:anchorId="07124AC8" wp14:editId="03F7F736">
            <wp:extent cx="6334125" cy="1323975"/>
            <wp:effectExtent l="0" t="0" r="9525" b="9525"/>
            <wp:docPr id="8" name="Picture 8" descr="C:\Users\pc\Desktop\Tiêu đề báo giá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Tiêu đề báo giá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E51F" w14:textId="77777777" w:rsidR="003948B4" w:rsidRPr="000229A6" w:rsidRDefault="003948B4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sz w:val="23"/>
          <w:szCs w:val="25"/>
        </w:rPr>
      </w:pPr>
    </w:p>
    <w:p w14:paraId="149F9787" w14:textId="77777777" w:rsidR="00B956C9" w:rsidRPr="00975AEF" w:rsidRDefault="006E6CE5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color w:val="000000" w:themeColor="text1"/>
          <w:sz w:val="41"/>
          <w:szCs w:val="25"/>
        </w:rPr>
      </w:pPr>
      <w:r w:rsidRPr="00975AEF">
        <w:rPr>
          <w:rFonts w:ascii="Times New Roman" w:hAnsi="Times New Roman"/>
          <w:b/>
          <w:color w:val="000000" w:themeColor="text1"/>
          <w:sz w:val="41"/>
          <w:szCs w:val="25"/>
        </w:rPr>
        <w:t>BẢNG BÁO GIÁ</w:t>
      </w:r>
    </w:p>
    <w:tbl>
      <w:tblPr>
        <w:tblW w:w="955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91"/>
        <w:gridCol w:w="272"/>
        <w:gridCol w:w="8087"/>
      </w:tblGrid>
      <w:tr w:rsidR="00975AEF" w:rsidRPr="00975AEF" w14:paraId="51498BCA" w14:textId="77777777" w:rsidTr="001245C0">
        <w:trPr>
          <w:trHeight w:val="318"/>
        </w:trPr>
        <w:tc>
          <w:tcPr>
            <w:tcW w:w="1191" w:type="dxa"/>
          </w:tcPr>
          <w:p w14:paraId="023C0BB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Kính gửi </w:t>
            </w:r>
          </w:p>
        </w:tc>
        <w:tc>
          <w:tcPr>
            <w:tcW w:w="272" w:type="dxa"/>
          </w:tcPr>
          <w:p w14:paraId="54994B8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7F29BA3" w14:textId="5991F66B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>CTY DƯỢC PHẨM DIAMOND PHÁP</w:t>
            </w:r>
            <w:r w:rsidR="009404EE" w:rsidRPr="00975AEF"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25743094" w14:textId="77777777" w:rsidTr="001245C0">
        <w:trPr>
          <w:trHeight w:val="318"/>
        </w:trPr>
        <w:tc>
          <w:tcPr>
            <w:tcW w:w="1191" w:type="dxa"/>
          </w:tcPr>
          <w:p w14:paraId="0D849A7B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Đại diện</w:t>
            </w:r>
          </w:p>
        </w:tc>
        <w:tc>
          <w:tcPr>
            <w:tcW w:w="272" w:type="dxa"/>
          </w:tcPr>
          <w:p w14:paraId="332708D9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7B8B2E17" w14:textId="00C2FE46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Ms Hải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7714F8EC" w14:textId="77777777" w:rsidTr="001245C0">
        <w:trPr>
          <w:trHeight w:val="360"/>
        </w:trPr>
        <w:tc>
          <w:tcPr>
            <w:tcW w:w="1191" w:type="dxa"/>
          </w:tcPr>
          <w:p w14:paraId="757859C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Tel</w:t>
            </w:r>
          </w:p>
        </w:tc>
        <w:tc>
          <w:tcPr>
            <w:tcW w:w="272" w:type="dxa"/>
          </w:tcPr>
          <w:p w14:paraId="25193A74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E44417" w14:textId="2F878473" w:rsidR="009404EE" w:rsidRPr="00975AEF" w:rsidRDefault="00BB6B49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0917129458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</w:t>
            </w:r>
          </w:p>
        </w:tc>
      </w:tr>
      <w:tr w:rsidR="00975AEF" w:rsidRPr="00975AEF" w14:paraId="0625447E" w14:textId="77777777" w:rsidTr="001245C0">
        <w:trPr>
          <w:trHeight w:val="360"/>
        </w:trPr>
        <w:tc>
          <w:tcPr>
            <w:tcW w:w="1191" w:type="dxa"/>
          </w:tcPr>
          <w:p w14:paraId="7A9E7C61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Địa chỉ</w:t>
            </w:r>
          </w:p>
        </w:tc>
        <w:tc>
          <w:tcPr>
            <w:tcW w:w="272" w:type="dxa"/>
          </w:tcPr>
          <w:p w14:paraId="2D167ED0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0BC8DA" w14:textId="7AA45611" w:rsidR="009404EE" w:rsidRPr="00975AEF" w:rsidRDefault="00BB6B49" w:rsidP="009F24E6">
            <w:pPr>
              <w:pStyle w:val="BogihpbthnhubinanhNgc0977825999"/>
              <w:rPr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Khu CN Đồng Văn I - Hà Nam</w:t>
            </w:r>
            <w:r w:rsidR="009404EE" w:rsidRPr="00975AEF">
              <w:rPr>
                <w:bCs/>
                <w:color w:val="000000" w:themeColor="text1"/>
                <w:sz w:val="23"/>
              </w:rPr>
              <w:t xml:space="preserve">  </w:t>
            </w:r>
          </w:p>
        </w:tc>
      </w:tr>
      <w:tr w:rsidR="00975AEF" w:rsidRPr="00975AEF" w14:paraId="3214048B" w14:textId="77777777" w:rsidTr="001245C0">
        <w:trPr>
          <w:trHeight w:val="360"/>
        </w:trPr>
        <w:tc>
          <w:tcPr>
            <w:tcW w:w="1191" w:type="dxa"/>
          </w:tcPr>
          <w:p w14:paraId="5EC13B76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Email</w:t>
            </w:r>
          </w:p>
        </w:tc>
        <w:tc>
          <w:tcPr>
            <w:tcW w:w="272" w:type="dxa"/>
          </w:tcPr>
          <w:p w14:paraId="361305B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2CF343F" w14:textId="403D540E" w:rsidR="009404EE" w:rsidRPr="00975AEF" w:rsidRDefault="00BB6B49" w:rsidP="009F24E6">
            <w:pPr>
              <w:pStyle w:val="BogihpbthnhubinanhNgc0977825999"/>
              <w:rPr>
                <w:bCs/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zalo</w:t>
            </w:r>
          </w:p>
        </w:tc>
      </w:tr>
    </w:tbl>
    <w:p w14:paraId="0183B8F6" w14:textId="77777777" w:rsidR="009404EE" w:rsidRPr="00975AEF" w:rsidRDefault="009404EE" w:rsidP="00D569C8">
      <w:pPr>
        <w:tabs>
          <w:tab w:val="left" w:pos="567"/>
        </w:tabs>
        <w:spacing w:line="276" w:lineRule="auto"/>
        <w:rPr>
          <w:rFonts w:ascii="Times New Roman" w:hAnsi="Times New Roman"/>
          <w:b/>
          <w:color w:val="000000" w:themeColor="text1"/>
          <w:sz w:val="23"/>
          <w:szCs w:val="25"/>
        </w:rPr>
      </w:pPr>
    </w:p>
    <w:p w14:paraId="0834D68D" w14:textId="77777777" w:rsidR="00D97245" w:rsidRPr="00975AEF" w:rsidRDefault="00FE4FAA" w:rsidP="00D569C8">
      <w:pPr>
        <w:tabs>
          <w:tab w:val="left" w:pos="567"/>
        </w:tabs>
        <w:spacing w:line="276" w:lineRule="auto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ty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CP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in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&amp; SX bao bì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Tuấn Dung xin gửi báo giá theo yêu cầu của quý khách. Chúc quý khá</w:t>
      </w:r>
      <w:r w:rsidR="00D97245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ch</w:t>
      </w:r>
    </w:p>
    <w:p w14:paraId="6E178582" w14:textId="77777777" w:rsidR="00680E7A" w:rsidRPr="00975AEF" w:rsidRDefault="00D97245" w:rsidP="009231AC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Mạnh khỏe – Hạnh phúc – A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n khan</w:t>
      </w:r>
      <w:r w:rsidR="00695FEF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g 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thịnh </w:t>
      </w:r>
      <w:r w:rsidR="003C1BC0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vượng!</w:t>
      </w:r>
    </w:p>
    <w:tbl>
      <w:tblPr>
        <w:tblW w:w="103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3"/>
        <w:gridCol w:w="5359"/>
        <w:gridCol w:w="694"/>
        <w:gridCol w:w="967"/>
        <w:gridCol w:w="990"/>
        <w:gridCol w:w="1780"/>
      </w:tblGrid>
      <w:tr w:rsidR="00680E7A" w:rsidRPr="000229A6" w14:paraId="10F08055" w14:textId="77777777" w:rsidTr="00975AEF">
        <w:trPr>
          <w:trHeight w:val="366"/>
          <w:jc w:val="center"/>
        </w:trPr>
        <w:tc>
          <w:tcPr>
            <w:tcW w:w="533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1769C577" w14:textId="04EBD975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TT</w:t>
            </w:r>
          </w:p>
        </w:tc>
        <w:tc>
          <w:tcPr>
            <w:tcW w:w="535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FC915CF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NỘI DUNG</w:t>
            </w:r>
          </w:p>
        </w:tc>
        <w:tc>
          <w:tcPr>
            <w:tcW w:w="694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70568D26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ĐVT</w:t>
            </w:r>
          </w:p>
        </w:tc>
        <w:tc>
          <w:tcPr>
            <w:tcW w:w="967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371DA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SL</w:t>
            </w:r>
          </w:p>
        </w:tc>
        <w:tc>
          <w:tcPr>
            <w:tcW w:w="99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01DED9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  <w:lang w:val="vi-VN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Đ.GIÁ</w:t>
            </w:r>
          </w:p>
        </w:tc>
        <w:tc>
          <w:tcPr>
            <w:tcW w:w="178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5D513F26" w14:textId="53E80F26" w:rsidR="00680E7A" w:rsidRPr="000229A6" w:rsidRDefault="00680E7A" w:rsidP="00975AEF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 xml:space="preserve">T.TIỀN  </w:t>
            </w:r>
          </w:p>
        </w:tc>
      </w:tr>
      <w:tr w:rsidR="007E79B4" w:rsidRPr="000229A6" w14:paraId="7801F92D" w14:textId="77777777" w:rsidTr="00975AEF">
        <w:trPr>
          <w:trHeight w:val="2055"/>
          <w:jc w:val="center"/>
        </w:trPr>
        <w:tc>
          <w:tcPr>
            <w:tcW w:w="533" w:type="dxa"/>
            <w:vAlign w:val="center"/>
          </w:tcPr>
          <w:p w14:paraId="31BD457A" w14:textId="54BEFD55" w:rsidR="007E79B4" w:rsidRPr="000229A6" w:rsidRDefault="00975AEF" w:rsidP="001245C0">
            <w:pPr>
              <w:spacing w:before="120" w:after="120" w:line="276" w:lineRule="auto"/>
              <w:ind w:left="-271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 xml:space="preserve">     </w:t>
            </w:r>
            <w:r w:rsidR="00063E5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>1</w:t>
            </w:r>
          </w:p>
        </w:tc>
        <w:tc>
          <w:tcPr>
            <w:tcW w:w="5359" w:type="dxa"/>
          </w:tcPr>
          <w:p w14:paraId="451F27D8" w14:textId="77777777" w:rsidR="007E79B4" w:rsidRPr="000229A6" w:rsidRDefault="007E79B4" w:rsidP="00F95B82">
            <w:pPr>
              <w:spacing w:line="276" w:lineRule="auto"/>
              <w:rPr>
                <w:rFonts w:ascii="Times New Roman" w:hAnsi="Times New Roman"/>
                <w:b/>
                <w:i/>
                <w:color w:val="auto"/>
                <w:sz w:val="23"/>
                <w:szCs w:val="25"/>
              </w:rPr>
            </w:pPr>
          </w:p>
          <w:p w14:paraId="11278794" w14:textId="156575A2" w:rsidR="007E79B4" w:rsidRPr="00975AEF" w:rsidRDefault="00063E53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3"/>
                <w:szCs w:val="25"/>
              </w:rPr>
              <w:t>Bộ hộp đựng 3 lọ 120ml + 3 Tem cuộn + Toa</w:t>
            </w:r>
            <w:r w:rsidR="007E79B4"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</w:p>
          <w:p w14:paraId="3488F4C9" w14:textId="623F31B3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Chất liệu giấy bồi 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470E62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GIẤY COUCHES</w:t>
            </w:r>
          </w:p>
          <w:p w14:paraId="05238975" w14:textId="7836F58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Kích thước</w:t>
            </w:r>
            <w:r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: </w:t>
            </w:r>
            <w:r w:rsidR="00EB52C6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22 x 14 x 6.5</w:t>
            </w:r>
          </w:p>
          <w:p w14:paraId="3F5CF717" w14:textId="23CEB7A9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Mẫu Thiết kế do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6C298B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Thiết kế mới</w:t>
            </w:r>
          </w:p>
          <w:p w14:paraId="6C7FFFED" w14:textId="4B09194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E019E5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In offset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  <w:p w14:paraId="30F0A9EC" w14:textId="705E85D1" w:rsidR="009404EE" w:rsidRPr="000229A6" w:rsidRDefault="005276EE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+ Cán nilon: Cán mờ 1 mặt + ép nhũ theo maket</w:t>
            </w:r>
          </w:p>
        </w:tc>
        <w:tc>
          <w:tcPr>
            <w:tcW w:w="694" w:type="dxa"/>
            <w:vAlign w:val="center"/>
          </w:tcPr>
          <w:p w14:paraId="1BB39801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 w:rsidRPr="000229A6"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Hộp</w:t>
            </w:r>
          </w:p>
        </w:tc>
        <w:tc>
          <w:tcPr>
            <w:tcW w:w="967" w:type="dxa"/>
            <w:vAlign w:val="center"/>
          </w:tcPr>
          <w:p w14:paraId="53DB2CF6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  <w:p w14:paraId="1A58C7F7" w14:textId="16CC4D50" w:rsidR="007E79B4" w:rsidRPr="000229A6" w:rsidRDefault="0078369A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10000</w:t>
            </w:r>
          </w:p>
          <w:p w14:paraId="5AFC061A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  <w:tc>
          <w:tcPr>
            <w:tcW w:w="990" w:type="dxa"/>
            <w:vAlign w:val="center"/>
          </w:tcPr>
          <w:p w14:paraId="1182F634" w14:textId="3D64AC0F" w:rsidR="007E79B4" w:rsidRPr="000229A6" w:rsidRDefault="00BA504D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17,514</w:t>
            </w:r>
            <w:r w:rsidR="007E79B4"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  <w:tc>
          <w:tcPr>
            <w:tcW w:w="1780" w:type="dxa"/>
            <w:vAlign w:val="center"/>
          </w:tcPr>
          <w:p w14:paraId="682BEBCD" w14:textId="327E861E" w:rsidR="007E79B4" w:rsidRPr="000229A6" w:rsidRDefault="00EA2D72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175,137,000</w:t>
            </w:r>
            <w:r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</w:tr>
      <w:tr w:rsidR="007E79B4" w:rsidRPr="000229A6" w14:paraId="7801F92D" w14:textId="77777777" w:rsidTr="00975AEF">
        <w:trPr>
          <w:trHeight w:val="2055"/>
          <w:jc w:val="center"/>
        </w:trPr>
        <w:tc>
          <w:tcPr>
            <w:tcW w:w="533" w:type="dxa"/>
            <w:vAlign w:val="center"/>
          </w:tcPr>
          <w:p w14:paraId="31BD457A" w14:textId="54BEFD55" w:rsidR="007E79B4" w:rsidRPr="000229A6" w:rsidRDefault="00975AEF" w:rsidP="001245C0">
            <w:pPr>
              <w:spacing w:before="120" w:after="120" w:line="276" w:lineRule="auto"/>
              <w:ind w:left="-271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 xml:space="preserve">     </w:t>
            </w:r>
            <w:r w:rsidR="00063E5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>2</w:t>
            </w:r>
          </w:p>
        </w:tc>
        <w:tc>
          <w:tcPr>
            <w:tcW w:w="5359" w:type="dxa"/>
          </w:tcPr>
          <w:p w14:paraId="451F27D8" w14:textId="77777777" w:rsidR="007E79B4" w:rsidRPr="000229A6" w:rsidRDefault="007E79B4" w:rsidP="00F95B82">
            <w:pPr>
              <w:spacing w:line="276" w:lineRule="auto"/>
              <w:rPr>
                <w:rFonts w:ascii="Times New Roman" w:hAnsi="Times New Roman"/>
                <w:b/>
                <w:i/>
                <w:color w:val="auto"/>
                <w:sz w:val="23"/>
                <w:szCs w:val="25"/>
              </w:rPr>
            </w:pPr>
          </w:p>
          <w:p w14:paraId="11278794" w14:textId="156575A2" w:rsidR="007E79B4" w:rsidRPr="00975AEF" w:rsidRDefault="00063E53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3"/>
                <w:szCs w:val="25"/>
              </w:rPr>
              <w:t>Bộ hộp đựng 3 lọ 120ml + 3 Tem cuộn + Toa</w:t>
            </w:r>
            <w:r w:rsidR="007E79B4"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</w:p>
          <w:p w14:paraId="3488F4C9" w14:textId="623F31B3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Chất liệu giấy bồi 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470E62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GIẤY COUCHES</w:t>
            </w:r>
          </w:p>
          <w:p w14:paraId="05238975" w14:textId="7836F58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Kích thước</w:t>
            </w:r>
            <w:r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: </w:t>
            </w:r>
            <w:r w:rsidR="00EB52C6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22 x 14 x 6.5</w:t>
            </w:r>
          </w:p>
          <w:p w14:paraId="3F5CF717" w14:textId="23CEB7A9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Mẫu Thiết kế do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6C298B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Thiết kế mới</w:t>
            </w:r>
          </w:p>
          <w:p w14:paraId="6C7FFFED" w14:textId="4B09194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E019E5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In offset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  <w:p w14:paraId="30F0A9EC" w14:textId="705E85D1" w:rsidR="009404EE" w:rsidRPr="000229A6" w:rsidRDefault="005276EE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+ Cán nilon: Cán mờ 1 mặt + ép nhũ theo maket</w:t>
            </w:r>
          </w:p>
        </w:tc>
        <w:tc>
          <w:tcPr>
            <w:tcW w:w="694" w:type="dxa"/>
            <w:vAlign w:val="center"/>
          </w:tcPr>
          <w:p w14:paraId="1BB39801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 w:rsidRPr="000229A6"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Hộp</w:t>
            </w:r>
          </w:p>
        </w:tc>
        <w:tc>
          <w:tcPr>
            <w:tcW w:w="967" w:type="dxa"/>
            <w:vAlign w:val="center"/>
          </w:tcPr>
          <w:p w14:paraId="53DB2CF6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  <w:p w14:paraId="1A58C7F7" w14:textId="16CC4D50" w:rsidR="007E79B4" w:rsidRPr="000229A6" w:rsidRDefault="0078369A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5000</w:t>
            </w:r>
          </w:p>
          <w:p w14:paraId="5AFC061A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  <w:tc>
          <w:tcPr>
            <w:tcW w:w="990" w:type="dxa"/>
            <w:vAlign w:val="center"/>
          </w:tcPr>
          <w:p w14:paraId="1182F634" w14:textId="3D64AC0F" w:rsidR="007E79B4" w:rsidRPr="000229A6" w:rsidRDefault="00BA504D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18,238</w:t>
            </w:r>
            <w:r w:rsidR="007E79B4"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  <w:tc>
          <w:tcPr>
            <w:tcW w:w="1780" w:type="dxa"/>
            <w:vAlign w:val="center"/>
          </w:tcPr>
          <w:p w14:paraId="682BEBCD" w14:textId="327E861E" w:rsidR="007E79B4" w:rsidRPr="000229A6" w:rsidRDefault="00EA2D72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91,188,000</w:t>
            </w:r>
            <w:r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</w:tr>
      <w:tr w:rsidR="00B446F5" w:rsidRPr="000229A6" w14:paraId="2CB5876D" w14:textId="77777777" w:rsidTr="00975AEF">
        <w:trPr>
          <w:trHeight w:val="554"/>
          <w:jc w:val="center"/>
        </w:trPr>
        <w:tc>
          <w:tcPr>
            <w:tcW w:w="533" w:type="dxa"/>
            <w:vAlign w:val="center"/>
          </w:tcPr>
          <w:p w14:paraId="164169D5" w14:textId="24DA52EB" w:rsidR="00B446F5" w:rsidRPr="000229A6" w:rsidRDefault="00B446F5" w:rsidP="00454CA4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</w:p>
        </w:tc>
        <w:tc>
          <w:tcPr>
            <w:tcW w:w="8010" w:type="dxa"/>
            <w:gridSpan w:val="4"/>
          </w:tcPr>
          <w:p w14:paraId="6685D3E3" w14:textId="13C5AC2A" w:rsidR="00B446F5" w:rsidRPr="00015D03" w:rsidRDefault="00B446F5" w:rsidP="006E6EA3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TỔNG CỘNG CHƯA VAT 10%</w:t>
            </w:r>
            <w:r w:rsidR="00015D0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 : 265,905,000đ</w:t>
            </w:r>
          </w:p>
        </w:tc>
        <w:tc>
          <w:tcPr>
            <w:tcW w:w="1780" w:type="dxa"/>
            <w:vAlign w:val="center"/>
          </w:tcPr>
          <w:p w14:paraId="371E9E8E" w14:textId="77777777" w:rsidR="00B446F5" w:rsidRPr="000229A6" w:rsidRDefault="00B446F5" w:rsidP="00EA122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</w:tr>
    </w:tbl>
    <w:p w14:paraId="42C52285" w14:textId="77777777" w:rsidR="00D7474D" w:rsidRDefault="00D7474D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</w:p>
    <w:p w14:paraId="4B193245" w14:textId="38E4E4E6" w:rsidR="002A0F65" w:rsidRPr="00D7474D" w:rsidRDefault="002A0F65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Quý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k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hách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h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àng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lưu ý:</w:t>
      </w:r>
    </w:p>
    <w:p w14:paraId="20AA5A75" w14:textId="77777777" w:rsidR="002A0F65" w:rsidRPr="00975AEF" w:rsidRDefault="00AA6A02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giao hàng tại: </w:t>
      </w:r>
      <w:r w:rsidR="003413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Tại </w:t>
      </w:r>
      <w:r w:rsidR="00D84505" w:rsidRPr="00975AEF">
        <w:rPr>
          <w:rFonts w:ascii="Times New Roman" w:hAnsi="Times New Roman"/>
          <w:i/>
          <w:color w:val="000000" w:themeColor="text1"/>
          <w:sz w:val="23"/>
          <w:szCs w:val="25"/>
        </w:rPr>
        <w:t>Nhà máy</w:t>
      </w:r>
    </w:p>
    <w:p w14:paraId="425D08BB" w14:textId="30E2D215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chưa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bao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gồm </w:t>
      </w:r>
      <w:r w:rsidR="009404EE" w:rsidRPr="00975AEF">
        <w:rPr>
          <w:rFonts w:ascii="Times New Roman" w:hAnsi="Times New Roman"/>
          <w:i/>
          <w:color w:val="000000" w:themeColor="text1"/>
          <w:sz w:val="23"/>
          <w:szCs w:val="25"/>
        </w:rPr>
        <w:t>10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% VAT.</w:t>
      </w:r>
    </w:p>
    <w:p w14:paraId="0624B9B1" w14:textId="49B207EB" w:rsidR="002A0F65" w:rsidRPr="00975AEF" w:rsidRDefault="002A0F65" w:rsidP="00A76550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Thời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gian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sản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xuất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</w:t>
      </w:r>
      <w:r w:rsidR="002B05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15 -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5722C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20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ngày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làm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việc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kể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từ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duyệt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mẫu</w:t>
      </w:r>
      <w:r w:rsidR="00610194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hoặc maket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</w:p>
    <w:p w14:paraId="49F460EA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Báo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có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hiệu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trong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vòng 30 ngày.</w:t>
      </w:r>
    </w:p>
    <w:p w14:paraId="3F36D1E4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Phươngthứcthanhtoán:</w:t>
      </w:r>
    </w:p>
    <w:p w14:paraId="351EEC59" w14:textId="77777777" w:rsidR="002A0F65" w:rsidRPr="00975AEF" w:rsidRDefault="002A0F65" w:rsidP="00D569C8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ặ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5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0% 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trị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hàng.(Trước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tiến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sản xuất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).</w:t>
      </w:r>
    </w:p>
    <w:p w14:paraId="7E5DE7F9" w14:textId="77777777" w:rsidR="00814AD2" w:rsidRPr="00975AEF" w:rsidRDefault="002A0F65" w:rsidP="009231AC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thanh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toán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nốt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số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tiền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còn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lại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 khi chuyển hàng.</w:t>
      </w:r>
    </w:p>
    <w:p w14:paraId="73992CE5" w14:textId="77777777" w:rsidR="009C7E2A" w:rsidRPr="000229A6" w:rsidRDefault="009C7E2A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p w14:paraId="565C4DB1" w14:textId="77777777" w:rsidR="00B91266" w:rsidRPr="000229A6" w:rsidRDefault="003B5B66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 w:rsidRPr="000229A6"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Người lập báo giá.</w:t>
      </w:r>
    </w:p>
    <w:p w14:paraId="2E1D6CEC" w14:textId="34520335" w:rsidR="005E77B0" w:rsidRPr="000229A6" w:rsidRDefault="00125710" w:rsidP="002E5278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Nguyen Duy Khanh</w:t>
      </w:r>
    </w:p>
    <w:p w14:paraId="39E8699C" w14:textId="2C7296C3" w:rsidR="00B91266" w:rsidRDefault="007618C7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0378050251</w:t>
      </w:r>
    </w:p>
    <w:p w14:paraId="05F58A62" w14:textId="77777777" w:rsidR="000229A6" w:rsidRPr="000229A6" w:rsidRDefault="000229A6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sectPr w:rsidR="000229A6" w:rsidRPr="000229A6" w:rsidSect="002D6439">
      <w:footerReference w:type="default" r:id="rId8"/>
      <w:type w:val="evenPage"/>
      <w:pgSz w:w="11907" w:h="16840" w:code="9"/>
      <w:pgMar w:top="450" w:right="792" w:bottom="81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F7CA6" w14:textId="77777777" w:rsidR="009752E4" w:rsidRDefault="009752E4" w:rsidP="002A0F65">
      <w:r>
        <w:separator/>
      </w:r>
    </w:p>
  </w:endnote>
  <w:endnote w:type="continuationSeparator" w:id="0">
    <w:p w14:paraId="786C9AC6" w14:textId="77777777" w:rsidR="009752E4" w:rsidRDefault="009752E4" w:rsidP="002A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3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Nnew 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8" w:type="pct"/>
      <w:tblInd w:w="56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978"/>
      <w:gridCol w:w="8102"/>
    </w:tblGrid>
    <w:tr w:rsidR="00404F05" w14:paraId="09D01F28" w14:textId="77777777" w:rsidTr="00404F05">
      <w:trPr>
        <w:trHeight w:val="281"/>
      </w:trPr>
      <w:tc>
        <w:tcPr>
          <w:tcW w:w="981" w:type="pct"/>
          <w:tcBorders>
            <w:top w:val="single" w:sz="4" w:space="0" w:color="943634"/>
          </w:tcBorders>
          <w:shd w:val="clear" w:color="auto" w:fill="943634"/>
        </w:tcPr>
        <w:p w14:paraId="72E9C033" w14:textId="77777777" w:rsidR="00404F05" w:rsidRPr="00404F05" w:rsidRDefault="00404F05" w:rsidP="00777952">
          <w:pPr>
            <w:pStyle w:val="Footer"/>
            <w:jc w:val="right"/>
            <w:rPr>
              <w:rFonts w:ascii="Times New Roman" w:hAnsi="Times New Roman"/>
              <w:color w:val="FFFFFF"/>
            </w:rPr>
          </w:pPr>
          <w:r w:rsidRPr="00404F05">
            <w:rPr>
              <w:rFonts w:ascii="Times New Roman" w:hAnsi="Times New Roman"/>
              <w:color w:val="FFFFFF"/>
            </w:rPr>
            <w:t>In Tuấn Dung_</w:t>
          </w:r>
          <w:r w:rsidR="00777952">
            <w:rPr>
              <w:rFonts w:ascii="Times New Roman" w:hAnsi="Times New Roman"/>
              <w:color w:val="FFFFFF"/>
            </w:rPr>
            <w:t>1</w:t>
          </w:r>
        </w:p>
      </w:tc>
      <w:tc>
        <w:tcPr>
          <w:tcW w:w="4019" w:type="pct"/>
          <w:tcBorders>
            <w:top w:val="single" w:sz="4" w:space="0" w:color="auto"/>
          </w:tcBorders>
        </w:tcPr>
        <w:p w14:paraId="0C7F46E9" w14:textId="77777777" w:rsidR="00404F05" w:rsidRPr="00404F05" w:rsidRDefault="00404F05">
          <w:pPr>
            <w:pStyle w:val="Footer"/>
            <w:rPr>
              <w:rFonts w:ascii="Times New Roman" w:hAnsi="Times New Roman"/>
            </w:rPr>
          </w:pPr>
          <w:r w:rsidRPr="00404F05">
            <w:rPr>
              <w:rFonts w:ascii="Times New Roman" w:hAnsi="Times New Roman"/>
            </w:rPr>
            <w:t>“NghìnnămmộtchữTín”</w:t>
          </w:r>
        </w:p>
      </w:tc>
    </w:tr>
  </w:tbl>
  <w:p w14:paraId="1047F217" w14:textId="77777777" w:rsidR="002A0F65" w:rsidRDefault="002A0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BE202" w14:textId="77777777" w:rsidR="009752E4" w:rsidRDefault="009752E4" w:rsidP="002A0F65">
      <w:r>
        <w:separator/>
      </w:r>
    </w:p>
  </w:footnote>
  <w:footnote w:type="continuationSeparator" w:id="0">
    <w:p w14:paraId="16989135" w14:textId="77777777" w:rsidR="009752E4" w:rsidRDefault="009752E4" w:rsidP="002A0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D16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5891"/>
    <w:multiLevelType w:val="hybridMultilevel"/>
    <w:tmpl w:val="7EC0F52A"/>
    <w:lvl w:ilvl="0" w:tplc="8A8A73A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80E18"/>
    <w:multiLevelType w:val="hybridMultilevel"/>
    <w:tmpl w:val="E2346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030DD"/>
    <w:multiLevelType w:val="hybridMultilevel"/>
    <w:tmpl w:val="8EE6A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4632D"/>
    <w:multiLevelType w:val="hybridMultilevel"/>
    <w:tmpl w:val="F894E22C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B9A"/>
    <w:multiLevelType w:val="hybridMultilevel"/>
    <w:tmpl w:val="6590D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30755"/>
    <w:multiLevelType w:val="hybridMultilevel"/>
    <w:tmpl w:val="E2CC6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25B7A"/>
    <w:multiLevelType w:val="hybridMultilevel"/>
    <w:tmpl w:val="9B42B8AA"/>
    <w:lvl w:ilvl="0" w:tplc="B266904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47EC3"/>
    <w:multiLevelType w:val="hybridMultilevel"/>
    <w:tmpl w:val="AC7E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044B"/>
    <w:multiLevelType w:val="hybridMultilevel"/>
    <w:tmpl w:val="F53E07D8"/>
    <w:lvl w:ilvl="0" w:tplc="2876B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902DD"/>
    <w:multiLevelType w:val="hybridMultilevel"/>
    <w:tmpl w:val="EDA21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00CFF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533FB"/>
    <w:multiLevelType w:val="hybridMultilevel"/>
    <w:tmpl w:val="D58E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5523"/>
    <w:multiLevelType w:val="hybridMultilevel"/>
    <w:tmpl w:val="35487A98"/>
    <w:lvl w:ilvl="0" w:tplc="A88444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D2ECE"/>
    <w:multiLevelType w:val="hybridMultilevel"/>
    <w:tmpl w:val="A27E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D7D2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56B2872"/>
    <w:multiLevelType w:val="multilevel"/>
    <w:tmpl w:val="95D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B0EBC"/>
    <w:multiLevelType w:val="hybridMultilevel"/>
    <w:tmpl w:val="01E64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D7F42"/>
    <w:multiLevelType w:val="hybridMultilevel"/>
    <w:tmpl w:val="96860064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40B80"/>
    <w:multiLevelType w:val="hybridMultilevel"/>
    <w:tmpl w:val="B1B60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B00AA"/>
    <w:multiLevelType w:val="hybridMultilevel"/>
    <w:tmpl w:val="51581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0389C"/>
    <w:multiLevelType w:val="hybridMultilevel"/>
    <w:tmpl w:val="FEB6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2"/>
  </w:num>
  <w:num w:numId="5">
    <w:abstractNumId w:val="17"/>
  </w:num>
  <w:num w:numId="6">
    <w:abstractNumId w:val="3"/>
  </w:num>
  <w:num w:numId="7">
    <w:abstractNumId w:val="20"/>
  </w:num>
  <w:num w:numId="8">
    <w:abstractNumId w:val="5"/>
  </w:num>
  <w:num w:numId="9">
    <w:abstractNumId w:val="19"/>
  </w:num>
  <w:num w:numId="10">
    <w:abstractNumId w:val="6"/>
  </w:num>
  <w:num w:numId="11">
    <w:abstractNumId w:val="10"/>
  </w:num>
  <w:num w:numId="12">
    <w:abstractNumId w:val="14"/>
  </w:num>
  <w:num w:numId="13">
    <w:abstractNumId w:val="8"/>
  </w:num>
  <w:num w:numId="14">
    <w:abstractNumId w:val="21"/>
  </w:num>
  <w:num w:numId="15">
    <w:abstractNumId w:val="11"/>
  </w:num>
  <w:num w:numId="16">
    <w:abstractNumId w:val="12"/>
  </w:num>
  <w:num w:numId="17">
    <w:abstractNumId w:val="18"/>
  </w:num>
  <w:num w:numId="18">
    <w:abstractNumId w:val="4"/>
  </w:num>
  <w:num w:numId="19">
    <w:abstractNumId w:val="7"/>
  </w:num>
  <w:num w:numId="20">
    <w:abstractNumId w:val="9"/>
  </w:num>
  <w:num w:numId="21">
    <w:abstractNumId w:val="13"/>
  </w:num>
  <w:num w:numId="2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9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77"/>
    <w:rsid w:val="000046D1"/>
    <w:rsid w:val="00007BC6"/>
    <w:rsid w:val="00007FDE"/>
    <w:rsid w:val="00011B54"/>
    <w:rsid w:val="00015A6D"/>
    <w:rsid w:val="00015D03"/>
    <w:rsid w:val="000163DD"/>
    <w:rsid w:val="000229A6"/>
    <w:rsid w:val="00022F21"/>
    <w:rsid w:val="000232ED"/>
    <w:rsid w:val="000241FF"/>
    <w:rsid w:val="00027F62"/>
    <w:rsid w:val="00032710"/>
    <w:rsid w:val="0003457B"/>
    <w:rsid w:val="00037252"/>
    <w:rsid w:val="000418A3"/>
    <w:rsid w:val="00041BDA"/>
    <w:rsid w:val="00043AFC"/>
    <w:rsid w:val="00044B29"/>
    <w:rsid w:val="00044C40"/>
    <w:rsid w:val="00047EAD"/>
    <w:rsid w:val="0005000F"/>
    <w:rsid w:val="00053F4C"/>
    <w:rsid w:val="00054026"/>
    <w:rsid w:val="000606EA"/>
    <w:rsid w:val="00062B9C"/>
    <w:rsid w:val="0006343E"/>
    <w:rsid w:val="00063E53"/>
    <w:rsid w:val="00064731"/>
    <w:rsid w:val="00064779"/>
    <w:rsid w:val="00071F99"/>
    <w:rsid w:val="000723B1"/>
    <w:rsid w:val="00072432"/>
    <w:rsid w:val="0008004D"/>
    <w:rsid w:val="000800E2"/>
    <w:rsid w:val="00081210"/>
    <w:rsid w:val="000816B6"/>
    <w:rsid w:val="00081D34"/>
    <w:rsid w:val="0008311F"/>
    <w:rsid w:val="00086D52"/>
    <w:rsid w:val="00087299"/>
    <w:rsid w:val="000910BB"/>
    <w:rsid w:val="00091358"/>
    <w:rsid w:val="000967D9"/>
    <w:rsid w:val="00097C39"/>
    <w:rsid w:val="000A02F5"/>
    <w:rsid w:val="000A07FF"/>
    <w:rsid w:val="000A14A4"/>
    <w:rsid w:val="000A1D31"/>
    <w:rsid w:val="000A3A86"/>
    <w:rsid w:val="000A74C2"/>
    <w:rsid w:val="000A7A19"/>
    <w:rsid w:val="000B173A"/>
    <w:rsid w:val="000B203A"/>
    <w:rsid w:val="000B5839"/>
    <w:rsid w:val="000C1A7C"/>
    <w:rsid w:val="000C244B"/>
    <w:rsid w:val="000C4022"/>
    <w:rsid w:val="000C5AC2"/>
    <w:rsid w:val="000C5EE9"/>
    <w:rsid w:val="000C65A3"/>
    <w:rsid w:val="000C7A61"/>
    <w:rsid w:val="000D1619"/>
    <w:rsid w:val="000D297A"/>
    <w:rsid w:val="000D5FAB"/>
    <w:rsid w:val="000D7084"/>
    <w:rsid w:val="000D7B68"/>
    <w:rsid w:val="000E1E18"/>
    <w:rsid w:val="000E4D0C"/>
    <w:rsid w:val="000F2286"/>
    <w:rsid w:val="000F4092"/>
    <w:rsid w:val="000F4A0C"/>
    <w:rsid w:val="000F5405"/>
    <w:rsid w:val="000F6EA1"/>
    <w:rsid w:val="001115B4"/>
    <w:rsid w:val="0011217E"/>
    <w:rsid w:val="00113087"/>
    <w:rsid w:val="001136CF"/>
    <w:rsid w:val="00116A0D"/>
    <w:rsid w:val="00120BF0"/>
    <w:rsid w:val="001229EC"/>
    <w:rsid w:val="001239B5"/>
    <w:rsid w:val="00123B82"/>
    <w:rsid w:val="001245C0"/>
    <w:rsid w:val="00125710"/>
    <w:rsid w:val="00127120"/>
    <w:rsid w:val="001271B1"/>
    <w:rsid w:val="00127F4E"/>
    <w:rsid w:val="001319C9"/>
    <w:rsid w:val="00131BF9"/>
    <w:rsid w:val="00132599"/>
    <w:rsid w:val="001325AD"/>
    <w:rsid w:val="00134ED6"/>
    <w:rsid w:val="001351E3"/>
    <w:rsid w:val="001368F9"/>
    <w:rsid w:val="001412B3"/>
    <w:rsid w:val="00141424"/>
    <w:rsid w:val="00142D91"/>
    <w:rsid w:val="00145E43"/>
    <w:rsid w:val="001460B4"/>
    <w:rsid w:val="00146D16"/>
    <w:rsid w:val="00147277"/>
    <w:rsid w:val="00147693"/>
    <w:rsid w:val="00150FD7"/>
    <w:rsid w:val="00152609"/>
    <w:rsid w:val="00152853"/>
    <w:rsid w:val="00154C91"/>
    <w:rsid w:val="00156A8E"/>
    <w:rsid w:val="00157115"/>
    <w:rsid w:val="0016192B"/>
    <w:rsid w:val="00164A63"/>
    <w:rsid w:val="00165717"/>
    <w:rsid w:val="0017092E"/>
    <w:rsid w:val="0017126C"/>
    <w:rsid w:val="00172CD4"/>
    <w:rsid w:val="00173667"/>
    <w:rsid w:val="00176230"/>
    <w:rsid w:val="001806DB"/>
    <w:rsid w:val="00180BA1"/>
    <w:rsid w:val="00183406"/>
    <w:rsid w:val="0018349A"/>
    <w:rsid w:val="0018481A"/>
    <w:rsid w:val="00187473"/>
    <w:rsid w:val="001921C5"/>
    <w:rsid w:val="001A33B2"/>
    <w:rsid w:val="001A693C"/>
    <w:rsid w:val="001A6A5F"/>
    <w:rsid w:val="001B00CC"/>
    <w:rsid w:val="001B07EE"/>
    <w:rsid w:val="001B106D"/>
    <w:rsid w:val="001B5F9B"/>
    <w:rsid w:val="001B67EE"/>
    <w:rsid w:val="001C00C1"/>
    <w:rsid w:val="001C030B"/>
    <w:rsid w:val="001C2070"/>
    <w:rsid w:val="001C2EFF"/>
    <w:rsid w:val="001C4976"/>
    <w:rsid w:val="001C6D6E"/>
    <w:rsid w:val="001D005A"/>
    <w:rsid w:val="001D4ACB"/>
    <w:rsid w:val="001D5B40"/>
    <w:rsid w:val="001D5DCE"/>
    <w:rsid w:val="001D7AC3"/>
    <w:rsid w:val="001E1B83"/>
    <w:rsid w:val="001E4D3F"/>
    <w:rsid w:val="001E6B8D"/>
    <w:rsid w:val="001E742F"/>
    <w:rsid w:val="001F0C8D"/>
    <w:rsid w:val="001F2FA2"/>
    <w:rsid w:val="001F4850"/>
    <w:rsid w:val="001F4AD4"/>
    <w:rsid w:val="001F6038"/>
    <w:rsid w:val="001F6FE4"/>
    <w:rsid w:val="002046A3"/>
    <w:rsid w:val="00204BA2"/>
    <w:rsid w:val="00207793"/>
    <w:rsid w:val="00210540"/>
    <w:rsid w:val="00210E92"/>
    <w:rsid w:val="00213851"/>
    <w:rsid w:val="002175D1"/>
    <w:rsid w:val="00217B9A"/>
    <w:rsid w:val="00217FB9"/>
    <w:rsid w:val="00221FD2"/>
    <w:rsid w:val="0022461B"/>
    <w:rsid w:val="00224F2A"/>
    <w:rsid w:val="00226610"/>
    <w:rsid w:val="002272CD"/>
    <w:rsid w:val="002308E6"/>
    <w:rsid w:val="002311C0"/>
    <w:rsid w:val="002354AC"/>
    <w:rsid w:val="00236217"/>
    <w:rsid w:val="00236778"/>
    <w:rsid w:val="00241E0B"/>
    <w:rsid w:val="00243BBD"/>
    <w:rsid w:val="00243D3D"/>
    <w:rsid w:val="00244D40"/>
    <w:rsid w:val="002451E3"/>
    <w:rsid w:val="00245816"/>
    <w:rsid w:val="00246A43"/>
    <w:rsid w:val="00246DFA"/>
    <w:rsid w:val="00250B47"/>
    <w:rsid w:val="0025114C"/>
    <w:rsid w:val="0025200C"/>
    <w:rsid w:val="00252707"/>
    <w:rsid w:val="00256325"/>
    <w:rsid w:val="0025697D"/>
    <w:rsid w:val="0026005E"/>
    <w:rsid w:val="002626EC"/>
    <w:rsid w:val="00262C49"/>
    <w:rsid w:val="00266644"/>
    <w:rsid w:val="0026698D"/>
    <w:rsid w:val="00267C39"/>
    <w:rsid w:val="002702C2"/>
    <w:rsid w:val="002710D4"/>
    <w:rsid w:val="00275D4C"/>
    <w:rsid w:val="00275FDC"/>
    <w:rsid w:val="0027642B"/>
    <w:rsid w:val="002776CB"/>
    <w:rsid w:val="00283EDD"/>
    <w:rsid w:val="00284BAF"/>
    <w:rsid w:val="00286179"/>
    <w:rsid w:val="00286746"/>
    <w:rsid w:val="00286B87"/>
    <w:rsid w:val="00287684"/>
    <w:rsid w:val="00287BA5"/>
    <w:rsid w:val="00290052"/>
    <w:rsid w:val="00291583"/>
    <w:rsid w:val="00295AD9"/>
    <w:rsid w:val="002A0F65"/>
    <w:rsid w:val="002A499B"/>
    <w:rsid w:val="002A4C08"/>
    <w:rsid w:val="002A4FFE"/>
    <w:rsid w:val="002A7404"/>
    <w:rsid w:val="002B0502"/>
    <w:rsid w:val="002B407C"/>
    <w:rsid w:val="002B596D"/>
    <w:rsid w:val="002B5F9F"/>
    <w:rsid w:val="002B7512"/>
    <w:rsid w:val="002C414D"/>
    <w:rsid w:val="002C5631"/>
    <w:rsid w:val="002C7746"/>
    <w:rsid w:val="002C7C93"/>
    <w:rsid w:val="002D03E1"/>
    <w:rsid w:val="002D6439"/>
    <w:rsid w:val="002E417E"/>
    <w:rsid w:val="002E5278"/>
    <w:rsid w:val="002E52C8"/>
    <w:rsid w:val="002E66A4"/>
    <w:rsid w:val="002F081A"/>
    <w:rsid w:val="002F1370"/>
    <w:rsid w:val="002F1AA9"/>
    <w:rsid w:val="002F2351"/>
    <w:rsid w:val="002F5046"/>
    <w:rsid w:val="002F60A3"/>
    <w:rsid w:val="002F718B"/>
    <w:rsid w:val="00301461"/>
    <w:rsid w:val="00302496"/>
    <w:rsid w:val="00302C1A"/>
    <w:rsid w:val="00304685"/>
    <w:rsid w:val="00306961"/>
    <w:rsid w:val="00307233"/>
    <w:rsid w:val="00307553"/>
    <w:rsid w:val="00312298"/>
    <w:rsid w:val="00313CBA"/>
    <w:rsid w:val="00314903"/>
    <w:rsid w:val="00314E66"/>
    <w:rsid w:val="00316719"/>
    <w:rsid w:val="003172EF"/>
    <w:rsid w:val="00317314"/>
    <w:rsid w:val="00320A6B"/>
    <w:rsid w:val="00320D7B"/>
    <w:rsid w:val="00321193"/>
    <w:rsid w:val="00321279"/>
    <w:rsid w:val="00322A2F"/>
    <w:rsid w:val="0032339A"/>
    <w:rsid w:val="003255BD"/>
    <w:rsid w:val="00326138"/>
    <w:rsid w:val="003305D2"/>
    <w:rsid w:val="00330E1C"/>
    <w:rsid w:val="00332C87"/>
    <w:rsid w:val="00334530"/>
    <w:rsid w:val="00335663"/>
    <w:rsid w:val="003356A9"/>
    <w:rsid w:val="00336302"/>
    <w:rsid w:val="00340962"/>
    <w:rsid w:val="00341302"/>
    <w:rsid w:val="00341C80"/>
    <w:rsid w:val="00342A60"/>
    <w:rsid w:val="0034370E"/>
    <w:rsid w:val="0034558B"/>
    <w:rsid w:val="00345A60"/>
    <w:rsid w:val="00350EB4"/>
    <w:rsid w:val="0035198B"/>
    <w:rsid w:val="00351D30"/>
    <w:rsid w:val="00352195"/>
    <w:rsid w:val="003530E4"/>
    <w:rsid w:val="00353A72"/>
    <w:rsid w:val="003542A4"/>
    <w:rsid w:val="00354DD7"/>
    <w:rsid w:val="0036365C"/>
    <w:rsid w:val="00365DB0"/>
    <w:rsid w:val="00370799"/>
    <w:rsid w:val="003722CF"/>
    <w:rsid w:val="003765BA"/>
    <w:rsid w:val="00377734"/>
    <w:rsid w:val="00377F9F"/>
    <w:rsid w:val="00382279"/>
    <w:rsid w:val="00386469"/>
    <w:rsid w:val="00390BE6"/>
    <w:rsid w:val="00394019"/>
    <w:rsid w:val="003948B4"/>
    <w:rsid w:val="003A0C29"/>
    <w:rsid w:val="003A1271"/>
    <w:rsid w:val="003A261D"/>
    <w:rsid w:val="003A46AD"/>
    <w:rsid w:val="003A516B"/>
    <w:rsid w:val="003A5231"/>
    <w:rsid w:val="003A5C84"/>
    <w:rsid w:val="003A7AAF"/>
    <w:rsid w:val="003B026D"/>
    <w:rsid w:val="003B06B7"/>
    <w:rsid w:val="003B3A64"/>
    <w:rsid w:val="003B4D56"/>
    <w:rsid w:val="003B5B66"/>
    <w:rsid w:val="003B64F0"/>
    <w:rsid w:val="003C040D"/>
    <w:rsid w:val="003C1804"/>
    <w:rsid w:val="003C18F5"/>
    <w:rsid w:val="003C1BC0"/>
    <w:rsid w:val="003C5C6B"/>
    <w:rsid w:val="003C6F61"/>
    <w:rsid w:val="003C7101"/>
    <w:rsid w:val="003D0638"/>
    <w:rsid w:val="003D1DF3"/>
    <w:rsid w:val="003D2C26"/>
    <w:rsid w:val="003D3ABF"/>
    <w:rsid w:val="003D5919"/>
    <w:rsid w:val="003D5B75"/>
    <w:rsid w:val="003D73D3"/>
    <w:rsid w:val="003E0976"/>
    <w:rsid w:val="003E2E65"/>
    <w:rsid w:val="003E58BF"/>
    <w:rsid w:val="003E79C5"/>
    <w:rsid w:val="003E7F52"/>
    <w:rsid w:val="003F0A25"/>
    <w:rsid w:val="003F42E7"/>
    <w:rsid w:val="003F7456"/>
    <w:rsid w:val="00400311"/>
    <w:rsid w:val="0040352A"/>
    <w:rsid w:val="00404647"/>
    <w:rsid w:val="00404F05"/>
    <w:rsid w:val="004050DC"/>
    <w:rsid w:val="00407004"/>
    <w:rsid w:val="00407AC8"/>
    <w:rsid w:val="004114F7"/>
    <w:rsid w:val="00411BD1"/>
    <w:rsid w:val="004146DC"/>
    <w:rsid w:val="00415000"/>
    <w:rsid w:val="00415776"/>
    <w:rsid w:val="00420390"/>
    <w:rsid w:val="00420776"/>
    <w:rsid w:val="00420B27"/>
    <w:rsid w:val="00421FDA"/>
    <w:rsid w:val="004235F3"/>
    <w:rsid w:val="00426F78"/>
    <w:rsid w:val="004273D4"/>
    <w:rsid w:val="00427465"/>
    <w:rsid w:val="00427DA3"/>
    <w:rsid w:val="0043368D"/>
    <w:rsid w:val="004375A4"/>
    <w:rsid w:val="004403C7"/>
    <w:rsid w:val="00442341"/>
    <w:rsid w:val="00445F3D"/>
    <w:rsid w:val="00446ACB"/>
    <w:rsid w:val="00453123"/>
    <w:rsid w:val="004541DB"/>
    <w:rsid w:val="00454CA4"/>
    <w:rsid w:val="00456842"/>
    <w:rsid w:val="00457BBD"/>
    <w:rsid w:val="00463E35"/>
    <w:rsid w:val="00465B83"/>
    <w:rsid w:val="00467064"/>
    <w:rsid w:val="004672B1"/>
    <w:rsid w:val="00470E62"/>
    <w:rsid w:val="0047544F"/>
    <w:rsid w:val="00477813"/>
    <w:rsid w:val="004826BF"/>
    <w:rsid w:val="00486B0E"/>
    <w:rsid w:val="00491789"/>
    <w:rsid w:val="00491D0E"/>
    <w:rsid w:val="004929C2"/>
    <w:rsid w:val="00493633"/>
    <w:rsid w:val="00493856"/>
    <w:rsid w:val="00493F0B"/>
    <w:rsid w:val="004951D6"/>
    <w:rsid w:val="004961C6"/>
    <w:rsid w:val="004968D5"/>
    <w:rsid w:val="004A0BCE"/>
    <w:rsid w:val="004A13B0"/>
    <w:rsid w:val="004A1C27"/>
    <w:rsid w:val="004A28F1"/>
    <w:rsid w:val="004A3CD8"/>
    <w:rsid w:val="004A3EDF"/>
    <w:rsid w:val="004A6D45"/>
    <w:rsid w:val="004A7C63"/>
    <w:rsid w:val="004B04CA"/>
    <w:rsid w:val="004B4B3E"/>
    <w:rsid w:val="004B4FA2"/>
    <w:rsid w:val="004B6F2A"/>
    <w:rsid w:val="004B70E8"/>
    <w:rsid w:val="004C0767"/>
    <w:rsid w:val="004D12E5"/>
    <w:rsid w:val="004D2177"/>
    <w:rsid w:val="004D327E"/>
    <w:rsid w:val="004D38FA"/>
    <w:rsid w:val="004D48E4"/>
    <w:rsid w:val="004E122E"/>
    <w:rsid w:val="004E1CED"/>
    <w:rsid w:val="004E2777"/>
    <w:rsid w:val="004E5E69"/>
    <w:rsid w:val="004E778F"/>
    <w:rsid w:val="004F059F"/>
    <w:rsid w:val="004F10C4"/>
    <w:rsid w:val="004F2584"/>
    <w:rsid w:val="004F31FB"/>
    <w:rsid w:val="004F327C"/>
    <w:rsid w:val="004F3A66"/>
    <w:rsid w:val="004F4413"/>
    <w:rsid w:val="004F4C5C"/>
    <w:rsid w:val="004F5AFF"/>
    <w:rsid w:val="004F5FC3"/>
    <w:rsid w:val="004F60B4"/>
    <w:rsid w:val="00504B1B"/>
    <w:rsid w:val="00507A23"/>
    <w:rsid w:val="00510B0F"/>
    <w:rsid w:val="0051335E"/>
    <w:rsid w:val="00520328"/>
    <w:rsid w:val="00522C40"/>
    <w:rsid w:val="005231E3"/>
    <w:rsid w:val="00524379"/>
    <w:rsid w:val="00524A01"/>
    <w:rsid w:val="005276EE"/>
    <w:rsid w:val="00530A0B"/>
    <w:rsid w:val="00530C1D"/>
    <w:rsid w:val="00531424"/>
    <w:rsid w:val="00532340"/>
    <w:rsid w:val="00534F99"/>
    <w:rsid w:val="0054025D"/>
    <w:rsid w:val="00544340"/>
    <w:rsid w:val="00545FB0"/>
    <w:rsid w:val="005477F1"/>
    <w:rsid w:val="00547DB0"/>
    <w:rsid w:val="00550010"/>
    <w:rsid w:val="005521F1"/>
    <w:rsid w:val="005527B7"/>
    <w:rsid w:val="0055581E"/>
    <w:rsid w:val="0055684D"/>
    <w:rsid w:val="00556F9B"/>
    <w:rsid w:val="00557AA9"/>
    <w:rsid w:val="00563AD6"/>
    <w:rsid w:val="00565567"/>
    <w:rsid w:val="00565ABE"/>
    <w:rsid w:val="00565B6E"/>
    <w:rsid w:val="005667E5"/>
    <w:rsid w:val="00566E5C"/>
    <w:rsid w:val="0057037C"/>
    <w:rsid w:val="0057173F"/>
    <w:rsid w:val="005722C0"/>
    <w:rsid w:val="0057249B"/>
    <w:rsid w:val="00573E7C"/>
    <w:rsid w:val="00580AB6"/>
    <w:rsid w:val="00580F9D"/>
    <w:rsid w:val="00582F59"/>
    <w:rsid w:val="00583DB2"/>
    <w:rsid w:val="00584180"/>
    <w:rsid w:val="0058449F"/>
    <w:rsid w:val="00585147"/>
    <w:rsid w:val="00586CB4"/>
    <w:rsid w:val="00587D9C"/>
    <w:rsid w:val="00587FE5"/>
    <w:rsid w:val="005905A4"/>
    <w:rsid w:val="00591590"/>
    <w:rsid w:val="00592474"/>
    <w:rsid w:val="00592ACC"/>
    <w:rsid w:val="0059308F"/>
    <w:rsid w:val="005A024A"/>
    <w:rsid w:val="005A1408"/>
    <w:rsid w:val="005A1705"/>
    <w:rsid w:val="005A1FEF"/>
    <w:rsid w:val="005A3189"/>
    <w:rsid w:val="005A34B9"/>
    <w:rsid w:val="005A600B"/>
    <w:rsid w:val="005C03FB"/>
    <w:rsid w:val="005C166F"/>
    <w:rsid w:val="005C1ACA"/>
    <w:rsid w:val="005C47F0"/>
    <w:rsid w:val="005C68C0"/>
    <w:rsid w:val="005D1855"/>
    <w:rsid w:val="005D21E8"/>
    <w:rsid w:val="005D3AC3"/>
    <w:rsid w:val="005D58CE"/>
    <w:rsid w:val="005D608E"/>
    <w:rsid w:val="005D6851"/>
    <w:rsid w:val="005D7160"/>
    <w:rsid w:val="005E0542"/>
    <w:rsid w:val="005E0D68"/>
    <w:rsid w:val="005E0EB2"/>
    <w:rsid w:val="005E1AE8"/>
    <w:rsid w:val="005E1B8C"/>
    <w:rsid w:val="005E418B"/>
    <w:rsid w:val="005E4C0C"/>
    <w:rsid w:val="005E77B0"/>
    <w:rsid w:val="005F0801"/>
    <w:rsid w:val="005F384B"/>
    <w:rsid w:val="005F450C"/>
    <w:rsid w:val="005F4FB9"/>
    <w:rsid w:val="00601D76"/>
    <w:rsid w:val="006045FC"/>
    <w:rsid w:val="00606214"/>
    <w:rsid w:val="0060693A"/>
    <w:rsid w:val="00606B29"/>
    <w:rsid w:val="00607DEB"/>
    <w:rsid w:val="00610194"/>
    <w:rsid w:val="0061106F"/>
    <w:rsid w:val="00611CC0"/>
    <w:rsid w:val="006125D0"/>
    <w:rsid w:val="0061419C"/>
    <w:rsid w:val="00615C62"/>
    <w:rsid w:val="006160A3"/>
    <w:rsid w:val="00621D71"/>
    <w:rsid w:val="00622206"/>
    <w:rsid w:val="006236BA"/>
    <w:rsid w:val="0062584D"/>
    <w:rsid w:val="00627574"/>
    <w:rsid w:val="00631E1A"/>
    <w:rsid w:val="006340BB"/>
    <w:rsid w:val="0063433B"/>
    <w:rsid w:val="006346A4"/>
    <w:rsid w:val="006349FD"/>
    <w:rsid w:val="00634A1D"/>
    <w:rsid w:val="00636EBB"/>
    <w:rsid w:val="00637054"/>
    <w:rsid w:val="00640A03"/>
    <w:rsid w:val="006411BC"/>
    <w:rsid w:val="00643BB2"/>
    <w:rsid w:val="00652997"/>
    <w:rsid w:val="00653C21"/>
    <w:rsid w:val="006549B8"/>
    <w:rsid w:val="00654C49"/>
    <w:rsid w:val="0065612F"/>
    <w:rsid w:val="00661167"/>
    <w:rsid w:val="006611D8"/>
    <w:rsid w:val="00661C0C"/>
    <w:rsid w:val="006622E7"/>
    <w:rsid w:val="00666970"/>
    <w:rsid w:val="006669AD"/>
    <w:rsid w:val="00666E7B"/>
    <w:rsid w:val="006726FE"/>
    <w:rsid w:val="00675618"/>
    <w:rsid w:val="00675993"/>
    <w:rsid w:val="00680E7A"/>
    <w:rsid w:val="006837B2"/>
    <w:rsid w:val="00683862"/>
    <w:rsid w:val="00684E22"/>
    <w:rsid w:val="00686756"/>
    <w:rsid w:val="00686851"/>
    <w:rsid w:val="00686D3E"/>
    <w:rsid w:val="00686DEF"/>
    <w:rsid w:val="00692181"/>
    <w:rsid w:val="0069288E"/>
    <w:rsid w:val="00692F76"/>
    <w:rsid w:val="006937A9"/>
    <w:rsid w:val="00695FEF"/>
    <w:rsid w:val="00696D5C"/>
    <w:rsid w:val="00696E99"/>
    <w:rsid w:val="006A043C"/>
    <w:rsid w:val="006A0B50"/>
    <w:rsid w:val="006A16DC"/>
    <w:rsid w:val="006A254A"/>
    <w:rsid w:val="006B0328"/>
    <w:rsid w:val="006B048C"/>
    <w:rsid w:val="006B2A0A"/>
    <w:rsid w:val="006B3AE4"/>
    <w:rsid w:val="006B3B68"/>
    <w:rsid w:val="006B3FA6"/>
    <w:rsid w:val="006B430E"/>
    <w:rsid w:val="006C05D4"/>
    <w:rsid w:val="006C1477"/>
    <w:rsid w:val="006C2960"/>
    <w:rsid w:val="006C298B"/>
    <w:rsid w:val="006C560E"/>
    <w:rsid w:val="006D088A"/>
    <w:rsid w:val="006D0F94"/>
    <w:rsid w:val="006D2202"/>
    <w:rsid w:val="006D29DC"/>
    <w:rsid w:val="006D3C51"/>
    <w:rsid w:val="006D713F"/>
    <w:rsid w:val="006D7721"/>
    <w:rsid w:val="006E07FF"/>
    <w:rsid w:val="006E26F1"/>
    <w:rsid w:val="006E6CE5"/>
    <w:rsid w:val="006E6EA3"/>
    <w:rsid w:val="006E7845"/>
    <w:rsid w:val="006F1025"/>
    <w:rsid w:val="006F14B5"/>
    <w:rsid w:val="006F4441"/>
    <w:rsid w:val="006F78DF"/>
    <w:rsid w:val="007000D0"/>
    <w:rsid w:val="00702B34"/>
    <w:rsid w:val="00705123"/>
    <w:rsid w:val="0070611B"/>
    <w:rsid w:val="00711A26"/>
    <w:rsid w:val="00711D34"/>
    <w:rsid w:val="007129D9"/>
    <w:rsid w:val="00727589"/>
    <w:rsid w:val="00727D26"/>
    <w:rsid w:val="00731022"/>
    <w:rsid w:val="00733BEC"/>
    <w:rsid w:val="00733D2A"/>
    <w:rsid w:val="00741E56"/>
    <w:rsid w:val="00745491"/>
    <w:rsid w:val="00751234"/>
    <w:rsid w:val="007524BF"/>
    <w:rsid w:val="007530CD"/>
    <w:rsid w:val="00755FF8"/>
    <w:rsid w:val="00757A8E"/>
    <w:rsid w:val="007609A5"/>
    <w:rsid w:val="007614A0"/>
    <w:rsid w:val="007618C7"/>
    <w:rsid w:val="007644C2"/>
    <w:rsid w:val="00767707"/>
    <w:rsid w:val="0077175B"/>
    <w:rsid w:val="0077695B"/>
    <w:rsid w:val="00777952"/>
    <w:rsid w:val="007802F5"/>
    <w:rsid w:val="00781A0F"/>
    <w:rsid w:val="00782CC3"/>
    <w:rsid w:val="00782CC7"/>
    <w:rsid w:val="0078317B"/>
    <w:rsid w:val="0078369A"/>
    <w:rsid w:val="00783E59"/>
    <w:rsid w:val="00784C51"/>
    <w:rsid w:val="00786F5D"/>
    <w:rsid w:val="007907E1"/>
    <w:rsid w:val="00791378"/>
    <w:rsid w:val="0079374A"/>
    <w:rsid w:val="0079412F"/>
    <w:rsid w:val="007964C5"/>
    <w:rsid w:val="00796628"/>
    <w:rsid w:val="00796FBE"/>
    <w:rsid w:val="007A06CC"/>
    <w:rsid w:val="007A1243"/>
    <w:rsid w:val="007A2317"/>
    <w:rsid w:val="007A27C7"/>
    <w:rsid w:val="007A418C"/>
    <w:rsid w:val="007A58F1"/>
    <w:rsid w:val="007A61AD"/>
    <w:rsid w:val="007A74CE"/>
    <w:rsid w:val="007B0DE3"/>
    <w:rsid w:val="007B2AFC"/>
    <w:rsid w:val="007B5C90"/>
    <w:rsid w:val="007B5EDE"/>
    <w:rsid w:val="007C1E05"/>
    <w:rsid w:val="007C264A"/>
    <w:rsid w:val="007C268C"/>
    <w:rsid w:val="007C43C4"/>
    <w:rsid w:val="007D0CB8"/>
    <w:rsid w:val="007D2740"/>
    <w:rsid w:val="007D2E82"/>
    <w:rsid w:val="007E11D2"/>
    <w:rsid w:val="007E275F"/>
    <w:rsid w:val="007E2FEF"/>
    <w:rsid w:val="007E4996"/>
    <w:rsid w:val="007E4D35"/>
    <w:rsid w:val="007E53AE"/>
    <w:rsid w:val="007E61BD"/>
    <w:rsid w:val="007E79B4"/>
    <w:rsid w:val="007F1713"/>
    <w:rsid w:val="007F309F"/>
    <w:rsid w:val="007F347D"/>
    <w:rsid w:val="007F5750"/>
    <w:rsid w:val="007F7451"/>
    <w:rsid w:val="007F7708"/>
    <w:rsid w:val="00804578"/>
    <w:rsid w:val="008051FB"/>
    <w:rsid w:val="0080665B"/>
    <w:rsid w:val="00806DFB"/>
    <w:rsid w:val="00813728"/>
    <w:rsid w:val="00814AD2"/>
    <w:rsid w:val="00815464"/>
    <w:rsid w:val="00817C78"/>
    <w:rsid w:val="0082427F"/>
    <w:rsid w:val="008242C9"/>
    <w:rsid w:val="008269CC"/>
    <w:rsid w:val="00827444"/>
    <w:rsid w:val="00830BA2"/>
    <w:rsid w:val="00832451"/>
    <w:rsid w:val="00834DCD"/>
    <w:rsid w:val="00834DD5"/>
    <w:rsid w:val="00835228"/>
    <w:rsid w:val="008356B0"/>
    <w:rsid w:val="00842148"/>
    <w:rsid w:val="00843226"/>
    <w:rsid w:val="00844B0E"/>
    <w:rsid w:val="0084606B"/>
    <w:rsid w:val="0085145F"/>
    <w:rsid w:val="0085163C"/>
    <w:rsid w:val="00851854"/>
    <w:rsid w:val="00853A90"/>
    <w:rsid w:val="00854B6D"/>
    <w:rsid w:val="00856954"/>
    <w:rsid w:val="00857E88"/>
    <w:rsid w:val="008611CB"/>
    <w:rsid w:val="008623F4"/>
    <w:rsid w:val="00862430"/>
    <w:rsid w:val="00862D38"/>
    <w:rsid w:val="00864C89"/>
    <w:rsid w:val="008658CA"/>
    <w:rsid w:val="00866089"/>
    <w:rsid w:val="008676EA"/>
    <w:rsid w:val="00871625"/>
    <w:rsid w:val="008751EE"/>
    <w:rsid w:val="00881F62"/>
    <w:rsid w:val="00883A4D"/>
    <w:rsid w:val="0088588F"/>
    <w:rsid w:val="008869C6"/>
    <w:rsid w:val="00887623"/>
    <w:rsid w:val="00887E39"/>
    <w:rsid w:val="00891151"/>
    <w:rsid w:val="008914DA"/>
    <w:rsid w:val="00894C73"/>
    <w:rsid w:val="008A0308"/>
    <w:rsid w:val="008A2C40"/>
    <w:rsid w:val="008A30F5"/>
    <w:rsid w:val="008A4C17"/>
    <w:rsid w:val="008A507D"/>
    <w:rsid w:val="008A754B"/>
    <w:rsid w:val="008A7791"/>
    <w:rsid w:val="008B0C61"/>
    <w:rsid w:val="008B1174"/>
    <w:rsid w:val="008B1EB7"/>
    <w:rsid w:val="008B2555"/>
    <w:rsid w:val="008B3D14"/>
    <w:rsid w:val="008B52FA"/>
    <w:rsid w:val="008C1F99"/>
    <w:rsid w:val="008C28D5"/>
    <w:rsid w:val="008C4714"/>
    <w:rsid w:val="008C6596"/>
    <w:rsid w:val="008C7784"/>
    <w:rsid w:val="008D0C01"/>
    <w:rsid w:val="008D5D4E"/>
    <w:rsid w:val="008E19C3"/>
    <w:rsid w:val="008E46DC"/>
    <w:rsid w:val="008E5FB8"/>
    <w:rsid w:val="008F169B"/>
    <w:rsid w:val="008F286B"/>
    <w:rsid w:val="008F3233"/>
    <w:rsid w:val="008F3A3E"/>
    <w:rsid w:val="008F48FD"/>
    <w:rsid w:val="008F4913"/>
    <w:rsid w:val="008F7A96"/>
    <w:rsid w:val="00902A99"/>
    <w:rsid w:val="00902E11"/>
    <w:rsid w:val="00903C30"/>
    <w:rsid w:val="0090694B"/>
    <w:rsid w:val="0091327D"/>
    <w:rsid w:val="009144F3"/>
    <w:rsid w:val="009165DA"/>
    <w:rsid w:val="009165E0"/>
    <w:rsid w:val="0091697C"/>
    <w:rsid w:val="00917834"/>
    <w:rsid w:val="00922CD8"/>
    <w:rsid w:val="009231AC"/>
    <w:rsid w:val="00923D2C"/>
    <w:rsid w:val="00923F62"/>
    <w:rsid w:val="00924339"/>
    <w:rsid w:val="0093169A"/>
    <w:rsid w:val="00931AA5"/>
    <w:rsid w:val="00933D50"/>
    <w:rsid w:val="0093434B"/>
    <w:rsid w:val="00934788"/>
    <w:rsid w:val="009349D1"/>
    <w:rsid w:val="00934B9A"/>
    <w:rsid w:val="00937115"/>
    <w:rsid w:val="009404EE"/>
    <w:rsid w:val="0094069A"/>
    <w:rsid w:val="00941330"/>
    <w:rsid w:val="00942B0F"/>
    <w:rsid w:val="00942BFE"/>
    <w:rsid w:val="00945F6C"/>
    <w:rsid w:val="00951334"/>
    <w:rsid w:val="009525BC"/>
    <w:rsid w:val="00953076"/>
    <w:rsid w:val="0096028F"/>
    <w:rsid w:val="00962A09"/>
    <w:rsid w:val="009673B6"/>
    <w:rsid w:val="009751E4"/>
    <w:rsid w:val="009752E4"/>
    <w:rsid w:val="00975AEF"/>
    <w:rsid w:val="0097604C"/>
    <w:rsid w:val="0098014C"/>
    <w:rsid w:val="00981CF1"/>
    <w:rsid w:val="00983F58"/>
    <w:rsid w:val="00985DB7"/>
    <w:rsid w:val="009862B4"/>
    <w:rsid w:val="00987FF5"/>
    <w:rsid w:val="0099174E"/>
    <w:rsid w:val="00996B21"/>
    <w:rsid w:val="009972AA"/>
    <w:rsid w:val="00997904"/>
    <w:rsid w:val="009A3DEB"/>
    <w:rsid w:val="009A4299"/>
    <w:rsid w:val="009A5F73"/>
    <w:rsid w:val="009A62E2"/>
    <w:rsid w:val="009B0D73"/>
    <w:rsid w:val="009B586E"/>
    <w:rsid w:val="009B7609"/>
    <w:rsid w:val="009B7DF3"/>
    <w:rsid w:val="009C48E4"/>
    <w:rsid w:val="009C4AC3"/>
    <w:rsid w:val="009C67EB"/>
    <w:rsid w:val="009C7E2A"/>
    <w:rsid w:val="009D47C4"/>
    <w:rsid w:val="009D628C"/>
    <w:rsid w:val="009D6517"/>
    <w:rsid w:val="009D6617"/>
    <w:rsid w:val="009E0AB5"/>
    <w:rsid w:val="009E696E"/>
    <w:rsid w:val="009E73CB"/>
    <w:rsid w:val="009E772B"/>
    <w:rsid w:val="009F1962"/>
    <w:rsid w:val="009F38E3"/>
    <w:rsid w:val="00A00E49"/>
    <w:rsid w:val="00A0157D"/>
    <w:rsid w:val="00A015BB"/>
    <w:rsid w:val="00A016C4"/>
    <w:rsid w:val="00A02A5E"/>
    <w:rsid w:val="00A02F53"/>
    <w:rsid w:val="00A04C3E"/>
    <w:rsid w:val="00A057D2"/>
    <w:rsid w:val="00A067B3"/>
    <w:rsid w:val="00A06EA8"/>
    <w:rsid w:val="00A071A2"/>
    <w:rsid w:val="00A07518"/>
    <w:rsid w:val="00A07F60"/>
    <w:rsid w:val="00A128C2"/>
    <w:rsid w:val="00A1599C"/>
    <w:rsid w:val="00A2157D"/>
    <w:rsid w:val="00A21C70"/>
    <w:rsid w:val="00A22B70"/>
    <w:rsid w:val="00A23A09"/>
    <w:rsid w:val="00A2502F"/>
    <w:rsid w:val="00A26E8A"/>
    <w:rsid w:val="00A27C3A"/>
    <w:rsid w:val="00A30579"/>
    <w:rsid w:val="00A31DE6"/>
    <w:rsid w:val="00A36910"/>
    <w:rsid w:val="00A37F17"/>
    <w:rsid w:val="00A4065C"/>
    <w:rsid w:val="00A42492"/>
    <w:rsid w:val="00A427FC"/>
    <w:rsid w:val="00A43405"/>
    <w:rsid w:val="00A44485"/>
    <w:rsid w:val="00A54556"/>
    <w:rsid w:val="00A61F19"/>
    <w:rsid w:val="00A6395B"/>
    <w:rsid w:val="00A64352"/>
    <w:rsid w:val="00A65AB3"/>
    <w:rsid w:val="00A76550"/>
    <w:rsid w:val="00A76B9B"/>
    <w:rsid w:val="00A76C4D"/>
    <w:rsid w:val="00A846FE"/>
    <w:rsid w:val="00A84D6C"/>
    <w:rsid w:val="00A86BDF"/>
    <w:rsid w:val="00A91C6F"/>
    <w:rsid w:val="00A9255D"/>
    <w:rsid w:val="00A93C41"/>
    <w:rsid w:val="00A95FA0"/>
    <w:rsid w:val="00A964CA"/>
    <w:rsid w:val="00A97CED"/>
    <w:rsid w:val="00AA6A02"/>
    <w:rsid w:val="00AB102B"/>
    <w:rsid w:val="00AB123C"/>
    <w:rsid w:val="00AB5181"/>
    <w:rsid w:val="00AB66B6"/>
    <w:rsid w:val="00AB7915"/>
    <w:rsid w:val="00AC0FAD"/>
    <w:rsid w:val="00AD16F2"/>
    <w:rsid w:val="00AD60EA"/>
    <w:rsid w:val="00AD68B4"/>
    <w:rsid w:val="00AD6E5A"/>
    <w:rsid w:val="00AE05FE"/>
    <w:rsid w:val="00AE09A5"/>
    <w:rsid w:val="00AE0B48"/>
    <w:rsid w:val="00AE1FFF"/>
    <w:rsid w:val="00AE32EE"/>
    <w:rsid w:val="00AE3DE8"/>
    <w:rsid w:val="00AE4419"/>
    <w:rsid w:val="00AF0657"/>
    <w:rsid w:val="00AF111C"/>
    <w:rsid w:val="00AF14A8"/>
    <w:rsid w:val="00AF587F"/>
    <w:rsid w:val="00AF6716"/>
    <w:rsid w:val="00B00B32"/>
    <w:rsid w:val="00B01622"/>
    <w:rsid w:val="00B0357A"/>
    <w:rsid w:val="00B03CC6"/>
    <w:rsid w:val="00B05063"/>
    <w:rsid w:val="00B0669F"/>
    <w:rsid w:val="00B10455"/>
    <w:rsid w:val="00B1196D"/>
    <w:rsid w:val="00B1197D"/>
    <w:rsid w:val="00B1431E"/>
    <w:rsid w:val="00B1465B"/>
    <w:rsid w:val="00B14789"/>
    <w:rsid w:val="00B147C3"/>
    <w:rsid w:val="00B168CE"/>
    <w:rsid w:val="00B21C13"/>
    <w:rsid w:val="00B21FA8"/>
    <w:rsid w:val="00B2262E"/>
    <w:rsid w:val="00B24B80"/>
    <w:rsid w:val="00B25F3B"/>
    <w:rsid w:val="00B33B6D"/>
    <w:rsid w:val="00B3578E"/>
    <w:rsid w:val="00B3616C"/>
    <w:rsid w:val="00B37526"/>
    <w:rsid w:val="00B40EF9"/>
    <w:rsid w:val="00B42461"/>
    <w:rsid w:val="00B428A4"/>
    <w:rsid w:val="00B44063"/>
    <w:rsid w:val="00B446F5"/>
    <w:rsid w:val="00B45153"/>
    <w:rsid w:val="00B4610D"/>
    <w:rsid w:val="00B46E59"/>
    <w:rsid w:val="00B47B72"/>
    <w:rsid w:val="00B52107"/>
    <w:rsid w:val="00B529BA"/>
    <w:rsid w:val="00B53EBD"/>
    <w:rsid w:val="00B577C8"/>
    <w:rsid w:val="00B604F7"/>
    <w:rsid w:val="00B6134A"/>
    <w:rsid w:val="00B66129"/>
    <w:rsid w:val="00B6783E"/>
    <w:rsid w:val="00B70609"/>
    <w:rsid w:val="00B715AE"/>
    <w:rsid w:val="00B8297E"/>
    <w:rsid w:val="00B83727"/>
    <w:rsid w:val="00B847ED"/>
    <w:rsid w:val="00B85054"/>
    <w:rsid w:val="00B871A1"/>
    <w:rsid w:val="00B87D81"/>
    <w:rsid w:val="00B91266"/>
    <w:rsid w:val="00B92D46"/>
    <w:rsid w:val="00B93DE0"/>
    <w:rsid w:val="00B94428"/>
    <w:rsid w:val="00B951E7"/>
    <w:rsid w:val="00B956C9"/>
    <w:rsid w:val="00B978C9"/>
    <w:rsid w:val="00BA3254"/>
    <w:rsid w:val="00BA36B7"/>
    <w:rsid w:val="00BA3898"/>
    <w:rsid w:val="00BA504D"/>
    <w:rsid w:val="00BA67AD"/>
    <w:rsid w:val="00BA68D2"/>
    <w:rsid w:val="00BA6B20"/>
    <w:rsid w:val="00BB15AD"/>
    <w:rsid w:val="00BB1B35"/>
    <w:rsid w:val="00BB36C8"/>
    <w:rsid w:val="00BB37DC"/>
    <w:rsid w:val="00BB4563"/>
    <w:rsid w:val="00BB4B80"/>
    <w:rsid w:val="00BB6B49"/>
    <w:rsid w:val="00BC4625"/>
    <w:rsid w:val="00BC5A7C"/>
    <w:rsid w:val="00BC7C5E"/>
    <w:rsid w:val="00BD1170"/>
    <w:rsid w:val="00BD2449"/>
    <w:rsid w:val="00BD3347"/>
    <w:rsid w:val="00BD3D4D"/>
    <w:rsid w:val="00BD469B"/>
    <w:rsid w:val="00BD46F5"/>
    <w:rsid w:val="00BD496E"/>
    <w:rsid w:val="00BD5F0F"/>
    <w:rsid w:val="00BD72C8"/>
    <w:rsid w:val="00BE223A"/>
    <w:rsid w:val="00BE5E6C"/>
    <w:rsid w:val="00BE7F89"/>
    <w:rsid w:val="00BF1202"/>
    <w:rsid w:val="00BF3696"/>
    <w:rsid w:val="00BF5F66"/>
    <w:rsid w:val="00BF7A9C"/>
    <w:rsid w:val="00C00086"/>
    <w:rsid w:val="00C00DC7"/>
    <w:rsid w:val="00C031EF"/>
    <w:rsid w:val="00C03AE7"/>
    <w:rsid w:val="00C0456F"/>
    <w:rsid w:val="00C064A4"/>
    <w:rsid w:val="00C10668"/>
    <w:rsid w:val="00C1138E"/>
    <w:rsid w:val="00C114A3"/>
    <w:rsid w:val="00C14D62"/>
    <w:rsid w:val="00C14DEA"/>
    <w:rsid w:val="00C1592A"/>
    <w:rsid w:val="00C20CD9"/>
    <w:rsid w:val="00C2102F"/>
    <w:rsid w:val="00C23377"/>
    <w:rsid w:val="00C23FD9"/>
    <w:rsid w:val="00C24065"/>
    <w:rsid w:val="00C25C31"/>
    <w:rsid w:val="00C31415"/>
    <w:rsid w:val="00C33371"/>
    <w:rsid w:val="00C34885"/>
    <w:rsid w:val="00C349B4"/>
    <w:rsid w:val="00C35AD9"/>
    <w:rsid w:val="00C37415"/>
    <w:rsid w:val="00C3784C"/>
    <w:rsid w:val="00C41839"/>
    <w:rsid w:val="00C420A7"/>
    <w:rsid w:val="00C42E16"/>
    <w:rsid w:val="00C440D3"/>
    <w:rsid w:val="00C601AA"/>
    <w:rsid w:val="00C614AF"/>
    <w:rsid w:val="00C62C73"/>
    <w:rsid w:val="00C670D7"/>
    <w:rsid w:val="00C736B6"/>
    <w:rsid w:val="00C743DF"/>
    <w:rsid w:val="00C7763C"/>
    <w:rsid w:val="00C80E11"/>
    <w:rsid w:val="00C8413A"/>
    <w:rsid w:val="00C8453E"/>
    <w:rsid w:val="00C85B9C"/>
    <w:rsid w:val="00C865BC"/>
    <w:rsid w:val="00C87119"/>
    <w:rsid w:val="00C94D1A"/>
    <w:rsid w:val="00C95965"/>
    <w:rsid w:val="00C97649"/>
    <w:rsid w:val="00C97A90"/>
    <w:rsid w:val="00CA226C"/>
    <w:rsid w:val="00CA40EA"/>
    <w:rsid w:val="00CA4C09"/>
    <w:rsid w:val="00CA58FB"/>
    <w:rsid w:val="00CA6DF0"/>
    <w:rsid w:val="00CA79B2"/>
    <w:rsid w:val="00CB1A58"/>
    <w:rsid w:val="00CB1FE4"/>
    <w:rsid w:val="00CB296C"/>
    <w:rsid w:val="00CB5497"/>
    <w:rsid w:val="00CB6453"/>
    <w:rsid w:val="00CC161D"/>
    <w:rsid w:val="00CC34A7"/>
    <w:rsid w:val="00CC6566"/>
    <w:rsid w:val="00CC7CC6"/>
    <w:rsid w:val="00CD43A9"/>
    <w:rsid w:val="00CE290F"/>
    <w:rsid w:val="00CE6540"/>
    <w:rsid w:val="00CF1718"/>
    <w:rsid w:val="00CF490E"/>
    <w:rsid w:val="00CF4C54"/>
    <w:rsid w:val="00D023AA"/>
    <w:rsid w:val="00D03C22"/>
    <w:rsid w:val="00D04438"/>
    <w:rsid w:val="00D07717"/>
    <w:rsid w:val="00D11E6C"/>
    <w:rsid w:val="00D12A0F"/>
    <w:rsid w:val="00D1362A"/>
    <w:rsid w:val="00D13B1A"/>
    <w:rsid w:val="00D1458A"/>
    <w:rsid w:val="00D1614D"/>
    <w:rsid w:val="00D170DB"/>
    <w:rsid w:val="00D1740C"/>
    <w:rsid w:val="00D17D39"/>
    <w:rsid w:val="00D20BCD"/>
    <w:rsid w:val="00D21852"/>
    <w:rsid w:val="00D22E67"/>
    <w:rsid w:val="00D23D8E"/>
    <w:rsid w:val="00D23E40"/>
    <w:rsid w:val="00D23F93"/>
    <w:rsid w:val="00D25F0B"/>
    <w:rsid w:val="00D27581"/>
    <w:rsid w:val="00D27600"/>
    <w:rsid w:val="00D31B1E"/>
    <w:rsid w:val="00D34EF8"/>
    <w:rsid w:val="00D35F5A"/>
    <w:rsid w:val="00D43392"/>
    <w:rsid w:val="00D44887"/>
    <w:rsid w:val="00D451BD"/>
    <w:rsid w:val="00D47B39"/>
    <w:rsid w:val="00D47B53"/>
    <w:rsid w:val="00D52AD4"/>
    <w:rsid w:val="00D53D2C"/>
    <w:rsid w:val="00D569C8"/>
    <w:rsid w:val="00D57C0A"/>
    <w:rsid w:val="00D607EF"/>
    <w:rsid w:val="00D711AC"/>
    <w:rsid w:val="00D724BC"/>
    <w:rsid w:val="00D725D3"/>
    <w:rsid w:val="00D72BE7"/>
    <w:rsid w:val="00D7474D"/>
    <w:rsid w:val="00D75F90"/>
    <w:rsid w:val="00D84505"/>
    <w:rsid w:val="00D85679"/>
    <w:rsid w:val="00D85735"/>
    <w:rsid w:val="00D91BAD"/>
    <w:rsid w:val="00D92B40"/>
    <w:rsid w:val="00D93554"/>
    <w:rsid w:val="00D9471D"/>
    <w:rsid w:val="00D94ADB"/>
    <w:rsid w:val="00D953B6"/>
    <w:rsid w:val="00D966F6"/>
    <w:rsid w:val="00D97245"/>
    <w:rsid w:val="00D97C04"/>
    <w:rsid w:val="00DA0785"/>
    <w:rsid w:val="00DA1BB8"/>
    <w:rsid w:val="00DA37B9"/>
    <w:rsid w:val="00DA38E0"/>
    <w:rsid w:val="00DA3CDB"/>
    <w:rsid w:val="00DA3DCE"/>
    <w:rsid w:val="00DA4D7A"/>
    <w:rsid w:val="00DA5B19"/>
    <w:rsid w:val="00DA62EB"/>
    <w:rsid w:val="00DA6CFE"/>
    <w:rsid w:val="00DA7BAD"/>
    <w:rsid w:val="00DB0370"/>
    <w:rsid w:val="00DB0F6B"/>
    <w:rsid w:val="00DB722B"/>
    <w:rsid w:val="00DC3402"/>
    <w:rsid w:val="00DC34B3"/>
    <w:rsid w:val="00DC45BC"/>
    <w:rsid w:val="00DC5C37"/>
    <w:rsid w:val="00DD0A6E"/>
    <w:rsid w:val="00DD3D02"/>
    <w:rsid w:val="00DD7520"/>
    <w:rsid w:val="00DE418E"/>
    <w:rsid w:val="00DE72AE"/>
    <w:rsid w:val="00DE7333"/>
    <w:rsid w:val="00DE73E1"/>
    <w:rsid w:val="00DE7B02"/>
    <w:rsid w:val="00DF0B81"/>
    <w:rsid w:val="00DF1E32"/>
    <w:rsid w:val="00DF2626"/>
    <w:rsid w:val="00DF3116"/>
    <w:rsid w:val="00DF3D90"/>
    <w:rsid w:val="00DF5C02"/>
    <w:rsid w:val="00DF6DBA"/>
    <w:rsid w:val="00E00E52"/>
    <w:rsid w:val="00E019E5"/>
    <w:rsid w:val="00E03A27"/>
    <w:rsid w:val="00E048BE"/>
    <w:rsid w:val="00E0698F"/>
    <w:rsid w:val="00E06E9A"/>
    <w:rsid w:val="00E07815"/>
    <w:rsid w:val="00E078C7"/>
    <w:rsid w:val="00E11C6C"/>
    <w:rsid w:val="00E122A9"/>
    <w:rsid w:val="00E1345D"/>
    <w:rsid w:val="00E15CF4"/>
    <w:rsid w:val="00E1673D"/>
    <w:rsid w:val="00E17277"/>
    <w:rsid w:val="00E174D1"/>
    <w:rsid w:val="00E20BDA"/>
    <w:rsid w:val="00E2123F"/>
    <w:rsid w:val="00E2320E"/>
    <w:rsid w:val="00E247B2"/>
    <w:rsid w:val="00E26758"/>
    <w:rsid w:val="00E26C28"/>
    <w:rsid w:val="00E316A1"/>
    <w:rsid w:val="00E32B45"/>
    <w:rsid w:val="00E33105"/>
    <w:rsid w:val="00E33385"/>
    <w:rsid w:val="00E3380F"/>
    <w:rsid w:val="00E36D4B"/>
    <w:rsid w:val="00E374CE"/>
    <w:rsid w:val="00E41221"/>
    <w:rsid w:val="00E431AD"/>
    <w:rsid w:val="00E4409F"/>
    <w:rsid w:val="00E45E4B"/>
    <w:rsid w:val="00E504BC"/>
    <w:rsid w:val="00E51471"/>
    <w:rsid w:val="00E5263F"/>
    <w:rsid w:val="00E55012"/>
    <w:rsid w:val="00E57B6D"/>
    <w:rsid w:val="00E60F7A"/>
    <w:rsid w:val="00E62600"/>
    <w:rsid w:val="00E632E7"/>
    <w:rsid w:val="00E64029"/>
    <w:rsid w:val="00E66B80"/>
    <w:rsid w:val="00E66D2D"/>
    <w:rsid w:val="00E720A4"/>
    <w:rsid w:val="00E74285"/>
    <w:rsid w:val="00E7525E"/>
    <w:rsid w:val="00E75DE3"/>
    <w:rsid w:val="00E80016"/>
    <w:rsid w:val="00E800FF"/>
    <w:rsid w:val="00E802A2"/>
    <w:rsid w:val="00E80B52"/>
    <w:rsid w:val="00E841D8"/>
    <w:rsid w:val="00E920D9"/>
    <w:rsid w:val="00E93943"/>
    <w:rsid w:val="00E954A2"/>
    <w:rsid w:val="00E95A84"/>
    <w:rsid w:val="00EA122D"/>
    <w:rsid w:val="00EA212D"/>
    <w:rsid w:val="00EA2D72"/>
    <w:rsid w:val="00EA4E41"/>
    <w:rsid w:val="00EB52C6"/>
    <w:rsid w:val="00EC0F10"/>
    <w:rsid w:val="00EC2588"/>
    <w:rsid w:val="00EC4AE5"/>
    <w:rsid w:val="00EC57C1"/>
    <w:rsid w:val="00EC58E5"/>
    <w:rsid w:val="00EC5C9A"/>
    <w:rsid w:val="00EC70BA"/>
    <w:rsid w:val="00ED16AF"/>
    <w:rsid w:val="00ED25A2"/>
    <w:rsid w:val="00ED3952"/>
    <w:rsid w:val="00ED548B"/>
    <w:rsid w:val="00ED6839"/>
    <w:rsid w:val="00EE228D"/>
    <w:rsid w:val="00EE33BA"/>
    <w:rsid w:val="00EE3656"/>
    <w:rsid w:val="00EE5161"/>
    <w:rsid w:val="00EE7D27"/>
    <w:rsid w:val="00EF07B3"/>
    <w:rsid w:val="00EF1AFE"/>
    <w:rsid w:val="00EF2556"/>
    <w:rsid w:val="00EF3162"/>
    <w:rsid w:val="00EF4B08"/>
    <w:rsid w:val="00F008A5"/>
    <w:rsid w:val="00F01369"/>
    <w:rsid w:val="00F02B98"/>
    <w:rsid w:val="00F02EBC"/>
    <w:rsid w:val="00F0307A"/>
    <w:rsid w:val="00F03E21"/>
    <w:rsid w:val="00F03F1B"/>
    <w:rsid w:val="00F0463B"/>
    <w:rsid w:val="00F05225"/>
    <w:rsid w:val="00F05575"/>
    <w:rsid w:val="00F06D01"/>
    <w:rsid w:val="00F11E28"/>
    <w:rsid w:val="00F1209B"/>
    <w:rsid w:val="00F12384"/>
    <w:rsid w:val="00F13C3A"/>
    <w:rsid w:val="00F164CA"/>
    <w:rsid w:val="00F238D0"/>
    <w:rsid w:val="00F30088"/>
    <w:rsid w:val="00F31EF9"/>
    <w:rsid w:val="00F3464B"/>
    <w:rsid w:val="00F36D6D"/>
    <w:rsid w:val="00F40F00"/>
    <w:rsid w:val="00F40FD4"/>
    <w:rsid w:val="00F4280E"/>
    <w:rsid w:val="00F44879"/>
    <w:rsid w:val="00F466A5"/>
    <w:rsid w:val="00F52076"/>
    <w:rsid w:val="00F527E1"/>
    <w:rsid w:val="00F5352A"/>
    <w:rsid w:val="00F53C2E"/>
    <w:rsid w:val="00F6164C"/>
    <w:rsid w:val="00F64417"/>
    <w:rsid w:val="00F66FC2"/>
    <w:rsid w:val="00F673DF"/>
    <w:rsid w:val="00F70378"/>
    <w:rsid w:val="00F709F0"/>
    <w:rsid w:val="00F72554"/>
    <w:rsid w:val="00F81BCB"/>
    <w:rsid w:val="00F82700"/>
    <w:rsid w:val="00F833C3"/>
    <w:rsid w:val="00F833F9"/>
    <w:rsid w:val="00F8420D"/>
    <w:rsid w:val="00F84854"/>
    <w:rsid w:val="00F84CA1"/>
    <w:rsid w:val="00F8613E"/>
    <w:rsid w:val="00F862AF"/>
    <w:rsid w:val="00F86C06"/>
    <w:rsid w:val="00F90683"/>
    <w:rsid w:val="00F94293"/>
    <w:rsid w:val="00F97ABC"/>
    <w:rsid w:val="00FB15E7"/>
    <w:rsid w:val="00FB67DF"/>
    <w:rsid w:val="00FB6E3E"/>
    <w:rsid w:val="00FC0E60"/>
    <w:rsid w:val="00FC5D9C"/>
    <w:rsid w:val="00FC7056"/>
    <w:rsid w:val="00FC75E0"/>
    <w:rsid w:val="00FD0845"/>
    <w:rsid w:val="00FD1BDE"/>
    <w:rsid w:val="00FD2A1C"/>
    <w:rsid w:val="00FD2A5D"/>
    <w:rsid w:val="00FD3F32"/>
    <w:rsid w:val="00FD5261"/>
    <w:rsid w:val="00FD77EB"/>
    <w:rsid w:val="00FE05F6"/>
    <w:rsid w:val="00FE1C0F"/>
    <w:rsid w:val="00FE4549"/>
    <w:rsid w:val="00FE4FAA"/>
    <w:rsid w:val="00FF1551"/>
    <w:rsid w:val="00FF2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653F1"/>
  <w15:docId w15:val="{864D61C0-D66A-4526-96DA-5BCA4EED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n3D" w:eastAsia="Times New Roman" w:hAnsi="Vn3D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8D2"/>
    <w:rPr>
      <w:rFonts w:ascii="VNnew Century Schoolbook" w:hAnsi="VNnew Century Schoolbook"/>
      <w:color w:val="FF0000"/>
      <w:sz w:val="24"/>
    </w:rPr>
  </w:style>
  <w:style w:type="paragraph" w:styleId="Heading1">
    <w:name w:val="heading 1"/>
    <w:basedOn w:val="Normal"/>
    <w:next w:val="Normal"/>
    <w:qFormat/>
    <w:rsid w:val="00CB1A58"/>
    <w:pPr>
      <w:keepNext/>
      <w:numPr>
        <w:numId w:val="1"/>
      </w:numPr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CB1A58"/>
    <w:pPr>
      <w:keepNext/>
      <w:numPr>
        <w:ilvl w:val="1"/>
        <w:numId w:val="1"/>
      </w:numPr>
      <w:spacing w:before="200" w:after="60"/>
      <w:jc w:val="center"/>
      <w:outlineLvl w:val="1"/>
    </w:pPr>
    <w:rPr>
      <w:b/>
      <w:color w:val="0000FF"/>
      <w:sz w:val="26"/>
    </w:rPr>
  </w:style>
  <w:style w:type="paragraph" w:styleId="Heading3">
    <w:name w:val="heading 3"/>
    <w:basedOn w:val="Normal"/>
    <w:next w:val="Normal"/>
    <w:qFormat/>
    <w:rsid w:val="00CB1A58"/>
    <w:pPr>
      <w:keepNext/>
      <w:numPr>
        <w:ilvl w:val="2"/>
        <w:numId w:val="1"/>
      </w:numPr>
      <w:tabs>
        <w:tab w:val="left" w:pos="851"/>
      </w:tabs>
      <w:outlineLvl w:val="2"/>
    </w:pPr>
    <w:rPr>
      <w:b/>
      <w:color w:val="0000FF"/>
    </w:rPr>
  </w:style>
  <w:style w:type="paragraph" w:styleId="Heading4">
    <w:name w:val="heading 4"/>
    <w:basedOn w:val="Normal"/>
    <w:next w:val="Normal"/>
    <w:qFormat/>
    <w:rsid w:val="00CB1A58"/>
    <w:pPr>
      <w:keepNext/>
      <w:numPr>
        <w:ilvl w:val="3"/>
        <w:numId w:val="1"/>
      </w:numPr>
      <w:jc w:val="center"/>
      <w:outlineLvl w:val="3"/>
    </w:pPr>
    <w:rPr>
      <w:b/>
      <w:i/>
      <w:color w:val="auto"/>
      <w:sz w:val="20"/>
    </w:rPr>
  </w:style>
  <w:style w:type="paragraph" w:styleId="Heading5">
    <w:name w:val="heading 5"/>
    <w:basedOn w:val="Normal"/>
    <w:next w:val="Normal"/>
    <w:qFormat/>
    <w:rsid w:val="00CB1A58"/>
    <w:pPr>
      <w:keepNext/>
      <w:numPr>
        <w:ilvl w:val="4"/>
        <w:numId w:val="1"/>
      </w:numPr>
      <w:tabs>
        <w:tab w:val="left" w:pos="4976"/>
      </w:tabs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A58"/>
    <w:pPr>
      <w:tabs>
        <w:tab w:val="left" w:pos="567"/>
        <w:tab w:val="left" w:pos="851"/>
      </w:tabs>
      <w:jc w:val="both"/>
    </w:pPr>
  </w:style>
  <w:style w:type="paragraph" w:styleId="Title">
    <w:name w:val="Title"/>
    <w:basedOn w:val="Normal"/>
    <w:qFormat/>
    <w:rsid w:val="00CB1A58"/>
    <w:pPr>
      <w:jc w:val="center"/>
    </w:pPr>
    <w:rPr>
      <w:b/>
      <w:sz w:val="22"/>
    </w:rPr>
  </w:style>
  <w:style w:type="paragraph" w:styleId="Subtitle">
    <w:name w:val="Subtitle"/>
    <w:basedOn w:val="Normal"/>
    <w:qFormat/>
    <w:rsid w:val="00CB1A58"/>
    <w:pPr>
      <w:jc w:val="center"/>
    </w:pPr>
    <w:rPr>
      <w:b/>
      <w:i/>
      <w:sz w:val="22"/>
    </w:rPr>
  </w:style>
  <w:style w:type="table" w:styleId="TableGrid">
    <w:name w:val="Table Grid"/>
    <w:basedOn w:val="TableNormal"/>
    <w:rsid w:val="00207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14AD2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customStyle="1" w:styleId="apple-style-span">
    <w:name w:val="apple-style-span"/>
    <w:basedOn w:val="DefaultParagraphFont"/>
    <w:rsid w:val="00D52AD4"/>
  </w:style>
  <w:style w:type="character" w:styleId="Hyperlink">
    <w:name w:val="Hyperlink"/>
    <w:basedOn w:val="DefaultParagraphFont"/>
    <w:uiPriority w:val="99"/>
    <w:rsid w:val="003B5B66"/>
    <w:rPr>
      <w:color w:val="0000FF"/>
      <w:u w:val="single"/>
    </w:rPr>
  </w:style>
  <w:style w:type="character" w:styleId="Strong">
    <w:name w:val="Strong"/>
    <w:basedOn w:val="DefaultParagraphFont"/>
    <w:qFormat/>
    <w:rsid w:val="00C0456F"/>
    <w:rPr>
      <w:b/>
      <w:bCs/>
    </w:rPr>
  </w:style>
  <w:style w:type="character" w:customStyle="1" w:styleId="apple-converted-space">
    <w:name w:val="apple-converted-space"/>
    <w:basedOn w:val="DefaultParagraphFont"/>
    <w:rsid w:val="004672B1"/>
  </w:style>
  <w:style w:type="paragraph" w:styleId="Header">
    <w:name w:val="header"/>
    <w:basedOn w:val="Normal"/>
    <w:link w:val="Head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Footer">
    <w:name w:val="footer"/>
    <w:basedOn w:val="Normal"/>
    <w:link w:val="Foot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BalloonText">
    <w:name w:val="Balloon Text"/>
    <w:basedOn w:val="Normal"/>
    <w:link w:val="BalloonTextChar"/>
    <w:rsid w:val="002A0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0F65"/>
    <w:rPr>
      <w:rFonts w:ascii="Tahoma" w:hAnsi="Tahoma" w:cs="Tahoma"/>
      <w:color w:val="FF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7AD"/>
    <w:pPr>
      <w:ind w:left="720"/>
      <w:contextualSpacing/>
    </w:pPr>
  </w:style>
  <w:style w:type="character" w:customStyle="1" w:styleId="il">
    <w:name w:val="il"/>
    <w:basedOn w:val="DefaultParagraphFont"/>
    <w:rsid w:val="0008004D"/>
  </w:style>
  <w:style w:type="character" w:customStyle="1" w:styleId="go">
    <w:name w:val="go"/>
    <w:basedOn w:val="DefaultParagraphFont"/>
    <w:rsid w:val="00312298"/>
  </w:style>
  <w:style w:type="character" w:customStyle="1" w:styleId="st">
    <w:name w:val="st"/>
    <w:basedOn w:val="DefaultParagraphFont"/>
    <w:rsid w:val="001D4ACB"/>
  </w:style>
  <w:style w:type="paragraph" w:customStyle="1" w:styleId="BogihpbthnhubinanhNgc0977825999">
    <w:name w:val="Báo giá hộp bổ thận hàu biển anh Ngọc 0977.825.999"/>
    <w:basedOn w:val="Normal"/>
    <w:qFormat/>
    <w:rsid w:val="009404EE"/>
    <w:pPr>
      <w:tabs>
        <w:tab w:val="left" w:pos="567"/>
      </w:tabs>
      <w:spacing w:line="276" w:lineRule="auto"/>
    </w:pPr>
    <w:rPr>
      <w:rFonts w:ascii="Times New Roman" w:hAnsi="Times New Roman"/>
      <w:i/>
      <w:color w:val="auto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My%20Documents\Downloads\M&#7851;u%20B&#225;o%20Gi&#225;%20Chu&#7849;n%20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 Báo Giá Chuẩn 2003</Template>
  <TotalTime>30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In Tuấn Dung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Admin</dc:creator>
  <cp:lastModifiedBy>KhanhOwen</cp:lastModifiedBy>
  <cp:revision>17</cp:revision>
  <cp:lastPrinted>2023-05-10T08:20:00Z</cp:lastPrinted>
  <dcterms:created xsi:type="dcterms:W3CDTF">2023-05-10T08:16:00Z</dcterms:created>
  <dcterms:modified xsi:type="dcterms:W3CDTF">2023-05-11T12:04:00Z</dcterms:modified>
</cp:coreProperties>
</file>