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CÔNG TY CP IN &amp; SẢN XUẤT BAO BÌ TUẤN DUNG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Tuấn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0963303999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Lô D5-16 Làng nghề Triều Khúc - Tân triều - HN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kd1.intuandung@gmail.com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Kinh doanh 1 test hộp cứng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9 x 6 x 12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1 mặt + ép nhũ theo maket+ in lưới UV mực bóng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490,273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2,451,365,000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2,451,365,000đ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